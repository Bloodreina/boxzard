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ECDB9" w14:textId="36BF5E98" w:rsidR="0060123F" w:rsidRDefault="0060123F" w:rsidP="00A379BB">
      <w:pPr>
        <w:spacing w:line="240" w:lineRule="auto"/>
        <w:jc w:val="center"/>
        <w:rPr>
          <w:rFonts w:cs="Arial"/>
        </w:rPr>
      </w:pPr>
      <w:bookmarkStart w:id="0" w:name="_Hlk9136170"/>
      <w:bookmarkEnd w:id="0"/>
    </w:p>
    <w:p w14:paraId="669CC7E1" w14:textId="27ACFAB3" w:rsidR="007512A9" w:rsidRDefault="007512A9" w:rsidP="00A379BB">
      <w:pPr>
        <w:spacing w:line="240" w:lineRule="auto"/>
        <w:jc w:val="center"/>
        <w:rPr>
          <w:rFonts w:cs="Arial"/>
        </w:rPr>
      </w:pPr>
    </w:p>
    <w:p w14:paraId="321A7773" w14:textId="3C654920" w:rsidR="007512A9" w:rsidRDefault="007512A9" w:rsidP="00A379BB">
      <w:pPr>
        <w:spacing w:line="240" w:lineRule="auto"/>
        <w:jc w:val="center"/>
        <w:rPr>
          <w:rFonts w:cs="Arial"/>
        </w:rPr>
      </w:pPr>
    </w:p>
    <w:p w14:paraId="14B31C01" w14:textId="77777777" w:rsidR="007512A9" w:rsidRDefault="007512A9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Pr="00287998" w:rsidRDefault="0060123F" w:rsidP="00A379BB">
      <w:pPr>
        <w:spacing w:line="240" w:lineRule="auto"/>
        <w:jc w:val="center"/>
        <w:rPr>
          <w:rFonts w:cs="Arial"/>
          <w:b/>
        </w:rPr>
      </w:pPr>
    </w:p>
    <w:p w14:paraId="14D4B068" w14:textId="77777777" w:rsidR="00A379BB" w:rsidRPr="00287998" w:rsidRDefault="00A379BB" w:rsidP="00A379BB">
      <w:pPr>
        <w:spacing w:line="240" w:lineRule="auto"/>
        <w:jc w:val="center"/>
        <w:rPr>
          <w:rFonts w:cs="Arial"/>
          <w:b/>
        </w:rPr>
      </w:pPr>
      <w:r w:rsidRPr="00287998">
        <w:rPr>
          <w:rFonts w:cs="Arial"/>
          <w:b/>
        </w:rPr>
        <w:t>BANDTEC – DIGITAL SCHOOL</w:t>
      </w:r>
    </w:p>
    <w:p w14:paraId="3E804F36" w14:textId="77777777" w:rsidR="00A379BB" w:rsidRPr="00287998" w:rsidRDefault="00A379BB" w:rsidP="00A379BB">
      <w:pPr>
        <w:spacing w:line="240" w:lineRule="auto"/>
        <w:jc w:val="center"/>
        <w:rPr>
          <w:rFonts w:cs="Arial"/>
          <w:b/>
        </w:rPr>
      </w:pPr>
    </w:p>
    <w:p w14:paraId="5B6BA4C1" w14:textId="77777777" w:rsidR="00A379BB" w:rsidRPr="00287998" w:rsidRDefault="00A379BB" w:rsidP="00A379BB">
      <w:pPr>
        <w:spacing w:line="240" w:lineRule="auto"/>
        <w:jc w:val="center"/>
        <w:rPr>
          <w:rFonts w:cs="Arial"/>
          <w:b/>
        </w:rPr>
      </w:pPr>
      <w:r w:rsidRPr="00287998">
        <w:rPr>
          <w:rFonts w:cs="Arial"/>
          <w:b/>
        </w:rPr>
        <w:t>CURSO</w:t>
      </w:r>
      <w:r w:rsidR="0060123F" w:rsidRPr="00287998">
        <w:rPr>
          <w:rFonts w:cs="Arial"/>
          <w:b/>
        </w:rPr>
        <w:t xml:space="preserve"> DE TECNOLOGIA EM ANÁLISE E DESENVOLVIMENTO DE SISTEMAS</w:t>
      </w:r>
    </w:p>
    <w:p w14:paraId="2CA1B542" w14:textId="52B37659" w:rsidR="007512A9" w:rsidRDefault="007512A9" w:rsidP="007512A9">
      <w:pPr>
        <w:pStyle w:val="NormalGrande"/>
        <w:jc w:val="both"/>
      </w:pPr>
    </w:p>
    <w:p w14:paraId="49D01836" w14:textId="4F3DAE53" w:rsidR="007512A9" w:rsidRDefault="007512A9" w:rsidP="00E07423">
      <w:pPr>
        <w:pStyle w:val="NormalGrande"/>
      </w:pPr>
    </w:p>
    <w:p w14:paraId="0C5596C6" w14:textId="4A85DDA1" w:rsidR="007512A9" w:rsidRDefault="007512A9" w:rsidP="00E07423">
      <w:pPr>
        <w:pStyle w:val="NormalGrande"/>
      </w:pPr>
    </w:p>
    <w:p w14:paraId="0C945012" w14:textId="77777777" w:rsidR="007512A9" w:rsidRDefault="007512A9" w:rsidP="00E07423">
      <w:pPr>
        <w:pStyle w:val="NormalGrande"/>
      </w:pPr>
    </w:p>
    <w:p w14:paraId="4D631AB2" w14:textId="07ACD28B" w:rsidR="00370E34" w:rsidRPr="004C56C6" w:rsidRDefault="00AD2D0E" w:rsidP="00E07423">
      <w:pPr>
        <w:pStyle w:val="NormalGrande"/>
      </w:pPr>
      <w:r>
        <w:t>Alex buarque da silva gusmão</w:t>
      </w:r>
    </w:p>
    <w:p w14:paraId="6E0402B1" w14:textId="39EA23E5" w:rsidR="00370E34" w:rsidRPr="004C56C6" w:rsidRDefault="00AD2D0E" w:rsidP="00E07423">
      <w:pPr>
        <w:pStyle w:val="NormalGrande"/>
      </w:pPr>
      <w:r>
        <w:t>alex celestino</w:t>
      </w:r>
    </w:p>
    <w:p w14:paraId="2AE82CF3" w14:textId="00FCC851" w:rsidR="00370E34" w:rsidRPr="004C56C6" w:rsidRDefault="00AD2D0E" w:rsidP="00E07423">
      <w:pPr>
        <w:pStyle w:val="NormalGrande"/>
      </w:pPr>
      <w:r>
        <w:t>amanda aparecida nunes da silva</w:t>
      </w:r>
    </w:p>
    <w:p w14:paraId="28112871" w14:textId="52C70C0B" w:rsidR="00370E34" w:rsidRPr="004C56C6" w:rsidRDefault="00AD2D0E" w:rsidP="00E07423">
      <w:pPr>
        <w:pStyle w:val="NormalGrande"/>
      </w:pPr>
      <w:r>
        <w:t>gustavo caieres</w:t>
      </w:r>
    </w:p>
    <w:p w14:paraId="702D65CA" w14:textId="462EC6DC" w:rsidR="00445CBB" w:rsidRDefault="00445CBB" w:rsidP="00445CBB">
      <w:pPr>
        <w:pStyle w:val="NormalGrande"/>
      </w:pPr>
      <w:r>
        <w:t>joão pedro da silva soares</w:t>
      </w:r>
    </w:p>
    <w:p w14:paraId="552D54FA" w14:textId="18A6F04B" w:rsidR="00370E34" w:rsidRPr="004C56C6" w:rsidRDefault="00445CBB" w:rsidP="00445CBB">
      <w:pPr>
        <w:pStyle w:val="NormalGrande"/>
      </w:pPr>
      <w:r>
        <w:t>lais da silva</w:t>
      </w:r>
    </w:p>
    <w:p w14:paraId="4721EC1D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242D7012" w14:textId="49D35811" w:rsidR="00A379BB" w:rsidRDefault="00A379BB" w:rsidP="007512A9">
      <w:pPr>
        <w:pStyle w:val="NormalGrande"/>
        <w:spacing w:line="240" w:lineRule="auto"/>
        <w:jc w:val="both"/>
      </w:pPr>
    </w:p>
    <w:p w14:paraId="4BE65ADE" w14:textId="5F38D68E" w:rsidR="007512A9" w:rsidRDefault="007512A9" w:rsidP="007512A9">
      <w:pPr>
        <w:pStyle w:val="NormalGrande"/>
        <w:spacing w:line="240" w:lineRule="auto"/>
        <w:jc w:val="both"/>
      </w:pPr>
    </w:p>
    <w:p w14:paraId="228BF29C" w14:textId="6DE70929" w:rsidR="007512A9" w:rsidRDefault="007512A9" w:rsidP="007512A9">
      <w:pPr>
        <w:pStyle w:val="NormalGrande"/>
        <w:spacing w:line="240" w:lineRule="auto"/>
        <w:jc w:val="both"/>
      </w:pPr>
    </w:p>
    <w:p w14:paraId="53575677" w14:textId="589CF4B6" w:rsidR="007512A9" w:rsidRDefault="007512A9" w:rsidP="007512A9">
      <w:pPr>
        <w:pStyle w:val="NormalGrande"/>
        <w:spacing w:line="720" w:lineRule="auto"/>
        <w:jc w:val="both"/>
      </w:pPr>
    </w:p>
    <w:p w14:paraId="258C322A" w14:textId="77777777" w:rsidR="007512A9" w:rsidRPr="004C56C6" w:rsidRDefault="007512A9" w:rsidP="007512A9">
      <w:pPr>
        <w:pStyle w:val="NormalGrande"/>
      </w:pPr>
      <w:r>
        <w:t>boxzard TECH – galpões inteligentes</w:t>
      </w:r>
    </w:p>
    <w:p w14:paraId="1864D006" w14:textId="6E8D2ADA" w:rsidR="007512A9" w:rsidRDefault="007512A9" w:rsidP="007512A9">
      <w:pPr>
        <w:pStyle w:val="NormalGrande"/>
        <w:jc w:val="both"/>
      </w:pPr>
    </w:p>
    <w:p w14:paraId="38B1E1A2" w14:textId="77777777" w:rsidR="007512A9" w:rsidRDefault="007512A9" w:rsidP="007512A9">
      <w:pPr>
        <w:pStyle w:val="NormalGrande"/>
        <w:jc w:val="both"/>
      </w:pPr>
    </w:p>
    <w:p w14:paraId="3C089F5A" w14:textId="77777777" w:rsidR="00445CBB" w:rsidRPr="004C56C6" w:rsidRDefault="00445C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76ABB779" w14:textId="6C4A4ADC" w:rsidR="007512A9" w:rsidRDefault="00A379BB" w:rsidP="007512A9">
      <w:pPr>
        <w:pStyle w:val="NormalGrande"/>
      </w:pPr>
      <w:r>
        <w:t>201</w:t>
      </w:r>
      <w:r w:rsidR="00B37E2A">
        <w:t>9</w:t>
      </w:r>
    </w:p>
    <w:p w14:paraId="11E2EE0E" w14:textId="77777777" w:rsidR="007512A9" w:rsidRDefault="007512A9" w:rsidP="00E07423">
      <w:pPr>
        <w:pStyle w:val="NormalGrande"/>
      </w:pPr>
    </w:p>
    <w:p w14:paraId="25609089" w14:textId="401FC29A" w:rsidR="007512A9" w:rsidRDefault="007512A9" w:rsidP="007512A9">
      <w:pPr>
        <w:pStyle w:val="NormalGrande"/>
        <w:spacing w:line="720" w:lineRule="auto"/>
      </w:pPr>
    </w:p>
    <w:p w14:paraId="1D7972BA" w14:textId="77777777" w:rsidR="007512A9" w:rsidRDefault="007512A9" w:rsidP="007512A9">
      <w:pPr>
        <w:pStyle w:val="NormalGrande"/>
        <w:spacing w:line="720" w:lineRule="auto"/>
      </w:pP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1" w:name="_Toc124080441"/>
    <w:bookmarkStart w:id="2" w:name="_Toc125374503"/>
    <w:p w14:paraId="665671AB" w14:textId="01CEE9FC" w:rsidR="00D55CEF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D55CEF">
        <w:t>1</w:t>
      </w:r>
      <w:r w:rsidR="00D55CEF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D55CEF">
        <w:t>VISÃO DO PROJETO</w:t>
      </w:r>
      <w:r w:rsidR="00D55CEF">
        <w:tab/>
      </w:r>
      <w:r w:rsidR="00D55CEF">
        <w:fldChar w:fldCharType="begin"/>
      </w:r>
      <w:r w:rsidR="00D55CEF">
        <w:instrText xml:space="preserve"> PAGEREF _Toc8811895 \h </w:instrText>
      </w:r>
      <w:r w:rsidR="00D55CEF">
        <w:fldChar w:fldCharType="separate"/>
      </w:r>
      <w:r w:rsidR="00D55CEF">
        <w:t>3</w:t>
      </w:r>
      <w:r w:rsidR="00D55CEF">
        <w:fldChar w:fldCharType="end"/>
      </w:r>
    </w:p>
    <w:p w14:paraId="1D539114" w14:textId="049CEFD0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9F16B95" w14:textId="384C1A6C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DB8F943" w14:textId="3191712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C3F59C8" w14:textId="26DC4B79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640A5A" w14:textId="06BCE390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9EDD71E" w14:textId="3A6B77F7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_Toc8811901 \h </w:instrText>
      </w:r>
      <w:r>
        <w:fldChar w:fldCharType="separate"/>
      </w:r>
      <w:r>
        <w:t>10</w:t>
      </w:r>
      <w:r>
        <w:fldChar w:fldCharType="end"/>
      </w:r>
    </w:p>
    <w:p w14:paraId="74626B1E" w14:textId="68BFAADF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EB45A33" w14:textId="0FFB49E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7F563EA" w14:textId="4B99FAEE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C06FEEB" w14:textId="3F8AEABC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36E6153" w14:textId="2D07EDC6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C9892D4" w14:textId="0F91119D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8F3D1E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8F3D1E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_Toc8811907 \h </w:instrText>
      </w:r>
      <w:r>
        <w:fldChar w:fldCharType="separate"/>
      </w:r>
      <w:r>
        <w:t>17</w:t>
      </w:r>
      <w:r>
        <w:fldChar w:fldCharType="end"/>
      </w:r>
    </w:p>
    <w:p w14:paraId="0445BB84" w14:textId="3B034C0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Solução Técnica – Aquisição de dados via Arduino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2376B08" w14:textId="3791B3FB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311CE9A" w14:textId="23693004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D2FA25E" w14:textId="6263D055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774D860" w14:textId="07CA6734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89DA7D3" w14:textId="51FBC3EB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_Toc8811913 \h </w:instrText>
      </w:r>
      <w:r>
        <w:fldChar w:fldCharType="separate"/>
      </w:r>
      <w:r>
        <w:t>32</w:t>
      </w:r>
      <w:r>
        <w:fldChar w:fldCharType="end"/>
      </w:r>
    </w:p>
    <w:p w14:paraId="633C3865" w14:textId="7A7E96E7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84C665E" w14:textId="2C1D173F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de Atendimento e Suporte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5FFD84C" w14:textId="2B03D8D1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_Toc8811916 \h </w:instrText>
      </w:r>
      <w:r>
        <w:fldChar w:fldCharType="separate"/>
      </w:r>
      <w:r>
        <w:t>34</w:t>
      </w:r>
      <w:r>
        <w:fldChar w:fldCharType="end"/>
      </w:r>
    </w:p>
    <w:p w14:paraId="0319C5A3" w14:textId="5298261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0EBFB285" w14:textId="5B37850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B30438D" w14:textId="5E8FCD7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59C61A6" w14:textId="29C14D6C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_Toc8811920 \h </w:instrText>
      </w:r>
      <w:r>
        <w:fldChar w:fldCharType="separate"/>
      </w:r>
      <w:r>
        <w:t>35</w:t>
      </w:r>
      <w:r>
        <w:fldChar w:fldCharType="end"/>
      </w:r>
    </w:p>
    <w:p w14:paraId="5F966359" w14:textId="46CDF5AB" w:rsidR="00370E34" w:rsidRDefault="005900C5" w:rsidP="00861528">
      <w:pPr>
        <w:rPr>
          <w:noProof/>
        </w:rPr>
      </w:pPr>
      <w:r>
        <w:fldChar w:fldCharType="end"/>
      </w:r>
    </w:p>
    <w:p w14:paraId="276E2D78" w14:textId="7945F4B8" w:rsidR="00370E34" w:rsidRDefault="00370E34" w:rsidP="00192CAB">
      <w:pPr>
        <w:pStyle w:val="Ttulo"/>
      </w:pPr>
      <w:r w:rsidRPr="00266519">
        <w:br w:type="page"/>
      </w:r>
      <w:bookmarkStart w:id="3" w:name="_Toc121491440"/>
      <w:bookmarkStart w:id="4" w:name="_Toc124080445"/>
      <w:bookmarkEnd w:id="1"/>
      <w:bookmarkEnd w:id="2"/>
    </w:p>
    <w:p w14:paraId="0BCA3759" w14:textId="77777777" w:rsidR="00D55CEF" w:rsidRPr="00D55CEF" w:rsidRDefault="00D55CEF" w:rsidP="00D55CEF"/>
    <w:p w14:paraId="65012DC6" w14:textId="77777777" w:rsidR="00D55CEF" w:rsidRPr="00D55CEF" w:rsidRDefault="00D55CEF" w:rsidP="00D55CEF"/>
    <w:p w14:paraId="1FFFA3A0" w14:textId="77777777" w:rsidR="00D55CEF" w:rsidRPr="00D55CEF" w:rsidRDefault="00D55CEF" w:rsidP="00D55CEF"/>
    <w:p w14:paraId="6DFBB2FC" w14:textId="1DC5DCAE" w:rsidR="00D55CEF" w:rsidRPr="00D55CEF" w:rsidRDefault="007512A9" w:rsidP="007512A9">
      <w:pPr>
        <w:tabs>
          <w:tab w:val="clear" w:pos="851"/>
          <w:tab w:val="left" w:pos="5531"/>
        </w:tabs>
      </w:pPr>
      <w:r>
        <w:tab/>
      </w:r>
    </w:p>
    <w:p w14:paraId="08881992" w14:textId="77777777" w:rsidR="00D55CEF" w:rsidRPr="00D55CEF" w:rsidRDefault="00D55CEF" w:rsidP="00D55CEF">
      <w:pPr>
        <w:rPr>
          <w:lang w:val="en-US"/>
        </w:rPr>
      </w:pPr>
    </w:p>
    <w:p w14:paraId="34D10DD1" w14:textId="77777777" w:rsidR="00D55CEF" w:rsidRPr="00D55CEF" w:rsidRDefault="00D55CEF" w:rsidP="00D55CEF">
      <w:pPr>
        <w:rPr>
          <w:lang w:val="en-US"/>
        </w:rPr>
      </w:pPr>
    </w:p>
    <w:p w14:paraId="21BF5A9A" w14:textId="77777777" w:rsidR="00D55CEF" w:rsidRPr="00D55CEF" w:rsidRDefault="00D55CEF" w:rsidP="00D55CEF">
      <w:pPr>
        <w:rPr>
          <w:lang w:val="en-US"/>
        </w:rPr>
      </w:pPr>
    </w:p>
    <w:p w14:paraId="3FDC2EBF" w14:textId="77777777" w:rsidR="00D55CEF" w:rsidRPr="00D55CEF" w:rsidRDefault="00D55CEF" w:rsidP="00D55CEF">
      <w:pPr>
        <w:rPr>
          <w:lang w:val="en-US"/>
        </w:rPr>
      </w:pPr>
    </w:p>
    <w:p w14:paraId="0DED405D" w14:textId="77777777" w:rsidR="00D55CEF" w:rsidRPr="00D55CEF" w:rsidRDefault="00D55CEF" w:rsidP="00D55CEF">
      <w:pPr>
        <w:rPr>
          <w:lang w:val="en-US"/>
        </w:rPr>
      </w:pPr>
    </w:p>
    <w:p w14:paraId="50D70870" w14:textId="77777777" w:rsidR="00D55CEF" w:rsidRPr="00D55CEF" w:rsidRDefault="00D55CEF" w:rsidP="00D55CEF">
      <w:pPr>
        <w:rPr>
          <w:lang w:val="en-US"/>
        </w:rPr>
      </w:pPr>
    </w:p>
    <w:p w14:paraId="02C37F21" w14:textId="77777777" w:rsidR="00D55CEF" w:rsidRPr="00D55CEF" w:rsidRDefault="00D55CEF" w:rsidP="00D55CEF">
      <w:pPr>
        <w:rPr>
          <w:lang w:val="en-US"/>
        </w:rPr>
      </w:pPr>
    </w:p>
    <w:p w14:paraId="667BC7EE" w14:textId="77777777" w:rsidR="00D55CEF" w:rsidRPr="00D55CEF" w:rsidRDefault="00D55CEF" w:rsidP="00D55CEF">
      <w:pPr>
        <w:rPr>
          <w:lang w:val="en-US"/>
        </w:rPr>
      </w:pPr>
    </w:p>
    <w:p w14:paraId="05753A2C" w14:textId="77777777" w:rsidR="00D55CEF" w:rsidRPr="00D55CEF" w:rsidRDefault="00D55CEF" w:rsidP="00D55CEF">
      <w:pPr>
        <w:rPr>
          <w:lang w:val="en-US"/>
        </w:rPr>
      </w:pPr>
    </w:p>
    <w:p w14:paraId="6A34D77F" w14:textId="77777777" w:rsidR="00D55CEF" w:rsidRPr="00D55CEF" w:rsidRDefault="00D55CEF" w:rsidP="00D55CEF">
      <w:pPr>
        <w:rPr>
          <w:lang w:val="en-US"/>
        </w:rPr>
      </w:pPr>
    </w:p>
    <w:p w14:paraId="4B0BB836" w14:textId="77777777" w:rsidR="00D55CEF" w:rsidRPr="00D55CEF" w:rsidRDefault="00D55CEF" w:rsidP="00D55CEF">
      <w:pPr>
        <w:rPr>
          <w:lang w:val="en-US"/>
        </w:rPr>
      </w:pPr>
    </w:p>
    <w:p w14:paraId="61973297" w14:textId="77777777" w:rsidR="00D55CEF" w:rsidRPr="00D55CEF" w:rsidRDefault="00D55CEF" w:rsidP="00D55CEF">
      <w:pPr>
        <w:rPr>
          <w:lang w:val="en-US"/>
        </w:rPr>
      </w:pPr>
    </w:p>
    <w:p w14:paraId="182F4D62" w14:textId="77777777" w:rsidR="00D55CEF" w:rsidRPr="00D55CEF" w:rsidRDefault="00D55CEF" w:rsidP="00D55CEF">
      <w:pPr>
        <w:rPr>
          <w:lang w:val="en-US"/>
        </w:rPr>
      </w:pPr>
    </w:p>
    <w:p w14:paraId="043FD1C9" w14:textId="77777777" w:rsidR="00D55CEF" w:rsidRPr="00D55CEF" w:rsidRDefault="00D55CEF" w:rsidP="00D55CEF">
      <w:pPr>
        <w:rPr>
          <w:lang w:val="en-US"/>
        </w:rPr>
      </w:pPr>
    </w:p>
    <w:p w14:paraId="07F3D59D" w14:textId="77777777" w:rsidR="00D55CEF" w:rsidRPr="00D55CEF" w:rsidRDefault="00D55CEF" w:rsidP="00D55CEF">
      <w:pPr>
        <w:rPr>
          <w:lang w:val="en-US"/>
        </w:rPr>
      </w:pPr>
    </w:p>
    <w:p w14:paraId="648B0806" w14:textId="77777777" w:rsidR="00D55CEF" w:rsidRPr="00D55CEF" w:rsidRDefault="00D55CEF" w:rsidP="00D55CEF">
      <w:pPr>
        <w:rPr>
          <w:lang w:val="en-US"/>
        </w:rPr>
      </w:pPr>
    </w:p>
    <w:p w14:paraId="59947767" w14:textId="77777777" w:rsidR="00D55CEF" w:rsidRPr="00D55CEF" w:rsidRDefault="00D55CEF" w:rsidP="00D55CEF">
      <w:pPr>
        <w:rPr>
          <w:lang w:val="en-US"/>
        </w:rPr>
      </w:pPr>
    </w:p>
    <w:p w14:paraId="4D3B858E" w14:textId="77777777" w:rsidR="00D55CEF" w:rsidRPr="00D55CEF" w:rsidRDefault="00D55CEF" w:rsidP="00D55CEF">
      <w:pPr>
        <w:rPr>
          <w:lang w:val="en-US"/>
        </w:rPr>
      </w:pPr>
    </w:p>
    <w:p w14:paraId="32A51D34" w14:textId="77777777" w:rsidR="00370E34" w:rsidRDefault="00370E34" w:rsidP="0080036E">
      <w:pPr>
        <w:pStyle w:val="ResumoeAbstract"/>
        <w:ind w:left="1320" w:hanging="1320"/>
        <w:rPr>
          <w:lang w:val="en-US"/>
        </w:rPr>
      </w:pPr>
    </w:p>
    <w:p w14:paraId="115133AD" w14:textId="77C3EE97" w:rsidR="00D55CEF" w:rsidRPr="00D55CEF" w:rsidRDefault="00D55CEF" w:rsidP="00D55CEF">
      <w:pPr>
        <w:rPr>
          <w:lang w:val="en-US"/>
        </w:rPr>
        <w:sectPr w:rsidR="00D55CEF" w:rsidRPr="00D55CEF" w:rsidSect="00D55CEF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start="0"/>
          <w:cols w:space="708"/>
          <w:docGrid w:linePitch="360"/>
        </w:sectPr>
      </w:pPr>
    </w:p>
    <w:p w14:paraId="7338205A" w14:textId="77777777" w:rsidR="00370E34" w:rsidRDefault="00542238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5" w:name="_Toc8811895"/>
      <w:bookmarkEnd w:id="3"/>
      <w:bookmarkEnd w:id="4"/>
      <w:r>
        <w:lastRenderedPageBreak/>
        <w:t>VISÃO DO PROJETO</w:t>
      </w:r>
      <w:bookmarkEnd w:id="5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6" w:name="_Toc8811896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6"/>
      <w:r w:rsidR="001F502E" w:rsidRPr="00192CAB">
        <w:rPr>
          <w:b/>
        </w:rPr>
        <w:t xml:space="preserve"> </w:t>
      </w:r>
    </w:p>
    <w:p w14:paraId="1366C9BF" w14:textId="27945DB7" w:rsidR="00BF195A" w:rsidRPr="006F6B08" w:rsidRDefault="003E6F98" w:rsidP="00BF195A">
      <w:pPr>
        <w:rPr>
          <w:b/>
          <w:noProof/>
        </w:rPr>
      </w:pPr>
      <w:r>
        <w:rPr>
          <w:noProof/>
        </w:rPr>
        <w:tab/>
      </w:r>
      <w:r w:rsidR="00BF195A" w:rsidRPr="006F6B08">
        <w:rPr>
          <w:b/>
          <w:noProof/>
        </w:rPr>
        <w:t>BoxZard</w:t>
      </w:r>
      <w:r w:rsidR="00F0602D">
        <w:rPr>
          <w:b/>
          <w:noProof/>
        </w:rPr>
        <w:t xml:space="preserve"> Tech</w:t>
      </w:r>
    </w:p>
    <w:p w14:paraId="69564DF8" w14:textId="77777777" w:rsidR="00BF195A" w:rsidRPr="009442C8" w:rsidRDefault="00BF195A" w:rsidP="00BF195A">
      <w:pPr>
        <w:rPr>
          <w:b/>
          <w:i/>
          <w:noProof/>
        </w:rPr>
      </w:pPr>
      <w:r w:rsidRPr="009442C8">
        <w:rPr>
          <w:b/>
          <w:i/>
          <w:noProof/>
        </w:rPr>
        <w:t xml:space="preserve">Integrantes </w:t>
      </w:r>
    </w:p>
    <w:p w14:paraId="2EFA1C08" w14:textId="77777777" w:rsidR="00BF195A" w:rsidRDefault="00BF195A" w:rsidP="00BF195A">
      <w:pPr>
        <w:rPr>
          <w:noProof/>
        </w:rPr>
      </w:pPr>
      <w:r>
        <w:rPr>
          <w:noProof/>
        </w:rPr>
        <w:t xml:space="preserve">Alex Buarque da Silva Gusmões, Alex Celestino, Amanda Aparecida Nunes da Silva, Gustavo Caieres, João Pedro da Silva Soares, Lais da  Silva. </w:t>
      </w:r>
    </w:p>
    <w:p w14:paraId="4C1218D3" w14:textId="77777777" w:rsidR="00BF195A" w:rsidRDefault="00BF195A" w:rsidP="00F0602D">
      <w:pPr>
        <w:jc w:val="center"/>
        <w:rPr>
          <w:noProof/>
        </w:rPr>
      </w:pPr>
      <w:r>
        <w:rPr>
          <w:noProof/>
          <w:lang w:eastAsia="pt-BR"/>
        </w:rPr>
        <w:drawing>
          <wp:inline distT="0" distB="0" distL="0" distR="0" wp14:anchorId="4B4D1907" wp14:editId="67C5F84F">
            <wp:extent cx="3124200" cy="16097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" t="16033" r="1190" b="12658"/>
                    <a:stretch/>
                  </pic:blipFill>
                  <pic:spPr bwMode="auto">
                    <a:xfrm>
                      <a:off x="0" y="0"/>
                      <a:ext cx="31242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F4026" w14:textId="77777777" w:rsidR="00BF195A" w:rsidRDefault="00BF195A" w:rsidP="00BF195A">
      <w:pPr>
        <w:rPr>
          <w:noProof/>
        </w:rPr>
      </w:pPr>
      <w:r>
        <w:rPr>
          <w:noProof/>
        </w:rPr>
        <w:t>Nosso logo foi inspirada no conceito de caixa que lembra algo fechado por isso o Box e o Zard remete ao camaleão que representa a versatilidade e adaptabilidade características que definem a proposta da nossa empresa.</w:t>
      </w:r>
    </w:p>
    <w:p w14:paraId="145CE86B" w14:textId="6365A2D6" w:rsidR="00BF195A" w:rsidRDefault="00BF195A" w:rsidP="00BF195A">
      <w:pPr>
        <w:rPr>
          <w:noProof/>
        </w:rPr>
      </w:pPr>
      <w:r>
        <w:rPr>
          <w:noProof/>
        </w:rPr>
        <w:t xml:space="preserve">O nosso ramo de atuação é a logística visionando os armazéns e galpões que estão em </w:t>
      </w:r>
      <w:r w:rsidR="00D82D50">
        <w:rPr>
          <w:noProof/>
        </w:rPr>
        <w:t>pena ascensão.</w:t>
      </w:r>
    </w:p>
    <w:p w14:paraId="0FB1953D" w14:textId="441F60A7" w:rsidR="00370E34" w:rsidRDefault="003F4E12" w:rsidP="003F4E12">
      <w:pPr>
        <w:rPr>
          <w:noProof/>
        </w:rPr>
      </w:pPr>
      <w:r>
        <w:rPr>
          <w:noProof/>
        </w:rPr>
        <w:t xml:space="preserve"> </w:t>
      </w:r>
    </w:p>
    <w:p w14:paraId="2AB6FB09" w14:textId="4BFCDC33" w:rsidR="003F4E12" w:rsidRDefault="00084588" w:rsidP="003F4E12">
      <w:pPr>
        <w:pStyle w:val="Ttulo2"/>
        <w:rPr>
          <w:b/>
        </w:rPr>
      </w:pPr>
      <w:bookmarkStart w:id="7" w:name="_Toc8811897"/>
      <w:bookmarkStart w:id="8" w:name="_Toc124080447"/>
      <w:r>
        <w:rPr>
          <w:b/>
        </w:rPr>
        <w:t>CONTEXTO</w:t>
      </w:r>
      <w:bookmarkEnd w:id="7"/>
    </w:p>
    <w:p w14:paraId="091CEFA1" w14:textId="77777777" w:rsidR="00BF195A" w:rsidRPr="00DD3E1B" w:rsidRDefault="00BF195A" w:rsidP="00BF195A">
      <w:pPr>
        <w:ind w:firstLine="709"/>
        <w:rPr>
          <w:rStyle w:val="normaltextrun"/>
        </w:rPr>
      </w:pPr>
      <w:r w:rsidRPr="00D47282">
        <w:rPr>
          <w:rStyle w:val="normaltextrun"/>
        </w:rPr>
        <w:t>Nos dias</w:t>
      </w:r>
      <w:r w:rsidRPr="00DD3E1B">
        <w:rPr>
          <w:rStyle w:val="normaltextrun"/>
        </w:rPr>
        <w:t xml:space="preserve"> atuais há uma demanda por versatilidade e qualidade de vida, a alimentação tem se tornado uma delas, devido ao crescimento da população.</w:t>
      </w:r>
    </w:p>
    <w:p w14:paraId="3621B5F3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Visando garantir o consumo os setores comerciais e varejistas, buscam soluções para atender seus clientes com qualidade, segurança e confiabilidade.</w:t>
      </w:r>
    </w:p>
    <w:p w14:paraId="464E0989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Com o intuito de abranger o mercado logístico que faz a distribuição de mercadorias e armazenam as mesmas, surgiram nichos de mercado como: o mercado alimentício de perecíveis e a indústria farmacêutica com medicamentos que necessitam manter-se em temperaturas e umidades pré-estabelecidas para não perecerem e para </w:t>
      </w:r>
      <w:r>
        <w:rPr>
          <w:rStyle w:val="normaltextrun"/>
        </w:rPr>
        <w:t xml:space="preserve">isso </w:t>
      </w:r>
      <w:r w:rsidRPr="00DD3E1B">
        <w:rPr>
          <w:rStyle w:val="normaltextrun"/>
        </w:rPr>
        <w:t>é utilizado o controle.</w:t>
      </w:r>
    </w:p>
    <w:p w14:paraId="3AD0B9F1" w14:textId="77777777" w:rsidR="00BF195A" w:rsidRPr="00DD3E1B" w:rsidRDefault="00BF195A" w:rsidP="00BF195A">
      <w:pPr>
        <w:ind w:firstLine="709"/>
        <w:rPr>
          <w:rStyle w:val="normaltextrun"/>
        </w:rPr>
      </w:pPr>
      <w:r w:rsidRPr="3BCA67CE">
        <w:rPr>
          <w:rStyle w:val="normaltextrun"/>
        </w:rPr>
        <w:lastRenderedPageBreak/>
        <w:t>O controle de temperatura e umidade é utilizado para monitorar com precisão e eficácia,</w:t>
      </w:r>
      <w:r>
        <w:rPr>
          <w:rStyle w:val="normaltextrun"/>
        </w:rPr>
        <w:t xml:space="preserve"> </w:t>
      </w:r>
      <w:r w:rsidRPr="3BCA67CE">
        <w:rPr>
          <w:rStyle w:val="normaltextrun"/>
        </w:rPr>
        <w:t xml:space="preserve">atualmente tem recebido investimentos e inovações tecnológicas que possibilitam a manutenibilidade de muitos produtos que precisam de um </w:t>
      </w:r>
      <w:r>
        <w:rPr>
          <w:rStyle w:val="normaltextrun"/>
        </w:rPr>
        <w:t>ambiente</w:t>
      </w:r>
      <w:r w:rsidRPr="3BCA67CE">
        <w:rPr>
          <w:rStyle w:val="normaltextrun"/>
        </w:rPr>
        <w:t xml:space="preserve"> adequado.</w:t>
      </w:r>
    </w:p>
    <w:p w14:paraId="747A1EFA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As mercadorias </w:t>
      </w:r>
      <w:r w:rsidRPr="00FB5220">
        <w:rPr>
          <w:rStyle w:val="normaltextrun"/>
        </w:rPr>
        <w:t>são</w:t>
      </w:r>
      <w:r w:rsidRPr="00DD3E1B">
        <w:rPr>
          <w:rStyle w:val="normaltextrun"/>
        </w:rPr>
        <w:t xml:space="preserve"> armazenadas em galpões ou centro de distribuição refrigerados que derivam em tipos e demandas um exemplo é: </w:t>
      </w:r>
    </w:p>
    <w:p w14:paraId="0C034127" w14:textId="77777777" w:rsidR="00BF195A" w:rsidRPr="00DD3E1B" w:rsidRDefault="00BF195A" w:rsidP="00BF195A">
      <w:pPr>
        <w:ind w:firstLine="709"/>
        <w:rPr>
          <w:rStyle w:val="normaltextrun"/>
        </w:rPr>
      </w:pPr>
    </w:p>
    <w:p w14:paraId="73E73108" w14:textId="77777777" w:rsidR="00BF195A" w:rsidRPr="00DD3E1B" w:rsidRDefault="00BF195A" w:rsidP="00BF195A">
      <w:pPr>
        <w:ind w:firstLine="709"/>
        <w:rPr>
          <w:rStyle w:val="normaltextrun"/>
        </w:rPr>
      </w:pPr>
      <w:r w:rsidRPr="00327566">
        <w:rPr>
          <w:rStyle w:val="normaltextrun"/>
        </w:rPr>
        <w:t>Galpões com uma ou duas águas</w:t>
      </w:r>
    </w:p>
    <w:p w14:paraId="07510522" w14:textId="77777777" w:rsidR="00BF195A" w:rsidRPr="00327566" w:rsidRDefault="00BF195A" w:rsidP="00BF195A">
      <w:pPr>
        <w:ind w:firstLine="709"/>
        <w:rPr>
          <w:rStyle w:val="normaltextrun"/>
        </w:rPr>
      </w:pPr>
    </w:p>
    <w:p w14:paraId="4A3E9B54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Este modelo de galpão proporciona uma grande extensão de área coberta, oferecendo um pavimento único e alcançando, às vezes, até dezenas de metros de comprimento e largura. Dessa maneira, o vão central normalmente é bastante alongado, o que permite a acomodação de uma enorme quantidade de produtos, armazenados em várias composições. Conta-se, neste caso, com possibilidades de Cross </w:t>
      </w:r>
      <w:proofErr w:type="spellStart"/>
      <w:r w:rsidRPr="00DD3E1B">
        <w:rPr>
          <w:rStyle w:val="normaltextrun"/>
        </w:rPr>
        <w:t>docking</w:t>
      </w:r>
      <w:proofErr w:type="spellEnd"/>
      <w:r w:rsidRPr="00DD3E1B">
        <w:rPr>
          <w:rStyle w:val="normaltextrun"/>
        </w:rPr>
        <w:t>, dando bem mais flexibilidade à operação, proporcionando muito mais agilidade e menos movimentação interna dos produtos.</w:t>
      </w:r>
    </w:p>
    <w:p w14:paraId="5ED9C546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O termo Cross-</w:t>
      </w:r>
      <w:proofErr w:type="spellStart"/>
      <w:r w:rsidRPr="00DD3E1B">
        <w:rPr>
          <w:rStyle w:val="normaltextrun"/>
        </w:rPr>
        <w:t>Docking</w:t>
      </w:r>
      <w:proofErr w:type="spellEnd"/>
      <w:r w:rsidRPr="00DD3E1B">
        <w:rPr>
          <w:rStyle w:val="normaltextrun"/>
        </w:rPr>
        <w:t xml:space="preserve"> dá nome a um processo de logística muito importante para diversos segmentos de comércio que necessitam da cadeia refrigerada. Ele é desenvolvido na maioria das vezes na logística de produtos com alto giro e grande nível de pereci</w:t>
      </w:r>
      <w:r>
        <w:rPr>
          <w:rStyle w:val="normaltextrun"/>
        </w:rPr>
        <w:t>bili</w:t>
      </w:r>
      <w:r w:rsidRPr="00DD3E1B">
        <w:rPr>
          <w:rStyle w:val="normaltextrun"/>
        </w:rPr>
        <w:t>dade.</w:t>
      </w:r>
    </w:p>
    <w:p w14:paraId="6371ED83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 As palavras i</w:t>
      </w:r>
      <w:r>
        <w:rPr>
          <w:rStyle w:val="normaltextrun"/>
        </w:rPr>
        <w:t>nglesas </w:t>
      </w:r>
      <w:proofErr w:type="spellStart"/>
      <w:r>
        <w:rPr>
          <w:rStyle w:val="normaltextrun"/>
        </w:rPr>
        <w:t>cross</w:t>
      </w:r>
      <w:proofErr w:type="spellEnd"/>
      <w:r>
        <w:rPr>
          <w:rStyle w:val="normaltextrun"/>
        </w:rPr>
        <w:t> e </w:t>
      </w:r>
      <w:proofErr w:type="spellStart"/>
      <w:r>
        <w:rPr>
          <w:rStyle w:val="normaltextrun"/>
        </w:rPr>
        <w:t>dock</w:t>
      </w:r>
      <w:proofErr w:type="spellEnd"/>
      <w:r>
        <w:rPr>
          <w:rStyle w:val="normaltextrun"/>
        </w:rPr>
        <w:t xml:space="preserve"> significam </w:t>
      </w:r>
      <w:r w:rsidRPr="00DD3E1B">
        <w:rPr>
          <w:rStyle w:val="normaltextrun"/>
        </w:rPr>
        <w:t>“através” e “doca” respectivamente, e passam a ideia de que os produtos que entram por uma porta logo saem pela outra, e em galpões logísticos essas portas são chamadas de docas.</w:t>
      </w:r>
    </w:p>
    <w:p w14:paraId="24B1A7B0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 O arranjo das águas no telhado, bem como a existência ou não, admitem a incidência de luz natural durante o dia e uma melhor ventilação para o local. Nesse sentido, esse modelo de galpão é o mais funcional para qualquer tipo de mercadoria, de vestuário a brinquedos, de autopeças a mobiliário, de mantimentos por atacado a alimentos perecíveis, bastando algumas adaptações na infraestrutura do imóvel para que atenda</w:t>
      </w:r>
      <w:r>
        <w:rPr>
          <w:rStyle w:val="normaltextrun"/>
        </w:rPr>
        <w:t xml:space="preserve"> às particularidades do negócio.</w:t>
      </w:r>
    </w:p>
    <w:p w14:paraId="4E7AD065" w14:textId="77777777" w:rsidR="00BF195A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Quando há necessidade logística de processos </w:t>
      </w:r>
      <w:proofErr w:type="spellStart"/>
      <w:r w:rsidRPr="00DD3E1B">
        <w:rPr>
          <w:rStyle w:val="normaltextrun"/>
        </w:rPr>
        <w:t>cross-docking</w:t>
      </w:r>
      <w:proofErr w:type="spellEnd"/>
      <w:r w:rsidRPr="00DD3E1B">
        <w:rPr>
          <w:rStyle w:val="normaltextrun"/>
        </w:rPr>
        <w:t>, os produtos não são estocados nos Centros de Distribuição, eles apenas atravessam o galpão passando por processos de recepção, classificação, separação, fracionamento, reagrupamento e expedição.</w:t>
      </w:r>
    </w:p>
    <w:p w14:paraId="58999B24" w14:textId="77777777" w:rsidR="00BF195A" w:rsidRPr="00DD3E1B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lastRenderedPageBreak/>
        <w:t>Diferentemente de outras mercadorias, o armazenamento de produtos perecíveis exige um conhecimento diferenciado para o </w:t>
      </w:r>
      <w:hyperlink r:id="rId13" w:tgtFrame="_blank" w:history="1">
        <w:r w:rsidRPr="009018FD">
          <w:rPr>
            <w:rStyle w:val="normaltextrun"/>
          </w:rPr>
          <w:t>gestor de logística</w:t>
        </w:r>
      </w:hyperlink>
      <w:r w:rsidRPr="009018FD">
        <w:rPr>
          <w:rStyle w:val="normaltextrun"/>
        </w:rPr>
        <w:t> e uma série de métodos para garantir a boa qualidade dos produtos. </w:t>
      </w:r>
    </w:p>
    <w:p w14:paraId="17E195DD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A capacidade de armazenagem refrigerada per capita do Brasil fica muito abaixo da de outros países e a oferta existente muitas vezes é de baixa qualidade e fragmentada em várias empresas. No Brasil a oferta de CDs Refrigerados é desbalanceada geograficamente e composta por pequenas empresas regionais, dessa forma criando dificuldades para produtores. Com o aumento da terceirização logística por parte da indústria, há uma crescente possibilidade para operadores logísticos e investidores imobiliários realizarem </w:t>
      </w:r>
      <w:proofErr w:type="spellStart"/>
      <w:r>
        <w:fldChar w:fldCharType="begin"/>
      </w:r>
      <w:r>
        <w:instrText xml:space="preserve"> HYPERLINK "http://rexperts.com.br/bts-slb-bl/" \t "_blank" </w:instrText>
      </w:r>
      <w:r>
        <w:fldChar w:fldCharType="separate"/>
      </w:r>
      <w:r w:rsidRPr="00DD3E1B">
        <w:rPr>
          <w:rStyle w:val="normaltextrun"/>
        </w:rPr>
        <w:t>built-to-suits</w:t>
      </w:r>
      <w:proofErr w:type="spellEnd"/>
      <w:r>
        <w:rPr>
          <w:rStyle w:val="normaltextrun"/>
        </w:rPr>
        <w:fldChar w:fldCharType="end"/>
      </w:r>
      <w:r w:rsidRPr="00DD3E1B">
        <w:rPr>
          <w:rStyle w:val="normaltextrun"/>
        </w:rPr>
        <w:t> nesse setor.</w:t>
      </w:r>
    </w:p>
    <w:p w14:paraId="443EF456" w14:textId="77777777" w:rsidR="00BF195A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Além do mercado interno também há a demanda externa, que é crescente por alimentos perecíveis exportados do Brasil. Países como China e Índia demandarão cada vez mais nossos alimentos e para isso será fundamental que nossa cadeia logística refrigerada esteja preparada para essas exportações.</w:t>
      </w:r>
    </w:p>
    <w:p w14:paraId="3E3051CC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Um ambiente competitivo impulsiona as empresas a buscarem formas de manter o nível de serviço oferecido ao cliente, porém com a redução dos custos</w:t>
      </w:r>
      <w:r>
        <w:rPr>
          <w:rStyle w:val="normaltextrun"/>
        </w:rPr>
        <w:t>,</w:t>
      </w:r>
      <w:r w:rsidRPr="009018FD">
        <w:rPr>
          <w:rStyle w:val="normaltextrun"/>
        </w:rPr>
        <w:t xml:space="preserve"> </w:t>
      </w:r>
      <w:r>
        <w:rPr>
          <w:rStyle w:val="normaltextrun"/>
        </w:rPr>
        <w:t>o</w:t>
      </w:r>
      <w:r w:rsidRPr="009018FD">
        <w:rPr>
          <w:rStyle w:val="normaltextrun"/>
        </w:rPr>
        <w:t>s galpões industriais e logísticos se tornam uma importante ferramenta ao oferecerem o espaço necessário para a expansão das atividades de transporte com amplo retorno do investimento.</w:t>
      </w:r>
    </w:p>
    <w:p w14:paraId="5EBECEAF" w14:textId="77777777" w:rsidR="00BF195A" w:rsidRPr="009018FD" w:rsidRDefault="00BF195A" w:rsidP="00BF195A">
      <w:pPr>
        <w:ind w:firstLine="709"/>
        <w:rPr>
          <w:rStyle w:val="normaltextrun"/>
        </w:rPr>
      </w:pPr>
      <w:r w:rsidRPr="00B43583">
        <w:rPr>
          <w:rStyle w:val="normaltextrun"/>
        </w:rPr>
        <w:t>O Mercado de galpões logísticos vem crescendo a cada ano, segundo uma pesquisa feita pela </w:t>
      </w:r>
      <w:proofErr w:type="spellStart"/>
      <w:r w:rsidRPr="00B43583">
        <w:rPr>
          <w:rStyle w:val="normaltextrun"/>
        </w:rPr>
        <w:t>Colliers</w:t>
      </w:r>
      <w:proofErr w:type="spellEnd"/>
      <w:r w:rsidRPr="00B43583">
        <w:rPr>
          <w:rStyle w:val="normaltextrun"/>
        </w:rPr>
        <w:t> Internacional Brasil, a absorção líquida, ou seja, saldo da diferença entre as áreas locadas e devolvidas subiu de 159 mil m² entre julho e setembro de 2017 para 240 mil m² em 2018, totalizando um acréscimo de 50% e indicando a satisfação das empresas que instalam suas operações em galpões logísticos, superando a previsão feita no início do mesmo ano, no qual acreditava em um aumento de apenas 30%. </w:t>
      </w:r>
    </w:p>
    <w:p w14:paraId="590BE5AA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Esse é um mercado em franco crescimento. O estado de Minas Gerais é um destaque com o total </w:t>
      </w:r>
      <w:hyperlink r:id="rId14" w:tgtFrame="_blank" w:history="1">
        <w:r w:rsidRPr="009018FD">
          <w:rPr>
            <w:rStyle w:val="normaltextrun"/>
          </w:rPr>
          <w:t>de 687,5 mil metros quadrados de galpões logísticos construídos</w:t>
        </w:r>
      </w:hyperlink>
      <w:r w:rsidRPr="009018FD">
        <w:rPr>
          <w:rStyle w:val="normaltextrun"/>
        </w:rPr>
        <w:t>. A taxa de vacância também é considerada baixa, de 20,7%, se comparada com outros estados. As informações foram divulgadas pelo Diário do Comércio e buscam explicar como esse tipo de investimento é atrativo.</w:t>
      </w:r>
    </w:p>
    <w:p w14:paraId="38769FA6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Você imaginaria que até 40% dos alimentos perecíveis são perdi</w:t>
      </w:r>
      <w:r>
        <w:rPr>
          <w:rStyle w:val="normaltextrun"/>
        </w:rPr>
        <w:t>dos na cadeia logística</w:t>
      </w:r>
      <w:r w:rsidRPr="009018FD">
        <w:rPr>
          <w:rStyle w:val="normaltextrun"/>
        </w:rPr>
        <w:t>?</w:t>
      </w:r>
    </w:p>
    <w:p w14:paraId="39D76491" w14:textId="77777777" w:rsidR="00BF195A" w:rsidRPr="00045991" w:rsidRDefault="00BF195A" w:rsidP="00BF195A">
      <w:pPr>
        <w:ind w:firstLine="709"/>
        <w:rPr>
          <w:rStyle w:val="normaltextrun"/>
          <w:rFonts w:cs="Arial"/>
        </w:rPr>
      </w:pPr>
      <w:r w:rsidRPr="00045991">
        <w:rPr>
          <w:rStyle w:val="normaltextrun"/>
          <w:rFonts w:cs="Arial"/>
        </w:rPr>
        <w:lastRenderedPageBreak/>
        <w:t>Estudos indicam que as condições climáticas adversas no nosso País contribuem para que essa perda ocorra gradativamente, portanto caso a temperatura varie muito acima ou abaixo da faixa ideal necessária para um determinado tipo de armazenamento pode ocorrer o desperdício e aumentando a perda das empresas. </w:t>
      </w:r>
    </w:p>
    <w:p w14:paraId="1739F089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normaltextrun"/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 xml:space="preserve">Com essa problemática pensamos em desenvolver um sistema de controle de temperatura e umidade inteligente, que irá monitorar, os espaços onde há armazenamento de produtos perecíveis. </w:t>
      </w:r>
    </w:p>
    <w:p w14:paraId="24CD73CA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>Voltado a galpões e armazéns, a nossa solução proporciona a esses galpões terem uma tecnologia inteligente, cujo objetivo é fazer com que eles possam armazenar diversos tipos de materiais e alimentos.</w:t>
      </w:r>
      <w:r w:rsidRPr="00045991">
        <w:rPr>
          <w:rStyle w:val="eop"/>
          <w:rFonts w:ascii="Arial" w:hAnsi="Arial" w:cs="Arial"/>
        </w:rPr>
        <w:t> </w:t>
      </w:r>
    </w:p>
    <w:p w14:paraId="78DFD2D0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Fonts w:ascii="Arial" w:hAnsi="Arial" w:cs="Arial"/>
          <w:sz w:val="18"/>
          <w:szCs w:val="18"/>
        </w:rPr>
      </w:pPr>
      <w:r w:rsidRPr="00045991">
        <w:rPr>
          <w:rStyle w:val="normaltextrun"/>
          <w:rFonts w:ascii="Arial" w:hAnsi="Arial" w:cs="Arial"/>
        </w:rPr>
        <w:t xml:space="preserve">O cliente indicará qual o tipo de material, alimento ou remédio, deseja alocar e o galpão inteligente irá adaptar-se a temperatura e umidade adequadas para o produto indicado, armazenando de forma dinâmica, prática e evitando problemas de distribuição e desperdício na estocagem. </w:t>
      </w:r>
    </w:p>
    <w:p w14:paraId="3E987994" w14:textId="77777777" w:rsidR="00BF195A" w:rsidRPr="00BF195A" w:rsidRDefault="00BF195A" w:rsidP="00BF195A"/>
    <w:p w14:paraId="19E27546" w14:textId="4A958854" w:rsidR="003F4E12" w:rsidRPr="00192CAB" w:rsidRDefault="00084588" w:rsidP="003F4E12">
      <w:pPr>
        <w:pStyle w:val="Ttulo2"/>
        <w:rPr>
          <w:b/>
        </w:rPr>
      </w:pPr>
      <w:bookmarkStart w:id="9" w:name="_Toc8811898"/>
      <w:r w:rsidRPr="00084588">
        <w:rPr>
          <w:b/>
        </w:rPr>
        <w:t>Problema / justificativa do projeto</w:t>
      </w:r>
      <w:bookmarkEnd w:id="9"/>
    </w:p>
    <w:p w14:paraId="0E3BB531" w14:textId="77777777" w:rsidR="00BF195A" w:rsidRPr="00045991" w:rsidRDefault="00BF195A" w:rsidP="00BF195A">
      <w:pPr>
        <w:pStyle w:val="paragraph"/>
        <w:spacing w:line="360" w:lineRule="auto"/>
        <w:jc w:val="both"/>
        <w:textAlignment w:val="baseline"/>
        <w:rPr>
          <w:rStyle w:val="eop"/>
          <w:rFonts w:ascii="Arial" w:hAnsi="Arial" w:cs="Arial"/>
        </w:rPr>
      </w:pPr>
      <w:r>
        <w:tab/>
      </w:r>
      <w:r w:rsidRPr="00045991">
        <w:rPr>
          <w:rStyle w:val="normaltextrun"/>
          <w:rFonts w:ascii="Arial" w:hAnsi="Arial" w:cs="Arial"/>
        </w:rPr>
        <w:t>Nos dias atuais a produção industrial na área da alimentação e saúde vem aumentando bastante, por conta do aumento da população, mais comida e materiais são precisos para saciar a necessidade desses produtos. Mas esses produtos precisam ser armazenados em ambientes controlados, com a temperatura e umidade indicada para cada tipo de material estocado. Atualmente são disponibilizados galpões e cômodos para essa armazenagem, mas muito deles não tem um controle de temperatura e umidade automatizado, o que prejudica os materiais e alimentos ali guardados e destinando esse mesmo galpão ou cômodo a ser somente usado para esse tipo de material. </w:t>
      </w:r>
    </w:p>
    <w:p w14:paraId="23A2CCBA" w14:textId="77777777" w:rsidR="00BF195A" w:rsidRPr="00045991" w:rsidRDefault="00BF195A" w:rsidP="00BF195A">
      <w:pPr>
        <w:pStyle w:val="NormalWeb"/>
        <w:rPr>
          <w:rFonts w:ascii="Arial" w:hAnsi="Arial" w:cs="Arial"/>
        </w:rPr>
      </w:pPr>
      <w:r w:rsidRPr="00045991">
        <w:rPr>
          <w:rFonts w:ascii="Arial" w:hAnsi="Arial" w:cs="Arial"/>
        </w:rPr>
        <w:t>O fato é que a ausência de controle de temperatura e umidade acarreta</w:t>
      </w:r>
      <w:r>
        <w:rPr>
          <w:rFonts w:ascii="Arial" w:hAnsi="Arial" w:cs="Arial"/>
        </w:rPr>
        <w:t>m</w:t>
      </w:r>
      <w:r w:rsidRPr="00045991">
        <w:rPr>
          <w:rFonts w:ascii="Arial" w:hAnsi="Arial" w:cs="Arial"/>
        </w:rPr>
        <w:t xml:space="preserve"> prejuízos, tais como: diminuição da qualidade do produto (aparência, aroma, sabor, textura, entre outros), perdas por deterioração e perdas de peso. Os prejuízos ocasionados pelo não controle em um frigorífico dependem muito do produto manipulado e </w:t>
      </w:r>
      <w:r w:rsidRPr="00045991">
        <w:rPr>
          <w:rFonts w:ascii="Arial" w:hAnsi="Arial" w:cs="Arial"/>
        </w:rPr>
        <w:lastRenderedPageBreak/>
        <w:t>estocado. No entanto, em alguns casos as perdas podem variar entre 20% a 40% do armazenamento.</w:t>
      </w:r>
    </w:p>
    <w:p w14:paraId="3794D0B1" w14:textId="77777777" w:rsidR="00BF195A" w:rsidRPr="00045991" w:rsidRDefault="00BF195A" w:rsidP="00BF195A">
      <w:pPr>
        <w:pStyle w:val="NormalWeb"/>
        <w:rPr>
          <w:rFonts w:ascii="Arial" w:hAnsi="Arial" w:cs="Arial"/>
        </w:rPr>
      </w:pPr>
      <w:r w:rsidRPr="00045991">
        <w:rPr>
          <w:rFonts w:ascii="Arial" w:hAnsi="Arial" w:cs="Arial"/>
        </w:rPr>
        <w:t>Visando a resolução dessa problemática, oferecemos o serviço com:</w:t>
      </w:r>
    </w:p>
    <w:p w14:paraId="6316D6F6" w14:textId="77777777" w:rsidR="00BF195A" w:rsidRPr="009442C8" w:rsidRDefault="00BF195A" w:rsidP="00F158DF">
      <w:pPr>
        <w:pStyle w:val="paragraph"/>
        <w:numPr>
          <w:ilvl w:val="0"/>
          <w:numId w:val="14"/>
        </w:numPr>
        <w:spacing w:line="360" w:lineRule="auto"/>
        <w:jc w:val="both"/>
        <w:textAlignment w:val="baseline"/>
        <w:rPr>
          <w:rFonts w:ascii="Arial" w:hAnsi="Arial" w:cs="Arial"/>
          <w:b/>
          <w:i/>
        </w:rPr>
      </w:pPr>
      <w:r w:rsidRPr="009442C8">
        <w:rPr>
          <w:rFonts w:ascii="Arial" w:hAnsi="Arial" w:cs="Arial"/>
          <w:b/>
          <w:i/>
        </w:rPr>
        <w:t xml:space="preserve">Eficiência no processo de armazenagem </w:t>
      </w:r>
    </w:p>
    <w:p w14:paraId="7E419233" w14:textId="77777777" w:rsidR="00BF195A" w:rsidRPr="009442C8" w:rsidRDefault="00BF195A" w:rsidP="00F158DF">
      <w:pPr>
        <w:pStyle w:val="paragraph"/>
        <w:numPr>
          <w:ilvl w:val="0"/>
          <w:numId w:val="14"/>
        </w:numPr>
        <w:spacing w:line="360" w:lineRule="auto"/>
        <w:jc w:val="both"/>
        <w:textAlignment w:val="baseline"/>
        <w:rPr>
          <w:rFonts w:ascii="Arial" w:hAnsi="Arial" w:cs="Arial"/>
          <w:b/>
          <w:i/>
        </w:rPr>
      </w:pPr>
      <w:r w:rsidRPr="009442C8">
        <w:rPr>
          <w:rFonts w:ascii="Arial" w:hAnsi="Arial" w:cs="Arial"/>
          <w:b/>
          <w:i/>
        </w:rPr>
        <w:t>Distribuição e alocação de produtos trazendo lucro</w:t>
      </w:r>
    </w:p>
    <w:p w14:paraId="3492B1E1" w14:textId="18AEE1DD" w:rsidR="00BF195A" w:rsidRPr="009442C8" w:rsidRDefault="00BF195A" w:rsidP="00F158DF">
      <w:pPr>
        <w:pStyle w:val="paragraph"/>
        <w:numPr>
          <w:ilvl w:val="0"/>
          <w:numId w:val="14"/>
        </w:numPr>
        <w:spacing w:line="360" w:lineRule="auto"/>
        <w:jc w:val="both"/>
        <w:textAlignment w:val="baseline"/>
        <w:rPr>
          <w:rFonts w:ascii="Arial" w:hAnsi="Arial" w:cs="Arial"/>
          <w:b/>
          <w:i/>
        </w:rPr>
      </w:pPr>
      <w:r w:rsidRPr="009442C8">
        <w:rPr>
          <w:rFonts w:ascii="Arial" w:hAnsi="Arial" w:cs="Arial"/>
          <w:b/>
          <w:i/>
        </w:rPr>
        <w:t>Redu</w:t>
      </w:r>
      <w:r w:rsidR="00F0602D" w:rsidRPr="009442C8">
        <w:rPr>
          <w:rFonts w:ascii="Arial" w:hAnsi="Arial" w:cs="Arial"/>
          <w:b/>
          <w:i/>
        </w:rPr>
        <w:t>ção de mão</w:t>
      </w:r>
      <w:r w:rsidRPr="009442C8">
        <w:rPr>
          <w:rFonts w:ascii="Arial" w:hAnsi="Arial" w:cs="Arial"/>
          <w:b/>
          <w:i/>
        </w:rPr>
        <w:t xml:space="preserve"> de obra </w:t>
      </w:r>
    </w:p>
    <w:p w14:paraId="7ABEC83F" w14:textId="167DF330" w:rsidR="00BF195A" w:rsidRPr="009442C8" w:rsidRDefault="00BF195A" w:rsidP="00F158DF">
      <w:pPr>
        <w:pStyle w:val="paragraph"/>
        <w:numPr>
          <w:ilvl w:val="0"/>
          <w:numId w:val="14"/>
        </w:numPr>
        <w:spacing w:line="360" w:lineRule="auto"/>
        <w:jc w:val="both"/>
        <w:textAlignment w:val="baseline"/>
        <w:rPr>
          <w:rFonts w:ascii="Arial" w:hAnsi="Arial" w:cs="Arial"/>
          <w:b/>
          <w:i/>
        </w:rPr>
      </w:pPr>
      <w:r w:rsidRPr="009442C8">
        <w:rPr>
          <w:rFonts w:ascii="Arial" w:hAnsi="Arial" w:cs="Arial"/>
          <w:b/>
          <w:i/>
        </w:rPr>
        <w:t>Agili</w:t>
      </w:r>
      <w:r w:rsidR="00F0602D" w:rsidRPr="009442C8">
        <w:rPr>
          <w:rFonts w:ascii="Arial" w:hAnsi="Arial" w:cs="Arial"/>
          <w:b/>
          <w:i/>
        </w:rPr>
        <w:t>dade n</w:t>
      </w:r>
      <w:r w:rsidRPr="009442C8">
        <w:rPr>
          <w:rFonts w:ascii="Arial" w:hAnsi="Arial" w:cs="Arial"/>
          <w:b/>
          <w:i/>
        </w:rPr>
        <w:t>o controle de</w:t>
      </w:r>
      <w:r w:rsidR="00F0602D" w:rsidRPr="009442C8">
        <w:rPr>
          <w:rFonts w:ascii="Arial" w:hAnsi="Arial" w:cs="Arial"/>
          <w:b/>
          <w:i/>
        </w:rPr>
        <w:t xml:space="preserve"> </w:t>
      </w:r>
      <w:r w:rsidRPr="009442C8">
        <w:rPr>
          <w:rFonts w:ascii="Arial" w:hAnsi="Arial" w:cs="Arial"/>
          <w:b/>
          <w:i/>
        </w:rPr>
        <w:t>galpões</w:t>
      </w:r>
    </w:p>
    <w:p w14:paraId="04150BFB" w14:textId="7EFD04D4" w:rsidR="00BF195A" w:rsidRPr="009442C8" w:rsidRDefault="00F0602D" w:rsidP="00F158DF">
      <w:pPr>
        <w:pStyle w:val="paragraph"/>
        <w:numPr>
          <w:ilvl w:val="0"/>
          <w:numId w:val="14"/>
        </w:numPr>
        <w:spacing w:line="360" w:lineRule="auto"/>
        <w:jc w:val="both"/>
        <w:textAlignment w:val="baseline"/>
        <w:rPr>
          <w:rFonts w:ascii="Arial" w:hAnsi="Arial" w:cs="Arial"/>
          <w:b/>
          <w:i/>
        </w:rPr>
      </w:pPr>
      <w:r w:rsidRPr="009442C8">
        <w:rPr>
          <w:rFonts w:ascii="Arial" w:hAnsi="Arial" w:cs="Arial"/>
          <w:b/>
          <w:i/>
        </w:rPr>
        <w:t>Acessibilidade, comodidade e segurança.</w:t>
      </w:r>
    </w:p>
    <w:p w14:paraId="36794FA9" w14:textId="77777777" w:rsidR="00BF195A" w:rsidRPr="00045991" w:rsidRDefault="00BF195A" w:rsidP="00BF195A">
      <w:pPr>
        <w:rPr>
          <w:rFonts w:cs="Arial"/>
        </w:rPr>
      </w:pPr>
    </w:p>
    <w:p w14:paraId="35EA34EA" w14:textId="3DA76BE0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10" w:name="_Toc8811899"/>
      <w:r w:rsidRPr="00192CAB">
        <w:rPr>
          <w:b/>
        </w:rPr>
        <w:t>objetivo da solução</w:t>
      </w:r>
      <w:bookmarkEnd w:id="10"/>
    </w:p>
    <w:p w14:paraId="06B7810E" w14:textId="2154BE7D" w:rsidR="00644880" w:rsidRDefault="00BF195A" w:rsidP="0064488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>O nosso produto tem como objetivo automatizar o controle de temperatura e umidade de</w:t>
      </w:r>
      <w:r w:rsidR="00D82D50">
        <w:rPr>
          <w:rStyle w:val="normaltextrun"/>
          <w:rFonts w:ascii="Arial" w:hAnsi="Arial" w:cs="Arial"/>
        </w:rPr>
        <w:t xml:space="preserve"> </w:t>
      </w:r>
      <w:r w:rsidRPr="00045991">
        <w:rPr>
          <w:rStyle w:val="normaltextrun"/>
          <w:rFonts w:ascii="Arial" w:hAnsi="Arial" w:cs="Arial"/>
        </w:rPr>
        <w:t xml:space="preserve"> galpões e </w:t>
      </w:r>
      <w:r w:rsidR="00D82D50">
        <w:rPr>
          <w:rStyle w:val="normaltextrun"/>
          <w:rFonts w:ascii="Arial" w:hAnsi="Arial" w:cs="Arial"/>
        </w:rPr>
        <w:t>transformar</w:t>
      </w:r>
      <w:r w:rsidRPr="00045991">
        <w:rPr>
          <w:rStyle w:val="normaltextrun"/>
          <w:rFonts w:ascii="Arial" w:hAnsi="Arial" w:cs="Arial"/>
        </w:rPr>
        <w:t xml:space="preserve"> o sistema de armazenagem dos produtos </w:t>
      </w:r>
      <w:r w:rsidR="00D82D50">
        <w:rPr>
          <w:rStyle w:val="normaltextrun"/>
          <w:rFonts w:ascii="Arial" w:hAnsi="Arial" w:cs="Arial"/>
        </w:rPr>
        <w:t>usando a tecnologia de</w:t>
      </w:r>
      <w:r w:rsidRPr="00045991">
        <w:rPr>
          <w:rStyle w:val="normaltextrun"/>
          <w:rFonts w:ascii="Arial" w:hAnsi="Arial" w:cs="Arial"/>
        </w:rPr>
        <w:t xml:space="preserve"> forma que independente do produto a ser </w:t>
      </w:r>
      <w:r w:rsidR="00D82D50">
        <w:rPr>
          <w:rStyle w:val="normaltextrun"/>
          <w:rFonts w:ascii="Arial" w:hAnsi="Arial" w:cs="Arial"/>
        </w:rPr>
        <w:t xml:space="preserve">selecionado para a armazenagem, será possível </w:t>
      </w:r>
      <w:r w:rsidRPr="00045991">
        <w:rPr>
          <w:rStyle w:val="normaltextrun"/>
          <w:rFonts w:ascii="Arial" w:hAnsi="Arial" w:cs="Arial"/>
        </w:rPr>
        <w:t xml:space="preserve"> identificar e automaticamente alterar a temperatura</w:t>
      </w:r>
      <w:r w:rsidR="00D82D50">
        <w:rPr>
          <w:rStyle w:val="normaltextrun"/>
          <w:rFonts w:ascii="Arial" w:hAnsi="Arial" w:cs="Arial"/>
        </w:rPr>
        <w:t xml:space="preserve"> e umidade</w:t>
      </w:r>
      <w:r w:rsidRPr="00045991">
        <w:rPr>
          <w:rStyle w:val="normaltextrun"/>
          <w:rFonts w:ascii="Arial" w:hAnsi="Arial" w:cs="Arial"/>
        </w:rPr>
        <w:t xml:space="preserve"> </w:t>
      </w:r>
      <w:r w:rsidR="00D82D50">
        <w:rPr>
          <w:rStyle w:val="normaltextrun"/>
          <w:rFonts w:ascii="Arial" w:hAnsi="Arial" w:cs="Arial"/>
        </w:rPr>
        <w:t xml:space="preserve">ambiente de forma que </w:t>
      </w:r>
      <w:proofErr w:type="spellStart"/>
      <w:r w:rsidR="00D82D50">
        <w:rPr>
          <w:rStyle w:val="normaltextrun"/>
          <w:rFonts w:ascii="Arial" w:hAnsi="Arial" w:cs="Arial"/>
        </w:rPr>
        <w:t>idenpendente</w:t>
      </w:r>
      <w:proofErr w:type="spellEnd"/>
      <w:r w:rsidR="00D82D50">
        <w:rPr>
          <w:rStyle w:val="normaltextrun"/>
          <w:rFonts w:ascii="Arial" w:hAnsi="Arial" w:cs="Arial"/>
        </w:rPr>
        <w:t xml:space="preserve"> do produto que seja  alocado esteja dentro dos parâmetros estabelecidos como o ideal para eles, evitando desperdícios e gargalos na distribuição </w:t>
      </w:r>
      <w:r w:rsidR="002E3527">
        <w:rPr>
          <w:rStyle w:val="normaltextrun"/>
          <w:rFonts w:ascii="Arial" w:hAnsi="Arial" w:cs="Arial"/>
        </w:rPr>
        <w:t>e armazenagem.</w:t>
      </w:r>
    </w:p>
    <w:p w14:paraId="662E6477" w14:textId="77777777" w:rsidR="003F4E12" w:rsidRDefault="003F4E12" w:rsidP="003F4E12"/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1" w:name="_Toc8811900"/>
      <w:r w:rsidRPr="00192CAB">
        <w:rPr>
          <w:b/>
        </w:rPr>
        <w:lastRenderedPageBreak/>
        <w:t>diagrama da solução</w:t>
      </w:r>
      <w:bookmarkEnd w:id="11"/>
    </w:p>
    <w:p w14:paraId="13D4B549" w14:textId="77777777" w:rsidR="00BF195A" w:rsidRDefault="00BF195A" w:rsidP="00BF195A">
      <w:r>
        <w:rPr>
          <w:noProof/>
          <w:lang w:eastAsia="pt-BR"/>
        </w:rPr>
        <w:drawing>
          <wp:inline distT="0" distB="0" distL="0" distR="0" wp14:anchorId="3AB05D38" wp14:editId="1AF50829">
            <wp:extent cx="5760720" cy="40728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completo 2.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7AD4" w14:textId="77777777" w:rsidR="00D82D50" w:rsidRDefault="00BF195A" w:rsidP="00BF195A">
      <w:pPr>
        <w:tabs>
          <w:tab w:val="clear" w:pos="851"/>
          <w:tab w:val="left" w:pos="1605"/>
        </w:tabs>
      </w:pPr>
      <w:r>
        <w:t xml:space="preserve">Nossa solução usará os </w:t>
      </w:r>
      <w:proofErr w:type="spellStart"/>
      <w:r>
        <w:t>ar-condicionados</w:t>
      </w:r>
      <w:proofErr w:type="spellEnd"/>
      <w:r>
        <w:t xml:space="preserve"> do galpão e sensores</w:t>
      </w:r>
      <w:r w:rsidR="00644880">
        <w:t xml:space="preserve"> que serão alocados </w:t>
      </w:r>
      <w:r>
        <w:t>juntamente com</w:t>
      </w:r>
      <w:r w:rsidR="00644880">
        <w:t xml:space="preserve"> um</w:t>
      </w:r>
      <w:r>
        <w:t xml:space="preserve"> painel para monitorar as informações de temperatura e umidade </w:t>
      </w:r>
      <w:r w:rsidR="00644880">
        <w:t xml:space="preserve">em tempo real </w:t>
      </w:r>
      <w:r>
        <w:t>que serão enviadas para</w:t>
      </w:r>
      <w:r w:rsidR="00644880">
        <w:t xml:space="preserve"> a nuvem</w:t>
      </w:r>
      <w:r>
        <w:t xml:space="preserve"> que armazenará as informações, </w:t>
      </w:r>
      <w:r w:rsidR="00644880">
        <w:t xml:space="preserve">onde as mesmas </w:t>
      </w:r>
      <w:r>
        <w:t xml:space="preserve">poderão ser acessadas posteriormente pelos usuários cadastrados. </w:t>
      </w:r>
    </w:p>
    <w:p w14:paraId="623B6F2F" w14:textId="3E63A8FB" w:rsidR="00BF195A" w:rsidRDefault="00BF195A" w:rsidP="00BF195A">
      <w:pPr>
        <w:tabs>
          <w:tab w:val="clear" w:pos="851"/>
          <w:tab w:val="left" w:pos="1605"/>
        </w:tabs>
      </w:pPr>
      <w:r>
        <w:t xml:space="preserve">O controle será feito 24 horas por dia e 7 dias por semana, em caso de oscilações drásticas serão enviados alertas e o sistema começará   o </w:t>
      </w:r>
      <w:proofErr w:type="spellStart"/>
      <w:r>
        <w:t>autoreparo</w:t>
      </w:r>
      <w:proofErr w:type="spellEnd"/>
      <w:r>
        <w:t xml:space="preserve">, estabilizando a temperatura </w:t>
      </w:r>
      <w:r w:rsidR="00644880">
        <w:t xml:space="preserve">e umidade </w:t>
      </w:r>
      <w:r>
        <w:t xml:space="preserve">ambiente </w:t>
      </w:r>
      <w:proofErr w:type="spellStart"/>
      <w:r>
        <w:t>idea</w:t>
      </w:r>
      <w:proofErr w:type="spellEnd"/>
      <w:r w:rsidR="00644880">
        <w:t xml:space="preserve"> para seu(s) produtos</w:t>
      </w:r>
      <w:r>
        <w:t>.</w:t>
      </w:r>
    </w:p>
    <w:p w14:paraId="2BD10DF0" w14:textId="453932EE" w:rsidR="00D82D50" w:rsidRDefault="00644880" w:rsidP="00D82D50">
      <w:pPr>
        <w:tabs>
          <w:tab w:val="clear" w:pos="851"/>
          <w:tab w:val="left" w:pos="1605"/>
        </w:tabs>
      </w:pPr>
      <w:proofErr w:type="spellStart"/>
      <w:r>
        <w:rPr>
          <w:rStyle w:val="normaltextrun"/>
          <w:rFonts w:cs="Arial"/>
        </w:rPr>
        <w:t>Disponiblizar</w:t>
      </w:r>
      <w:proofErr w:type="spellEnd"/>
      <w:r>
        <w:rPr>
          <w:rStyle w:val="normaltextrun"/>
          <w:rFonts w:cs="Arial"/>
        </w:rPr>
        <w:t xml:space="preserve"> para o cliente uma ferramenta tecnológica que o auxiliará no controle e agilidade nos processos que englobam a estocagem e distribuição de mercadorias fazendo com que </w:t>
      </w:r>
      <w:r w:rsidR="00D82D50">
        <w:rPr>
          <w:rStyle w:val="normaltextrun"/>
          <w:rFonts w:cs="Arial"/>
        </w:rPr>
        <w:t>ele</w:t>
      </w:r>
      <w:r>
        <w:rPr>
          <w:rStyle w:val="normaltextrun"/>
          <w:rFonts w:cs="Arial"/>
        </w:rPr>
        <w:t xml:space="preserve"> ga</w:t>
      </w:r>
      <w:r w:rsidR="00D82D50">
        <w:rPr>
          <w:rStyle w:val="normaltextrun"/>
          <w:rFonts w:cs="Arial"/>
        </w:rPr>
        <w:t>nhe</w:t>
      </w:r>
      <w:r>
        <w:rPr>
          <w:rStyle w:val="normaltextrun"/>
          <w:rFonts w:cs="Arial"/>
        </w:rPr>
        <w:t xml:space="preserve"> autonomia e aumento de competividade no mercado de atuação</w:t>
      </w:r>
      <w:r w:rsidR="00D82D50">
        <w:rPr>
          <w:rStyle w:val="normaltextrun"/>
          <w:rFonts w:cs="Arial"/>
        </w:rPr>
        <w:t xml:space="preserve"> </w:t>
      </w:r>
      <w:r w:rsidR="00D82D50">
        <w:t>trazendo economia, segurança, comodidade, versatilidade e economia.</w:t>
      </w:r>
    </w:p>
    <w:p w14:paraId="2ADE975E" w14:textId="4A9406AE" w:rsidR="00644880" w:rsidRDefault="00644880" w:rsidP="0064488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ascii="Arial" w:hAnsi="Arial" w:cs="Arial"/>
        </w:rPr>
      </w:pPr>
    </w:p>
    <w:p w14:paraId="3F86A116" w14:textId="77777777" w:rsidR="00644880" w:rsidRDefault="00644880" w:rsidP="00BF195A">
      <w:pPr>
        <w:tabs>
          <w:tab w:val="clear" w:pos="851"/>
          <w:tab w:val="left" w:pos="1605"/>
        </w:tabs>
      </w:pPr>
    </w:p>
    <w:p w14:paraId="2D0B5FD2" w14:textId="08E71316" w:rsidR="003F4E12" w:rsidRDefault="003F4E12" w:rsidP="003F4E12">
      <w:pPr>
        <w:sectPr w:rsidR="003F4E12" w:rsidSect="002A73B7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8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F158DF">
      <w:pPr>
        <w:pStyle w:val="Ttulo1"/>
        <w:numPr>
          <w:ilvl w:val="0"/>
          <w:numId w:val="13"/>
        </w:numPr>
      </w:pPr>
      <w:bookmarkStart w:id="12" w:name="_Toc8811901"/>
      <w:r>
        <w:lastRenderedPageBreak/>
        <w:t>PLANEJAMENTO DO PROJETO</w:t>
      </w:r>
      <w:bookmarkEnd w:id="12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3" w:name="_Toc8811902"/>
      <w:r w:rsidRPr="00192CAB">
        <w:rPr>
          <w:b/>
        </w:rPr>
        <w:t>Definição da Equipe do projeto</w:t>
      </w:r>
      <w:bookmarkEnd w:id="13"/>
      <w:r w:rsidR="00A10A2D" w:rsidRPr="00192CAB">
        <w:rPr>
          <w:b/>
        </w:rPr>
        <w:t xml:space="preserve"> </w:t>
      </w:r>
    </w:p>
    <w:p w14:paraId="41640D9E" w14:textId="77777777" w:rsidR="00BF195A" w:rsidRPr="009442C8" w:rsidRDefault="00370E34" w:rsidP="00BF195A">
      <w:pPr>
        <w:rPr>
          <w:b/>
          <w:i/>
        </w:rPr>
      </w:pPr>
      <w:r w:rsidRPr="004B1208">
        <w:tab/>
      </w:r>
      <w:r w:rsidR="00BF195A" w:rsidRPr="009442C8">
        <w:rPr>
          <w:b/>
          <w:i/>
        </w:rPr>
        <w:t xml:space="preserve">Equipe do Projeto </w:t>
      </w:r>
    </w:p>
    <w:p w14:paraId="366B45C8" w14:textId="77777777" w:rsidR="00BF195A" w:rsidRPr="00E76DBA" w:rsidRDefault="00BF195A" w:rsidP="00BF195A">
      <w:pPr>
        <w:pStyle w:val="NormalGrande"/>
        <w:jc w:val="left"/>
        <w:rPr>
          <w:b w:val="0"/>
        </w:rPr>
      </w:pPr>
      <w:r w:rsidRPr="007356A9">
        <w:rPr>
          <w:b w:val="0"/>
          <w:caps w:val="0"/>
        </w:rPr>
        <w:t xml:space="preserve">Alex </w:t>
      </w:r>
      <w:r>
        <w:rPr>
          <w:b w:val="0"/>
          <w:caps w:val="0"/>
        </w:rPr>
        <w:t>B</w:t>
      </w:r>
      <w:r w:rsidRPr="007356A9">
        <w:rPr>
          <w:b w:val="0"/>
          <w:caps w:val="0"/>
        </w:rPr>
        <w:t xml:space="preserve">uarque da Silva </w:t>
      </w:r>
      <w:r>
        <w:rPr>
          <w:b w:val="0"/>
          <w:caps w:val="0"/>
        </w:rPr>
        <w:t xml:space="preserve">Gusmão </w:t>
      </w:r>
      <w:r w:rsidRPr="00E76DBA">
        <w:rPr>
          <w:b w:val="0"/>
          <w:caps w:val="0"/>
        </w:rPr>
        <w:t xml:space="preserve">– </w:t>
      </w:r>
      <w:proofErr w:type="spellStart"/>
      <w:r w:rsidRPr="00E76DBA">
        <w:rPr>
          <w:b w:val="0"/>
          <w:caps w:val="0"/>
        </w:rPr>
        <w:t>Product</w:t>
      </w:r>
      <w:proofErr w:type="spellEnd"/>
      <w:r w:rsidRPr="00E76DBA">
        <w:rPr>
          <w:b w:val="0"/>
          <w:caps w:val="0"/>
        </w:rPr>
        <w:t xml:space="preserve"> </w:t>
      </w:r>
      <w:proofErr w:type="spellStart"/>
      <w:r w:rsidRPr="00E76DBA">
        <w:rPr>
          <w:b w:val="0"/>
          <w:caps w:val="0"/>
        </w:rPr>
        <w:t>Owner</w:t>
      </w:r>
      <w:proofErr w:type="spellEnd"/>
    </w:p>
    <w:p w14:paraId="4C60EC43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Alex C</w:t>
      </w:r>
      <w:r w:rsidRPr="007356A9">
        <w:rPr>
          <w:b w:val="0"/>
          <w:caps w:val="0"/>
        </w:rPr>
        <w:t>elestino</w:t>
      </w:r>
      <w:r>
        <w:rPr>
          <w:b w:val="0"/>
          <w:caps w:val="0"/>
        </w:rPr>
        <w:t xml:space="preserve"> – Time Desenvolvimento</w:t>
      </w:r>
    </w:p>
    <w:p w14:paraId="3D54A1AE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Amanda A</w:t>
      </w:r>
      <w:r w:rsidRPr="007356A9">
        <w:rPr>
          <w:b w:val="0"/>
          <w:caps w:val="0"/>
        </w:rPr>
        <w:t>parecida nunes da silva</w:t>
      </w:r>
      <w:r>
        <w:rPr>
          <w:b w:val="0"/>
          <w:caps w:val="0"/>
        </w:rPr>
        <w:t xml:space="preserve"> – Time Desenvolvimento</w:t>
      </w:r>
    </w:p>
    <w:p w14:paraId="72CB53CB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 xml:space="preserve">Gustavo </w:t>
      </w:r>
      <w:proofErr w:type="spellStart"/>
      <w:r>
        <w:rPr>
          <w:b w:val="0"/>
          <w:caps w:val="0"/>
        </w:rPr>
        <w:t>C</w:t>
      </w:r>
      <w:r w:rsidRPr="007356A9">
        <w:rPr>
          <w:b w:val="0"/>
          <w:caps w:val="0"/>
        </w:rPr>
        <w:t>aieres</w:t>
      </w:r>
      <w:proofErr w:type="spellEnd"/>
      <w:r>
        <w:rPr>
          <w:b w:val="0"/>
          <w:caps w:val="0"/>
        </w:rPr>
        <w:t xml:space="preserve"> - Time Desenvolvimento</w:t>
      </w:r>
    </w:p>
    <w:p w14:paraId="7D5A8CCD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João Pedro da Silva S</w:t>
      </w:r>
      <w:r w:rsidRPr="007356A9">
        <w:rPr>
          <w:b w:val="0"/>
          <w:caps w:val="0"/>
        </w:rPr>
        <w:t>oares</w:t>
      </w:r>
      <w:r>
        <w:rPr>
          <w:b w:val="0"/>
          <w:caps w:val="0"/>
        </w:rPr>
        <w:t xml:space="preserve"> – Scrum Master</w:t>
      </w:r>
    </w:p>
    <w:p w14:paraId="30314994" w14:textId="01F51F0C" w:rsidR="00BF195A" w:rsidRDefault="00BF195A" w:rsidP="00321A98">
      <w:pPr>
        <w:pStyle w:val="NormalGrande"/>
        <w:jc w:val="left"/>
        <w:rPr>
          <w:b w:val="0"/>
          <w:caps w:val="0"/>
        </w:rPr>
      </w:pPr>
      <w:r>
        <w:rPr>
          <w:b w:val="0"/>
          <w:caps w:val="0"/>
        </w:rPr>
        <w:t>Lais da S</w:t>
      </w:r>
      <w:r w:rsidRPr="007356A9">
        <w:rPr>
          <w:b w:val="0"/>
          <w:caps w:val="0"/>
        </w:rPr>
        <w:t>ilva</w:t>
      </w:r>
      <w:r>
        <w:rPr>
          <w:b w:val="0"/>
          <w:caps w:val="0"/>
        </w:rPr>
        <w:t xml:space="preserve"> – Time Desenvolvimento</w:t>
      </w:r>
    </w:p>
    <w:p w14:paraId="33B4B593" w14:textId="77777777" w:rsidR="00321A98" w:rsidRPr="00321A98" w:rsidRDefault="00321A98" w:rsidP="00321A98">
      <w:pPr>
        <w:pStyle w:val="NormalGrande"/>
        <w:jc w:val="left"/>
        <w:rPr>
          <w:b w:val="0"/>
          <w:caps w:val="0"/>
        </w:rPr>
      </w:pPr>
    </w:p>
    <w:p w14:paraId="09E2F69D" w14:textId="318239F5" w:rsidR="00370E34" w:rsidRDefault="00BF195A" w:rsidP="00151454">
      <w:r>
        <w:t xml:space="preserve">Trabalhamos com duplas e trios para diversos estágios do projeto e foi feita a rotatividade dessa dupla e ou trio </w:t>
      </w:r>
      <w:r>
        <w:tab/>
        <w:t xml:space="preserve">para que todos pudessem obter conhecimento em todas as atividades propostas, com o foco em desafiar a equipe em áreas que não faziam parte de suas skills. </w:t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4" w:name="_Toc8811903"/>
      <w:r w:rsidRPr="00192CAB">
        <w:rPr>
          <w:b/>
        </w:rPr>
        <w:t>PROCESSO E FERRAMENTA DE GESTÃO DE PROJETOS</w:t>
      </w:r>
      <w:bookmarkEnd w:id="14"/>
      <w:r w:rsidRPr="00192CAB">
        <w:rPr>
          <w:b/>
        </w:rPr>
        <w:t xml:space="preserve"> </w:t>
      </w:r>
    </w:p>
    <w:p w14:paraId="3330C85F" w14:textId="77777777" w:rsidR="00BF195A" w:rsidRDefault="00EB4A20" w:rsidP="00BF195A">
      <w:r w:rsidRPr="004B1208">
        <w:tab/>
      </w:r>
      <w:r w:rsidR="00BF195A">
        <w:t xml:space="preserve">A ferramenta escolhida foi o </w:t>
      </w:r>
      <w:proofErr w:type="spellStart"/>
      <w:r w:rsidR="00BF195A">
        <w:t>trello</w:t>
      </w:r>
      <w:proofErr w:type="spellEnd"/>
      <w:r w:rsidR="00BF195A">
        <w:t xml:space="preserve"> que é de fácil uso e possibilita o acesso de qualquer lugar, acompanhar a criação, processo e finalização das atividades do projeto através das sessões de listas criadas. Cada integrante é inserido ou pode se inserir nas atividades conforme o definido na reunião da Daily Meeting.</w:t>
      </w:r>
    </w:p>
    <w:p w14:paraId="7183A6E5" w14:textId="77777777" w:rsidR="00BF195A" w:rsidRDefault="00BF195A" w:rsidP="00BF195A">
      <w:r>
        <w:rPr>
          <w:noProof/>
          <w:lang w:eastAsia="pt-BR"/>
        </w:rPr>
        <w:drawing>
          <wp:inline distT="0" distB="0" distL="0" distR="0" wp14:anchorId="2CDBFBD6" wp14:editId="3F728B2E">
            <wp:extent cx="5788152" cy="281751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9211" cy="28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D2B1" w14:textId="6AFEBEE0" w:rsidR="00370E34" w:rsidRDefault="00370E34" w:rsidP="00EB4A20"/>
    <w:p w14:paraId="2B14ABCF" w14:textId="39C6A03B" w:rsidR="00BF195A" w:rsidRPr="00BF195A" w:rsidRDefault="002D45C8" w:rsidP="00EB4A20">
      <w:pPr>
        <w:pStyle w:val="Ttulo2"/>
        <w:rPr>
          <w:b/>
        </w:rPr>
      </w:pPr>
      <w:bookmarkStart w:id="15" w:name="_Toc8811904"/>
      <w:r w:rsidRPr="00192CAB">
        <w:rPr>
          <w:b/>
        </w:rPr>
        <w:t>Gestão dos Riscos do Projeto</w:t>
      </w:r>
      <w:bookmarkEnd w:id="15"/>
      <w:r w:rsidR="00EB4A20" w:rsidRPr="00192CAB">
        <w:rPr>
          <w:b/>
        </w:rPr>
        <w:t xml:space="preserve"> </w:t>
      </w:r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0"/>
        <w:gridCol w:w="1408"/>
        <w:gridCol w:w="1992"/>
        <w:gridCol w:w="1214"/>
        <w:gridCol w:w="840"/>
        <w:gridCol w:w="1204"/>
        <w:gridCol w:w="2982"/>
      </w:tblGrid>
      <w:tr w:rsidR="00BF195A" w:rsidRPr="0046015D" w14:paraId="22983099" w14:textId="77777777" w:rsidTr="00487EF5">
        <w:trPr>
          <w:trHeight w:val="555"/>
        </w:trPr>
        <w:tc>
          <w:tcPr>
            <w:tcW w:w="100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530FDCD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Planilha de risco</w:t>
            </w:r>
          </w:p>
        </w:tc>
      </w:tr>
      <w:tr w:rsidR="00BF195A" w:rsidRPr="0046015D" w14:paraId="36E34CBC" w14:textId="77777777" w:rsidTr="00487EF5">
        <w:trPr>
          <w:trHeight w:val="69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vAlign w:val="center"/>
            <w:hideMark/>
          </w:tcPr>
          <w:p w14:paraId="438D2729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ID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F75B5"/>
            <w:vAlign w:val="center"/>
            <w:hideMark/>
          </w:tcPr>
          <w:p w14:paraId="192437F9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Risco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vAlign w:val="center"/>
            <w:hideMark/>
          </w:tcPr>
          <w:p w14:paraId="1D840A6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Probabilidade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B7B7B"/>
            <w:vAlign w:val="center"/>
            <w:hideMark/>
          </w:tcPr>
          <w:p w14:paraId="6D8FB4B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 xml:space="preserve">Impacto 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vAlign w:val="center"/>
            <w:hideMark/>
          </w:tcPr>
          <w:p w14:paraId="3D1472C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Fator de risco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vAlign w:val="center"/>
            <w:hideMark/>
          </w:tcPr>
          <w:p w14:paraId="5484DD71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Ação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083010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sz w:val="28"/>
                <w:szCs w:val="28"/>
                <w:lang w:eastAsia="pt-BR"/>
              </w:rPr>
              <w:t>Como</w:t>
            </w:r>
          </w:p>
        </w:tc>
      </w:tr>
      <w:tr w:rsidR="00BF195A" w:rsidRPr="0046015D" w14:paraId="2B8E5911" w14:textId="77777777" w:rsidTr="00487EF5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903959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298FDFF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prazo determinado para entrega das sprints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F909D9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39FB6C6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7D7B43A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CDF1E0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Evitar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68FF3F2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Manter equipe alinhada a tarefas e prazos subdividindo em sprints semanais menores.</w:t>
            </w:r>
          </w:p>
        </w:tc>
      </w:tr>
      <w:tr w:rsidR="00BF195A" w:rsidRPr="0046015D" w14:paraId="3AEAC0FF" w14:textId="77777777" w:rsidTr="00487EF5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EFBA5F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71A9E7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Orçamento estipulado ultrapassado.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33E1BB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00BAF9B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200A324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237ADF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Transferir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D1ADF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Gerir recursos com precisão e planejamento reduzir custos e aplicar de maneira </w:t>
            </w: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acertiva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em investimentos futuros.</w:t>
            </w:r>
          </w:p>
        </w:tc>
      </w:tr>
      <w:tr w:rsidR="00BF195A" w:rsidRPr="0046015D" w14:paraId="663225D7" w14:textId="77777777" w:rsidTr="00487EF5">
        <w:trPr>
          <w:trHeight w:val="288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AFACBFB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27031C0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Instabilidade na internet na apresentação.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5317D3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569DD1D1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7F871E2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D9CDF8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Aceitar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6397B0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Recuperar conectividade do serviço no menor tempo </w:t>
            </w: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possivel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.</w:t>
            </w:r>
          </w:p>
        </w:tc>
      </w:tr>
      <w:tr w:rsidR="00BF195A" w:rsidRPr="0046015D" w14:paraId="2E85E50E" w14:textId="77777777" w:rsidTr="00487EF5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CE2A8E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5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0E77AE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Ajustes não realizados dentro do prazo.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205BBD7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7A7FB120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0FBB1C5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83B68C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Mitigar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3A2EBFE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Distruição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tarefas remanejadas com ajustes emergenciais e supervisionados.</w:t>
            </w:r>
          </w:p>
        </w:tc>
      </w:tr>
      <w:tr w:rsidR="00BF195A" w:rsidRPr="0046015D" w14:paraId="0D4C45EB" w14:textId="77777777" w:rsidTr="00487EF5">
        <w:trPr>
          <w:trHeight w:val="288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1B10A8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5FED989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informações essenciais (por erro do programador)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3904820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7CFCE27D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0C89CC1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D67AA22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Evitar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CF6A60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Realizar backups constantemente.</w:t>
            </w:r>
          </w:p>
        </w:tc>
      </w:tr>
      <w:tr w:rsidR="00BF195A" w:rsidRPr="0046015D" w14:paraId="702672BF" w14:textId="77777777" w:rsidTr="00487EF5">
        <w:trPr>
          <w:trHeight w:val="864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223070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7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54D0D23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um integrante importante na equipe do projeto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6A1E20F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20E35D0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4D7593D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2B569F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Mitigar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74AEC77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Todos da equipe devem estar integrados com o funcionamento e manutenção do sistema implementado, para que mesmo na ausência de um integrante, o projeto continue sendo executado normalmente.</w:t>
            </w:r>
          </w:p>
        </w:tc>
      </w:tr>
    </w:tbl>
    <w:p w14:paraId="1F7A14B0" w14:textId="45FC4876" w:rsidR="00370E34" w:rsidRDefault="00370E34" w:rsidP="00EB4A20"/>
    <w:p w14:paraId="677E3A83" w14:textId="79D24A84" w:rsidR="00372557" w:rsidRDefault="00372557" w:rsidP="00372557">
      <w:pPr>
        <w:rPr>
          <w:b/>
        </w:rPr>
      </w:pPr>
    </w:p>
    <w:p w14:paraId="1381B5EC" w14:textId="722CDDE5" w:rsidR="00D821BD" w:rsidRDefault="00D821BD" w:rsidP="00372557">
      <w:pPr>
        <w:rPr>
          <w:b/>
        </w:rPr>
      </w:pPr>
    </w:p>
    <w:p w14:paraId="3E499F1D" w14:textId="2969FE5E" w:rsidR="00D821BD" w:rsidRDefault="00D821BD" w:rsidP="00372557">
      <w:pPr>
        <w:rPr>
          <w:b/>
        </w:rPr>
      </w:pPr>
    </w:p>
    <w:p w14:paraId="62502607" w14:textId="37CFB821" w:rsidR="00D821BD" w:rsidRDefault="00D821BD" w:rsidP="00372557">
      <w:pPr>
        <w:rPr>
          <w:b/>
        </w:rPr>
      </w:pPr>
    </w:p>
    <w:p w14:paraId="36D79ECF" w14:textId="77777777" w:rsidR="00D821BD" w:rsidRDefault="00D821BD" w:rsidP="00372557">
      <w:pPr>
        <w:rPr>
          <w:b/>
        </w:rPr>
      </w:pPr>
    </w:p>
    <w:p w14:paraId="7097AD32" w14:textId="77777777" w:rsidR="00372557" w:rsidRPr="009442C8" w:rsidRDefault="00372557" w:rsidP="00372557">
      <w:pPr>
        <w:rPr>
          <w:b/>
          <w:i/>
        </w:rPr>
      </w:pPr>
      <w:r w:rsidRPr="009442C8">
        <w:rPr>
          <w:b/>
          <w:i/>
        </w:rPr>
        <w:lastRenderedPageBreak/>
        <w:t xml:space="preserve">Matriz de Risco </w:t>
      </w:r>
    </w:p>
    <w:tbl>
      <w:tblPr>
        <w:tblW w:w="896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19"/>
        <w:gridCol w:w="2302"/>
        <w:gridCol w:w="1459"/>
        <w:gridCol w:w="2288"/>
      </w:tblGrid>
      <w:tr w:rsidR="00372557" w:rsidRPr="00E33606" w14:paraId="6FEE3008" w14:textId="77777777" w:rsidTr="00487EF5">
        <w:trPr>
          <w:trHeight w:val="397"/>
        </w:trPr>
        <w:tc>
          <w:tcPr>
            <w:tcW w:w="89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05DC4FC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Matriz de Risco </w:t>
            </w:r>
          </w:p>
        </w:tc>
      </w:tr>
      <w:tr w:rsidR="00372557" w:rsidRPr="00E33606" w14:paraId="195F470C" w14:textId="77777777" w:rsidTr="00487EF5">
        <w:trPr>
          <w:trHeight w:val="847"/>
        </w:trPr>
        <w:tc>
          <w:tcPr>
            <w:tcW w:w="2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FB58477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Probabilidade/Impacto</w:t>
            </w:r>
          </w:p>
        </w:tc>
        <w:tc>
          <w:tcPr>
            <w:tcW w:w="2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1A78FE4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Pouco Provável (1)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447DC51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Provável (2)</w:t>
            </w:r>
          </w:p>
        </w:tc>
        <w:tc>
          <w:tcPr>
            <w:tcW w:w="22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3DBFBF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Muito Provável (3)</w:t>
            </w:r>
          </w:p>
        </w:tc>
      </w:tr>
      <w:tr w:rsidR="00372557" w:rsidRPr="00E33606" w14:paraId="58F88A48" w14:textId="77777777" w:rsidTr="00487EF5">
        <w:trPr>
          <w:trHeight w:val="798"/>
        </w:trPr>
        <w:tc>
          <w:tcPr>
            <w:tcW w:w="2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354FE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 (3)</w:t>
            </w:r>
          </w:p>
        </w:tc>
        <w:tc>
          <w:tcPr>
            <w:tcW w:w="2302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53483C9E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1459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C000"/>
            <w:noWrap/>
            <w:vAlign w:val="center"/>
            <w:hideMark/>
          </w:tcPr>
          <w:p w14:paraId="154A6D9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2287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0000"/>
            <w:noWrap/>
            <w:vAlign w:val="center"/>
            <w:hideMark/>
          </w:tcPr>
          <w:p w14:paraId="635BEF4F" w14:textId="77777777" w:rsidR="00372557" w:rsidRPr="00E33606" w:rsidRDefault="00372557" w:rsidP="0086150C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Extremo</w:t>
            </w:r>
          </w:p>
        </w:tc>
      </w:tr>
      <w:tr w:rsidR="00372557" w:rsidRPr="00E33606" w14:paraId="21C69958" w14:textId="77777777" w:rsidTr="00487EF5">
        <w:trPr>
          <w:trHeight w:val="715"/>
        </w:trPr>
        <w:tc>
          <w:tcPr>
            <w:tcW w:w="2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DCB2A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 (2)</w:t>
            </w:r>
          </w:p>
        </w:tc>
        <w:tc>
          <w:tcPr>
            <w:tcW w:w="2302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44C7F063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455DCF8B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2287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C000"/>
            <w:noWrap/>
            <w:vAlign w:val="center"/>
            <w:hideMark/>
          </w:tcPr>
          <w:p w14:paraId="3AEFEF92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Risco Elevado</w:t>
            </w:r>
          </w:p>
        </w:tc>
      </w:tr>
      <w:tr w:rsidR="00372557" w:rsidRPr="00E33606" w14:paraId="476A86FE" w14:textId="77777777" w:rsidTr="00487EF5">
        <w:trPr>
          <w:trHeight w:val="798"/>
        </w:trPr>
        <w:tc>
          <w:tcPr>
            <w:tcW w:w="2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F58E9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 (1)</w:t>
            </w:r>
          </w:p>
        </w:tc>
        <w:tc>
          <w:tcPr>
            <w:tcW w:w="2302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196D58C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12F4B805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Risco Baixo</w:t>
            </w:r>
          </w:p>
        </w:tc>
        <w:tc>
          <w:tcPr>
            <w:tcW w:w="2287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514461D8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</w:tr>
    </w:tbl>
    <w:p w14:paraId="5CC98AD9" w14:textId="77777777" w:rsidR="00372557" w:rsidRPr="00E33606" w:rsidRDefault="00372557" w:rsidP="00372557">
      <w:pPr>
        <w:rPr>
          <w:b/>
        </w:rPr>
      </w:pPr>
    </w:p>
    <w:p w14:paraId="7A74A22B" w14:textId="77777777" w:rsidR="00372557" w:rsidRDefault="00372557" w:rsidP="00EB4A20"/>
    <w:p w14:paraId="29785EC2" w14:textId="19176848" w:rsidR="00EB4A20" w:rsidRDefault="005D1AEE" w:rsidP="00EB4A20">
      <w:pPr>
        <w:pStyle w:val="Ttulo2"/>
        <w:rPr>
          <w:b/>
        </w:rPr>
      </w:pPr>
      <w:bookmarkStart w:id="16" w:name="_Toc8811905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6"/>
      <w:r w:rsidR="00EB4A20" w:rsidRPr="00192CAB">
        <w:rPr>
          <w:b/>
        </w:rPr>
        <w:t xml:space="preserve"> </w:t>
      </w:r>
    </w:p>
    <w:p w14:paraId="3F19167F" w14:textId="6F5BB38A" w:rsidR="00321A98" w:rsidRDefault="00321A98" w:rsidP="00321A98">
      <w:pPr>
        <w:rPr>
          <w:b/>
          <w:i/>
        </w:rPr>
      </w:pPr>
      <w:proofErr w:type="spellStart"/>
      <w:r w:rsidRPr="009442C8">
        <w:rPr>
          <w:b/>
          <w:i/>
        </w:rPr>
        <w:t>Product</w:t>
      </w:r>
      <w:proofErr w:type="spellEnd"/>
      <w:r w:rsidRPr="009442C8">
        <w:rPr>
          <w:b/>
          <w:i/>
        </w:rPr>
        <w:t xml:space="preserve"> Backlog</w:t>
      </w:r>
    </w:p>
    <w:p w14:paraId="2C03A4DA" w14:textId="19BA81FD" w:rsidR="009442C8" w:rsidRPr="0086150C" w:rsidRDefault="009442C8" w:rsidP="00321A98">
      <w:pPr>
        <w:rPr>
          <w:i/>
        </w:rPr>
      </w:pPr>
    </w:p>
    <w:p w14:paraId="4080EB5D" w14:textId="7E036A77" w:rsidR="00321A98" w:rsidRPr="0086150C" w:rsidRDefault="009442C8" w:rsidP="00321A98">
      <w:pPr>
        <w:rPr>
          <w:i/>
        </w:rPr>
      </w:pPr>
      <w:r w:rsidRPr="0086150C">
        <w:rPr>
          <w:i/>
        </w:rPr>
        <w:t xml:space="preserve">Site </w:t>
      </w:r>
    </w:p>
    <w:p w14:paraId="2CD237D6" w14:textId="77777777" w:rsidR="00321A98" w:rsidRDefault="00321A98" w:rsidP="00321A98">
      <w:r w:rsidRPr="00EC0E42">
        <w:rPr>
          <w:noProof/>
        </w:rPr>
        <w:drawing>
          <wp:inline distT="0" distB="0" distL="0" distR="0" wp14:anchorId="17B4D98C" wp14:editId="100A8A4F">
            <wp:extent cx="5448300" cy="36480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0282" w14:textId="28523D8D" w:rsidR="00EB4A20" w:rsidRDefault="00EB4A20" w:rsidP="00EB4A20"/>
    <w:p w14:paraId="14BC90A0" w14:textId="21050F36" w:rsidR="009442C8" w:rsidRDefault="009442C8" w:rsidP="00EB4A20"/>
    <w:p w14:paraId="5A255039" w14:textId="0F136749" w:rsidR="009442C8" w:rsidRPr="0086150C" w:rsidRDefault="009442C8" w:rsidP="00EB4A20">
      <w:pPr>
        <w:rPr>
          <w:i/>
        </w:rPr>
      </w:pPr>
      <w:r w:rsidRPr="0086150C">
        <w:rPr>
          <w:i/>
        </w:rPr>
        <w:t xml:space="preserve">Software do Site </w:t>
      </w:r>
    </w:p>
    <w:p w14:paraId="3EE4FA63" w14:textId="6D202A9A" w:rsidR="00EB4A20" w:rsidRDefault="00D821BD" w:rsidP="00487EF5">
      <w:pPr>
        <w:jc w:val="left"/>
      </w:pPr>
      <w:r w:rsidRPr="00EC0E42">
        <w:rPr>
          <w:noProof/>
        </w:rPr>
        <w:drawing>
          <wp:inline distT="0" distB="0" distL="0" distR="0" wp14:anchorId="27DB079B" wp14:editId="18BF87C6">
            <wp:extent cx="5448300" cy="30765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3D46" w14:textId="2F3DE4F8" w:rsidR="00D821BD" w:rsidRDefault="00D821BD" w:rsidP="00EB4A20"/>
    <w:p w14:paraId="7485DCBA" w14:textId="4E71B538" w:rsidR="009442C8" w:rsidRDefault="009442C8" w:rsidP="00EB4A20"/>
    <w:p w14:paraId="7B4203AD" w14:textId="2E93F7FD" w:rsidR="009442C8" w:rsidRPr="0086150C" w:rsidRDefault="009442C8" w:rsidP="00EB4A20">
      <w:pPr>
        <w:rPr>
          <w:i/>
        </w:rPr>
      </w:pPr>
    </w:p>
    <w:p w14:paraId="7D9D6D5D" w14:textId="6F1763C7" w:rsidR="009442C8" w:rsidRPr="0086150C" w:rsidRDefault="009442C8" w:rsidP="00EB4A20">
      <w:pPr>
        <w:rPr>
          <w:i/>
        </w:rPr>
      </w:pPr>
      <w:r w:rsidRPr="0086150C">
        <w:rPr>
          <w:i/>
        </w:rPr>
        <w:t xml:space="preserve">Software </w:t>
      </w:r>
      <w:proofErr w:type="spellStart"/>
      <w:r w:rsidRPr="0086150C">
        <w:rPr>
          <w:i/>
        </w:rPr>
        <w:t>Arduíno</w:t>
      </w:r>
      <w:proofErr w:type="spellEnd"/>
      <w:r w:rsidRPr="0086150C">
        <w:rPr>
          <w:i/>
        </w:rPr>
        <w:t xml:space="preserve"> </w:t>
      </w:r>
    </w:p>
    <w:p w14:paraId="1E80DB24" w14:textId="77777777" w:rsidR="009442C8" w:rsidRDefault="009442C8" w:rsidP="00EB4A20"/>
    <w:p w14:paraId="6B84CAE1" w14:textId="5159BDD7" w:rsidR="00D821BD" w:rsidRDefault="00D821BD" w:rsidP="00EB4A20">
      <w:r w:rsidRPr="00EC0E42">
        <w:rPr>
          <w:noProof/>
        </w:rPr>
        <w:drawing>
          <wp:inline distT="0" distB="0" distL="0" distR="0" wp14:anchorId="5AD2CB79" wp14:editId="63D4C668">
            <wp:extent cx="5448300" cy="24955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B911" w14:textId="4DCCCAD2" w:rsidR="007919E5" w:rsidRDefault="007919E5" w:rsidP="00EB4A20"/>
    <w:p w14:paraId="7BD1FD62" w14:textId="617C01E0" w:rsidR="007919E5" w:rsidRDefault="007919E5" w:rsidP="00EB4A20"/>
    <w:p w14:paraId="6D60E2BC" w14:textId="3E580474" w:rsidR="007919E5" w:rsidRDefault="007919E5" w:rsidP="00EB4A20"/>
    <w:p w14:paraId="51AFB539" w14:textId="32E15E54" w:rsidR="007919E5" w:rsidRDefault="007919E5" w:rsidP="00EB4A20"/>
    <w:p w14:paraId="2E830B56" w14:textId="7456AC0B" w:rsidR="009442C8" w:rsidRDefault="009442C8" w:rsidP="00EB4A20"/>
    <w:p w14:paraId="3C131EFA" w14:textId="449835C3" w:rsidR="009442C8" w:rsidRDefault="009442C8" w:rsidP="00EB4A20"/>
    <w:p w14:paraId="5349F722" w14:textId="44ECF76A" w:rsidR="009442C8" w:rsidRDefault="009442C8" w:rsidP="009442C8">
      <w:pPr>
        <w:rPr>
          <w:b/>
        </w:rPr>
      </w:pPr>
      <w:r w:rsidRPr="009442C8">
        <w:rPr>
          <w:b/>
        </w:rPr>
        <w:t xml:space="preserve">Planilha de requisições que derivam da </w:t>
      </w:r>
      <w:proofErr w:type="spellStart"/>
      <w:r w:rsidRPr="009442C8">
        <w:rPr>
          <w:b/>
        </w:rPr>
        <w:t>Product</w:t>
      </w:r>
      <w:proofErr w:type="spellEnd"/>
      <w:r w:rsidRPr="009442C8">
        <w:rPr>
          <w:b/>
        </w:rPr>
        <w:t xml:space="preserve"> Backlog</w:t>
      </w:r>
    </w:p>
    <w:p w14:paraId="51DC7985" w14:textId="77777777" w:rsidR="0061025E" w:rsidRPr="0086150C" w:rsidRDefault="0061025E" w:rsidP="009442C8">
      <w:pPr>
        <w:rPr>
          <w:b/>
          <w:i/>
        </w:rPr>
      </w:pPr>
    </w:p>
    <w:p w14:paraId="517D8895" w14:textId="67E3F514" w:rsidR="009442C8" w:rsidRPr="0086150C" w:rsidRDefault="009442C8" w:rsidP="009442C8">
      <w:pPr>
        <w:jc w:val="left"/>
        <w:rPr>
          <w:i/>
        </w:rPr>
      </w:pPr>
      <w:r w:rsidRPr="0086150C">
        <w:rPr>
          <w:i/>
        </w:rPr>
        <w:t>Requisitos Funcionais</w:t>
      </w:r>
    </w:p>
    <w:p w14:paraId="540EB531" w14:textId="531083A0" w:rsidR="009442C8" w:rsidRPr="0086150C" w:rsidRDefault="009442C8" w:rsidP="00EB4A20">
      <w:pPr>
        <w:rPr>
          <w:i/>
        </w:rPr>
      </w:pPr>
      <w:proofErr w:type="spellStart"/>
      <w:r w:rsidRPr="0086150C">
        <w:rPr>
          <w:i/>
        </w:rPr>
        <w:t>Sofware</w:t>
      </w:r>
      <w:proofErr w:type="spellEnd"/>
      <w:r w:rsidRPr="0086150C">
        <w:rPr>
          <w:i/>
        </w:rPr>
        <w:t xml:space="preserve"> </w:t>
      </w:r>
      <w:proofErr w:type="spellStart"/>
      <w:r w:rsidR="0061025E" w:rsidRPr="0086150C">
        <w:rPr>
          <w:i/>
        </w:rPr>
        <w:t>Arduíno</w:t>
      </w:r>
      <w:proofErr w:type="spellEnd"/>
      <w:r w:rsidR="0061025E" w:rsidRPr="0086150C">
        <w:rPr>
          <w:i/>
        </w:rPr>
        <w:t xml:space="preserve"> e Banco de Dados (SGBD)</w:t>
      </w:r>
    </w:p>
    <w:p w14:paraId="556BDB72" w14:textId="17A5AA1F" w:rsidR="007919E5" w:rsidRDefault="009442C8" w:rsidP="00EB4A20">
      <w:pPr>
        <w:rPr>
          <w:noProof/>
        </w:rPr>
      </w:pPr>
      <w:r w:rsidRPr="00E33606">
        <w:rPr>
          <w:noProof/>
        </w:rPr>
        <w:drawing>
          <wp:inline distT="0" distB="0" distL="0" distR="0" wp14:anchorId="69A5838F" wp14:editId="453EB23E">
            <wp:extent cx="5760720" cy="3034107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2753" w14:textId="3AFD809B" w:rsidR="009442C8" w:rsidRPr="009442C8" w:rsidRDefault="009442C8" w:rsidP="009442C8"/>
    <w:p w14:paraId="551583FD" w14:textId="28D31582" w:rsidR="009442C8" w:rsidRPr="0061025E" w:rsidRDefault="0061025E" w:rsidP="009442C8">
      <w:pPr>
        <w:rPr>
          <w:b/>
          <w:i/>
        </w:rPr>
      </w:pPr>
      <w:r>
        <w:t xml:space="preserve"> </w:t>
      </w:r>
      <w:r w:rsidRPr="0061025E">
        <w:rPr>
          <w:b/>
          <w:i/>
        </w:rPr>
        <w:t xml:space="preserve">Software Site </w:t>
      </w:r>
    </w:p>
    <w:p w14:paraId="747A4EA6" w14:textId="176E2F6F" w:rsidR="009442C8" w:rsidRDefault="000E2C67" w:rsidP="009442C8">
      <w:pPr>
        <w:rPr>
          <w:noProof/>
        </w:rPr>
      </w:pPr>
      <w:r>
        <w:rPr>
          <w:noProof/>
        </w:rPr>
        <w:drawing>
          <wp:inline distT="0" distB="0" distL="0" distR="0" wp14:anchorId="791E6580" wp14:editId="6184666C">
            <wp:extent cx="5760720" cy="2844165"/>
            <wp:effectExtent l="0" t="0" r="0" b="0"/>
            <wp:docPr id="13" name="Imagem 13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BAE9" w14:textId="77777777" w:rsidR="0061025E" w:rsidRPr="0061025E" w:rsidRDefault="0061025E" w:rsidP="0061025E">
      <w:pPr>
        <w:tabs>
          <w:tab w:val="clear" w:pos="851"/>
        </w:tabs>
        <w:spacing w:line="240" w:lineRule="auto"/>
        <w:rPr>
          <w:rFonts w:ascii="Times New Roman" w:hAnsi="Times New Roman"/>
          <w:sz w:val="20"/>
          <w:szCs w:val="20"/>
          <w:lang w:eastAsia="pt-BR"/>
        </w:rPr>
      </w:pPr>
    </w:p>
    <w:p w14:paraId="1C27E511" w14:textId="418B8EEC" w:rsidR="00287998" w:rsidRDefault="00287998" w:rsidP="009442C8"/>
    <w:p w14:paraId="21F6D418" w14:textId="03B6F396" w:rsidR="00287998" w:rsidRDefault="0086150C" w:rsidP="009442C8">
      <w:r>
        <w:rPr>
          <w:noProof/>
        </w:rPr>
        <w:lastRenderedPageBreak/>
        <w:drawing>
          <wp:inline distT="0" distB="0" distL="0" distR="0" wp14:anchorId="3A22B2B6" wp14:editId="4D0551C6">
            <wp:extent cx="5189670" cy="4831499"/>
            <wp:effectExtent l="0" t="0" r="0" b="0"/>
            <wp:docPr id="43" name="Imagem 43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83A8" w14:textId="08B717E7" w:rsidR="0086150C" w:rsidRDefault="0086150C" w:rsidP="009442C8">
      <w:r>
        <w:t>Requisitos Não-funcionais</w:t>
      </w:r>
    </w:p>
    <w:p w14:paraId="78BF8E29" w14:textId="37C914FF" w:rsidR="0086150C" w:rsidRPr="0086150C" w:rsidRDefault="0086150C" w:rsidP="009442C8">
      <w:pPr>
        <w:rPr>
          <w:i/>
        </w:rPr>
      </w:pPr>
      <w:r w:rsidRPr="0086150C">
        <w:rPr>
          <w:i/>
        </w:rPr>
        <w:t>Desenvolvimento</w:t>
      </w:r>
    </w:p>
    <w:p w14:paraId="7286596F" w14:textId="2761F20B" w:rsidR="0086150C" w:rsidRDefault="0086150C" w:rsidP="009442C8">
      <w:r w:rsidRPr="0086150C">
        <w:rPr>
          <w:noProof/>
        </w:rPr>
        <w:drawing>
          <wp:inline distT="0" distB="0" distL="0" distR="0" wp14:anchorId="789CA86D" wp14:editId="07C6492D">
            <wp:extent cx="5760720" cy="115062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107E1" w14:textId="77777777" w:rsidR="0086150C" w:rsidRDefault="0086150C" w:rsidP="009442C8"/>
    <w:p w14:paraId="48EF9F0B" w14:textId="5D6DDA8E" w:rsidR="0086150C" w:rsidRPr="0086150C" w:rsidRDefault="0086150C" w:rsidP="009442C8">
      <w:pPr>
        <w:rPr>
          <w:i/>
        </w:rPr>
      </w:pPr>
      <w:r w:rsidRPr="0086150C">
        <w:rPr>
          <w:i/>
        </w:rPr>
        <w:t xml:space="preserve">Hardware </w:t>
      </w:r>
    </w:p>
    <w:p w14:paraId="63B23ED6" w14:textId="7F1ABA94" w:rsidR="0086150C" w:rsidRDefault="0086150C" w:rsidP="009442C8">
      <w:r w:rsidRPr="0086150C">
        <w:rPr>
          <w:noProof/>
        </w:rPr>
        <w:drawing>
          <wp:inline distT="0" distB="0" distL="0" distR="0" wp14:anchorId="1570D789" wp14:editId="45418455">
            <wp:extent cx="5760720" cy="86804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0F47" w14:textId="2F5A289C" w:rsidR="007919E5" w:rsidRDefault="007919E5" w:rsidP="00EB4A20"/>
    <w:p w14:paraId="7166748A" w14:textId="731CAE0A" w:rsidR="000C7251" w:rsidRDefault="000C7251" w:rsidP="000C7251">
      <w:pPr>
        <w:pStyle w:val="Ttulo2"/>
        <w:rPr>
          <w:b/>
        </w:rPr>
      </w:pPr>
      <w:bookmarkStart w:id="17" w:name="_Toc8811906"/>
      <w:r w:rsidRPr="00192CAB">
        <w:rPr>
          <w:b/>
        </w:rPr>
        <w:lastRenderedPageBreak/>
        <w:t>Sprints / sprint backlog</w:t>
      </w:r>
      <w:bookmarkEnd w:id="17"/>
      <w:r w:rsidRPr="00192CAB">
        <w:rPr>
          <w:b/>
        </w:rPr>
        <w:t xml:space="preserve"> </w:t>
      </w:r>
    </w:p>
    <w:p w14:paraId="49A106CE" w14:textId="0C68EEF4" w:rsidR="002E3527" w:rsidRPr="00C80D17" w:rsidRDefault="0086150C" w:rsidP="00827A86">
      <w:pPr>
        <w:rPr>
          <w:b/>
          <w:i/>
        </w:rPr>
      </w:pPr>
      <w:r w:rsidRPr="00C80D17">
        <w:rPr>
          <w:b/>
          <w:i/>
        </w:rPr>
        <w:t xml:space="preserve">2ª Sprint </w:t>
      </w:r>
      <w:r w:rsidR="00827A86" w:rsidRPr="00C80D17">
        <w:rPr>
          <w:b/>
          <w:i/>
        </w:rPr>
        <w:t xml:space="preserve">– </w:t>
      </w:r>
      <w:proofErr w:type="spellStart"/>
      <w:r w:rsidRPr="00C80D17">
        <w:rPr>
          <w:b/>
          <w:i/>
        </w:rPr>
        <w:t>Bandtec</w:t>
      </w:r>
      <w:proofErr w:type="spellEnd"/>
    </w:p>
    <w:p w14:paraId="1A4F51F8" w14:textId="631A0282" w:rsidR="00827A86" w:rsidRPr="002E3527" w:rsidRDefault="00827A86" w:rsidP="00827A86">
      <w:proofErr w:type="spellStart"/>
      <w:r>
        <w:t>Entregavéis</w:t>
      </w:r>
      <w:proofErr w:type="spellEnd"/>
      <w:r>
        <w:t xml:space="preserve"> necessários </w:t>
      </w:r>
    </w:p>
    <w:p w14:paraId="45B3356E" w14:textId="77777777" w:rsidR="00370E34" w:rsidRDefault="00827A86" w:rsidP="007B4A44">
      <w:r w:rsidRPr="00827A86">
        <w:rPr>
          <w:noProof/>
        </w:rPr>
        <w:drawing>
          <wp:inline distT="0" distB="0" distL="0" distR="0" wp14:anchorId="2AF9D868" wp14:editId="3CB530BA">
            <wp:extent cx="4572000" cy="620903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20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F9A8" w14:textId="77777777" w:rsidR="00827A86" w:rsidRPr="00827A86" w:rsidRDefault="00827A86" w:rsidP="00827A86"/>
    <w:p w14:paraId="2FC36C51" w14:textId="77777777" w:rsidR="00827A86" w:rsidRDefault="00827A86" w:rsidP="00827A86"/>
    <w:p w14:paraId="002A6251" w14:textId="5CEA1C69" w:rsidR="00827A86" w:rsidRDefault="00827A86" w:rsidP="00827A86">
      <w:pPr>
        <w:tabs>
          <w:tab w:val="clear" w:pos="851"/>
          <w:tab w:val="left" w:pos="6998"/>
        </w:tabs>
      </w:pPr>
      <w:r>
        <w:tab/>
      </w:r>
    </w:p>
    <w:p w14:paraId="1C50C2BC" w14:textId="614B70EC" w:rsidR="00827A86" w:rsidRDefault="00827A86" w:rsidP="00827A86">
      <w:pPr>
        <w:tabs>
          <w:tab w:val="clear" w:pos="851"/>
          <w:tab w:val="left" w:pos="6998"/>
        </w:tabs>
      </w:pPr>
    </w:p>
    <w:p w14:paraId="26380AA4" w14:textId="77777777" w:rsidR="00827A86" w:rsidRDefault="00827A86" w:rsidP="00827A86">
      <w:pPr>
        <w:tabs>
          <w:tab w:val="clear" w:pos="851"/>
          <w:tab w:val="left" w:pos="6998"/>
        </w:tabs>
      </w:pPr>
    </w:p>
    <w:p w14:paraId="1CBA833E" w14:textId="5B600848" w:rsidR="00827A86" w:rsidRPr="00C80D17" w:rsidRDefault="00827A86" w:rsidP="00827A86">
      <w:pPr>
        <w:tabs>
          <w:tab w:val="clear" w:pos="851"/>
          <w:tab w:val="left" w:pos="6998"/>
        </w:tabs>
        <w:rPr>
          <w:b/>
          <w:i/>
        </w:rPr>
      </w:pPr>
      <w:r w:rsidRPr="00C80D17">
        <w:rPr>
          <w:b/>
          <w:i/>
        </w:rPr>
        <w:lastRenderedPageBreak/>
        <w:t xml:space="preserve">Sprints Backlog </w:t>
      </w:r>
    </w:p>
    <w:p w14:paraId="0E2A9810" w14:textId="4ADBF7D4" w:rsidR="00827A86" w:rsidRPr="00C80D17" w:rsidRDefault="00827A86" w:rsidP="00827A86">
      <w:pPr>
        <w:tabs>
          <w:tab w:val="clear" w:pos="851"/>
          <w:tab w:val="left" w:pos="6998"/>
        </w:tabs>
        <w:rPr>
          <w:i/>
        </w:rPr>
      </w:pPr>
      <w:r w:rsidRPr="00C80D17">
        <w:rPr>
          <w:i/>
        </w:rPr>
        <w:t xml:space="preserve">Atividades derivadas do </w:t>
      </w:r>
      <w:proofErr w:type="spellStart"/>
      <w:r w:rsidRPr="00C80D17">
        <w:rPr>
          <w:i/>
        </w:rPr>
        <w:t>product</w:t>
      </w:r>
      <w:proofErr w:type="spellEnd"/>
      <w:r w:rsidRPr="00C80D17">
        <w:rPr>
          <w:i/>
        </w:rPr>
        <w:t xml:space="preserve"> Backlog e 2ª Sprint </w:t>
      </w:r>
      <w:proofErr w:type="spellStart"/>
      <w:r w:rsidRPr="00C80D17">
        <w:rPr>
          <w:i/>
        </w:rPr>
        <w:t>Bantec</w:t>
      </w:r>
      <w:proofErr w:type="spellEnd"/>
    </w:p>
    <w:p w14:paraId="7AF07F56" w14:textId="11C74AED" w:rsidR="00827A86" w:rsidRDefault="00827A86" w:rsidP="00827A86">
      <w:pPr>
        <w:tabs>
          <w:tab w:val="clear" w:pos="851"/>
          <w:tab w:val="left" w:pos="6998"/>
        </w:tabs>
      </w:pPr>
    </w:p>
    <w:p w14:paraId="571A41D2" w14:textId="77777777" w:rsidR="00827A86" w:rsidRDefault="00827A86" w:rsidP="00827A86">
      <w:pPr>
        <w:tabs>
          <w:tab w:val="clear" w:pos="851"/>
          <w:tab w:val="left" w:pos="6998"/>
        </w:tabs>
      </w:pPr>
      <w:r>
        <w:t>Sprint Backlog – Entrega 29/03</w:t>
      </w:r>
    </w:p>
    <w:p w14:paraId="52679CDE" w14:textId="77777777" w:rsidR="00827A86" w:rsidRDefault="00827A86" w:rsidP="00827A86">
      <w:pPr>
        <w:tabs>
          <w:tab w:val="clear" w:pos="851"/>
          <w:tab w:val="left" w:pos="6998"/>
        </w:tabs>
      </w:pPr>
      <w:r>
        <w:tab/>
      </w:r>
      <w:r w:rsidRPr="00827A86">
        <w:rPr>
          <w:noProof/>
        </w:rPr>
        <w:drawing>
          <wp:inline distT="0" distB="0" distL="0" distR="0" wp14:anchorId="2314D570" wp14:editId="6C8956F4">
            <wp:extent cx="3904615" cy="569658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1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A582" w14:textId="77777777" w:rsidR="00827A86" w:rsidRDefault="00827A86" w:rsidP="00827A86">
      <w:pPr>
        <w:tabs>
          <w:tab w:val="clear" w:pos="851"/>
          <w:tab w:val="left" w:pos="6998"/>
        </w:tabs>
      </w:pPr>
    </w:p>
    <w:p w14:paraId="4D56070C" w14:textId="77777777" w:rsidR="00827A86" w:rsidRDefault="00827A86" w:rsidP="00827A86">
      <w:pPr>
        <w:tabs>
          <w:tab w:val="clear" w:pos="851"/>
          <w:tab w:val="left" w:pos="6998"/>
        </w:tabs>
      </w:pPr>
    </w:p>
    <w:p w14:paraId="45B8EC9A" w14:textId="77777777" w:rsidR="00C80D17" w:rsidRDefault="00C80D17" w:rsidP="00827A86">
      <w:pPr>
        <w:tabs>
          <w:tab w:val="clear" w:pos="851"/>
          <w:tab w:val="left" w:pos="6998"/>
        </w:tabs>
      </w:pPr>
    </w:p>
    <w:p w14:paraId="2246D30D" w14:textId="77777777" w:rsidR="00C80D17" w:rsidRDefault="00C80D17" w:rsidP="00827A86">
      <w:pPr>
        <w:tabs>
          <w:tab w:val="clear" w:pos="851"/>
          <w:tab w:val="left" w:pos="6998"/>
        </w:tabs>
      </w:pPr>
    </w:p>
    <w:p w14:paraId="3E927680" w14:textId="77777777" w:rsidR="00C80D17" w:rsidRDefault="00C80D17" w:rsidP="00827A86">
      <w:pPr>
        <w:tabs>
          <w:tab w:val="clear" w:pos="851"/>
          <w:tab w:val="left" w:pos="6998"/>
        </w:tabs>
      </w:pPr>
    </w:p>
    <w:p w14:paraId="7FFE6C52" w14:textId="77777777" w:rsidR="00C80D17" w:rsidRDefault="00C80D17" w:rsidP="00827A86">
      <w:pPr>
        <w:tabs>
          <w:tab w:val="clear" w:pos="851"/>
          <w:tab w:val="left" w:pos="6998"/>
        </w:tabs>
      </w:pPr>
    </w:p>
    <w:p w14:paraId="64BF17AE" w14:textId="4E967FA7" w:rsidR="00C80D17" w:rsidRDefault="00C80D17" w:rsidP="00827A86">
      <w:pPr>
        <w:tabs>
          <w:tab w:val="clear" w:pos="851"/>
          <w:tab w:val="left" w:pos="6998"/>
        </w:tabs>
      </w:pPr>
      <w:r>
        <w:lastRenderedPageBreak/>
        <w:t>Sprint Backlog – Entrega 04/04</w:t>
      </w:r>
    </w:p>
    <w:p w14:paraId="1D49CC81" w14:textId="7EAC0B25" w:rsidR="00C80D17" w:rsidRDefault="00C80D17" w:rsidP="00C80D17">
      <w:pPr>
        <w:tabs>
          <w:tab w:val="clear" w:pos="851"/>
          <w:tab w:val="left" w:pos="3283"/>
        </w:tabs>
      </w:pPr>
      <w:r w:rsidRPr="00C80D17">
        <w:rPr>
          <w:noProof/>
        </w:rPr>
        <w:drawing>
          <wp:inline distT="0" distB="0" distL="0" distR="0" wp14:anchorId="50F86E8D" wp14:editId="34A237C2">
            <wp:extent cx="3867785" cy="533082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53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96B5" w14:textId="324954E4" w:rsidR="00C80D17" w:rsidRDefault="00C80D17" w:rsidP="00C80D17">
      <w:pPr>
        <w:tabs>
          <w:tab w:val="clear" w:pos="851"/>
          <w:tab w:val="left" w:pos="3283"/>
        </w:tabs>
      </w:pPr>
    </w:p>
    <w:p w14:paraId="7ED71F99" w14:textId="77777777" w:rsidR="00C80D17" w:rsidRDefault="00C80D17" w:rsidP="00C80D17">
      <w:pPr>
        <w:tabs>
          <w:tab w:val="clear" w:pos="851"/>
          <w:tab w:val="left" w:pos="3283"/>
        </w:tabs>
      </w:pPr>
    </w:p>
    <w:p w14:paraId="574FD3D5" w14:textId="77777777" w:rsidR="00C80D17" w:rsidRDefault="00C80D17" w:rsidP="00C80D17">
      <w:pPr>
        <w:tabs>
          <w:tab w:val="clear" w:pos="851"/>
          <w:tab w:val="left" w:pos="3283"/>
        </w:tabs>
      </w:pPr>
    </w:p>
    <w:p w14:paraId="0B7FF5B2" w14:textId="77777777" w:rsidR="00C80D17" w:rsidRDefault="00C80D17" w:rsidP="00C80D17">
      <w:pPr>
        <w:tabs>
          <w:tab w:val="clear" w:pos="851"/>
          <w:tab w:val="left" w:pos="3283"/>
        </w:tabs>
      </w:pPr>
    </w:p>
    <w:p w14:paraId="1DA1B51A" w14:textId="77777777" w:rsidR="00C80D17" w:rsidRDefault="00C80D17" w:rsidP="00C80D17">
      <w:pPr>
        <w:tabs>
          <w:tab w:val="clear" w:pos="851"/>
          <w:tab w:val="left" w:pos="3283"/>
        </w:tabs>
      </w:pPr>
    </w:p>
    <w:p w14:paraId="1B6A815D" w14:textId="77777777" w:rsidR="00C80D17" w:rsidRDefault="00C80D17" w:rsidP="00C80D17">
      <w:pPr>
        <w:tabs>
          <w:tab w:val="clear" w:pos="851"/>
          <w:tab w:val="left" w:pos="3283"/>
        </w:tabs>
      </w:pPr>
    </w:p>
    <w:p w14:paraId="4E1D4429" w14:textId="77777777" w:rsidR="00C80D17" w:rsidRDefault="00C80D17" w:rsidP="00C80D17">
      <w:pPr>
        <w:tabs>
          <w:tab w:val="clear" w:pos="851"/>
          <w:tab w:val="left" w:pos="3283"/>
        </w:tabs>
      </w:pPr>
    </w:p>
    <w:p w14:paraId="6D8A5822" w14:textId="77777777" w:rsidR="00C80D17" w:rsidRDefault="00C80D17" w:rsidP="00C80D17">
      <w:pPr>
        <w:tabs>
          <w:tab w:val="clear" w:pos="851"/>
          <w:tab w:val="left" w:pos="3283"/>
        </w:tabs>
      </w:pPr>
    </w:p>
    <w:p w14:paraId="69806FED" w14:textId="77777777" w:rsidR="00C80D17" w:rsidRDefault="00C80D17" w:rsidP="00C80D17">
      <w:pPr>
        <w:tabs>
          <w:tab w:val="clear" w:pos="851"/>
          <w:tab w:val="left" w:pos="3283"/>
        </w:tabs>
      </w:pPr>
    </w:p>
    <w:p w14:paraId="22FBB19F" w14:textId="77777777" w:rsidR="00C80D17" w:rsidRDefault="00C80D17" w:rsidP="00C80D17">
      <w:pPr>
        <w:tabs>
          <w:tab w:val="clear" w:pos="851"/>
          <w:tab w:val="left" w:pos="3283"/>
        </w:tabs>
      </w:pPr>
    </w:p>
    <w:p w14:paraId="3B8D7B62" w14:textId="77777777" w:rsidR="00C80D17" w:rsidRDefault="00C80D17" w:rsidP="00C80D17">
      <w:pPr>
        <w:tabs>
          <w:tab w:val="clear" w:pos="851"/>
          <w:tab w:val="left" w:pos="3283"/>
        </w:tabs>
      </w:pPr>
    </w:p>
    <w:p w14:paraId="68D4DD34" w14:textId="2CD9D357" w:rsidR="00C80D17" w:rsidRDefault="00C80D17" w:rsidP="00C80D17">
      <w:pPr>
        <w:tabs>
          <w:tab w:val="clear" w:pos="851"/>
          <w:tab w:val="left" w:pos="3283"/>
        </w:tabs>
      </w:pPr>
      <w:proofErr w:type="spellStart"/>
      <w:r>
        <w:lastRenderedPageBreak/>
        <w:t>Spritn</w:t>
      </w:r>
      <w:proofErr w:type="spellEnd"/>
      <w:r>
        <w:t xml:space="preserve"> Backlog- Entrega 09/04</w:t>
      </w:r>
    </w:p>
    <w:p w14:paraId="5F0668A1" w14:textId="3DC34315" w:rsidR="00C80D17" w:rsidRDefault="00C80D17" w:rsidP="00C80D17">
      <w:pPr>
        <w:tabs>
          <w:tab w:val="clear" w:pos="851"/>
          <w:tab w:val="left" w:pos="3283"/>
        </w:tabs>
      </w:pPr>
      <w:r w:rsidRPr="00C80D17">
        <w:rPr>
          <w:noProof/>
        </w:rPr>
        <w:drawing>
          <wp:inline distT="0" distB="0" distL="0" distR="0" wp14:anchorId="62256AFE" wp14:editId="328092B3">
            <wp:extent cx="3566160" cy="40506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465D" w14:textId="6024E94D" w:rsidR="00C80D17" w:rsidRDefault="00C80D17" w:rsidP="00C80D17">
      <w:pPr>
        <w:tabs>
          <w:tab w:val="clear" w:pos="851"/>
          <w:tab w:val="left" w:pos="3283"/>
        </w:tabs>
      </w:pPr>
      <w:r>
        <w:t>Sprint Backlog -Entrega 18/04</w:t>
      </w:r>
    </w:p>
    <w:p w14:paraId="5028FE0D" w14:textId="0BCBDA68" w:rsidR="00C80D17" w:rsidRDefault="00C80D17" w:rsidP="00C80D17">
      <w:pPr>
        <w:tabs>
          <w:tab w:val="clear" w:pos="851"/>
          <w:tab w:val="left" w:pos="3283"/>
        </w:tabs>
      </w:pPr>
      <w:r w:rsidRPr="00C80D17">
        <w:rPr>
          <w:noProof/>
        </w:rPr>
        <w:drawing>
          <wp:inline distT="0" distB="0" distL="0" distR="0" wp14:anchorId="63531B4A" wp14:editId="753AF7A7">
            <wp:extent cx="3908251" cy="396836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157" cy="398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80F8" w14:textId="1241A5CF" w:rsidR="00C80D17" w:rsidRPr="00C80D17" w:rsidRDefault="00C80D17" w:rsidP="00C80D17">
      <w:pPr>
        <w:tabs>
          <w:tab w:val="clear" w:pos="851"/>
          <w:tab w:val="left" w:pos="3283"/>
        </w:tabs>
      </w:pPr>
      <w:r>
        <w:lastRenderedPageBreak/>
        <w:t>Sprint Backlog- Entrega 25/04</w:t>
      </w:r>
    </w:p>
    <w:p w14:paraId="41C4DB5F" w14:textId="1E96E1D1" w:rsidR="00C80D17" w:rsidRPr="00C80D17" w:rsidRDefault="00C80D17" w:rsidP="00C80D17">
      <w:r w:rsidRPr="00C80D17">
        <w:rPr>
          <w:noProof/>
        </w:rPr>
        <w:drawing>
          <wp:inline distT="0" distB="0" distL="0" distR="0" wp14:anchorId="1D61C04E" wp14:editId="4A1B3EB6">
            <wp:extent cx="4160520" cy="464502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464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D9D11" w14:textId="77777777" w:rsidR="00C80D17" w:rsidRDefault="00C80D17" w:rsidP="00C80D17">
      <w:pPr>
        <w:pStyle w:val="FolhadeRostodosCaptulos"/>
        <w:jc w:val="both"/>
      </w:pPr>
    </w:p>
    <w:p w14:paraId="35864B8F" w14:textId="0D6960A7" w:rsidR="00370E34" w:rsidRDefault="00542238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8" w:name="_Toc8811907"/>
      <w:r>
        <w:rPr>
          <w:color w:val="000000"/>
        </w:rPr>
        <w:lastRenderedPageBreak/>
        <w:t>desenvolvimento do projeto</w:t>
      </w:r>
      <w:bookmarkEnd w:id="18"/>
    </w:p>
    <w:p w14:paraId="2A3E6FFE" w14:textId="77777777" w:rsidR="00A66A93" w:rsidRDefault="00A66A93" w:rsidP="00A66A93"/>
    <w:p w14:paraId="1D4A69F9" w14:textId="2EF9AA15" w:rsidR="00A66A93" w:rsidRPr="004A445F" w:rsidRDefault="00A66A93" w:rsidP="00A66A93">
      <w:pPr>
        <w:pStyle w:val="Ttulo2"/>
        <w:rPr>
          <w:b/>
        </w:rPr>
      </w:pPr>
      <w:bookmarkStart w:id="19" w:name="_Toc8811908"/>
      <w:r w:rsidRPr="00192CAB">
        <w:rPr>
          <w:b/>
        </w:rPr>
        <w:t>Solução Técnica – Aquisição de dados via Arduino</w:t>
      </w:r>
      <w:bookmarkEnd w:id="19"/>
      <w:r w:rsidRPr="00192CAB">
        <w:rPr>
          <w:b/>
        </w:rPr>
        <w:t xml:space="preserve"> </w:t>
      </w:r>
    </w:p>
    <w:p w14:paraId="6A543167" w14:textId="6487BA3B" w:rsidR="00460807" w:rsidRDefault="00460807" w:rsidP="00A66A93">
      <w:r>
        <w:t xml:space="preserve">A aquisição de dados será efetuada </w:t>
      </w:r>
      <w:r w:rsidR="004A445F">
        <w:t xml:space="preserve">pelo </w:t>
      </w:r>
      <w:proofErr w:type="spellStart"/>
      <w:r w:rsidR="004A445F">
        <w:t>arduíno</w:t>
      </w:r>
      <w:proofErr w:type="spellEnd"/>
      <w:r w:rsidR="004A445F">
        <w:t xml:space="preserve"> </w:t>
      </w:r>
      <w:r w:rsidR="00D51BEB">
        <w:t>que estará alocado no galpão próximo ao ar condicionado que passará informações para a cloud e poderá ser consultada através do smartphone, mobile e desktop.</w:t>
      </w:r>
    </w:p>
    <w:p w14:paraId="169A1A21" w14:textId="7B79BAE0" w:rsidR="00460807" w:rsidRDefault="00460807" w:rsidP="00A66A93">
      <w:r>
        <w:rPr>
          <w:noProof/>
        </w:rPr>
        <w:drawing>
          <wp:inline distT="0" distB="0" distL="0" distR="0" wp14:anchorId="08032C7F" wp14:editId="1A0AA98E">
            <wp:extent cx="5760720" cy="17106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LD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8811909"/>
      <w:bookmarkStart w:id="21" w:name="_Toc154569928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6CD26DD0" w14:textId="77777777" w:rsidR="004A445F" w:rsidRDefault="00A66A93" w:rsidP="004A445F">
      <w:pPr>
        <w:spacing w:line="240" w:lineRule="auto"/>
        <w:jc w:val="left"/>
      </w:pPr>
      <w:r w:rsidRPr="004B1208">
        <w:tab/>
      </w:r>
      <w:r w:rsidR="004A445F">
        <w:t xml:space="preserve">Através de placa </w:t>
      </w:r>
      <w:proofErr w:type="spellStart"/>
      <w:r w:rsidR="004A445F">
        <w:t>arduíno</w:t>
      </w:r>
      <w:proofErr w:type="spellEnd"/>
      <w:r w:rsidR="004A445F">
        <w:t xml:space="preserve"> com o sensor DHT11 de temperatura e umidade e o sensor </w:t>
      </w:r>
      <w:proofErr w:type="spellStart"/>
      <w:r w:rsidR="004A445F">
        <w:t>infravermelhoTIL</w:t>
      </w:r>
      <w:proofErr w:type="spellEnd"/>
      <w:r w:rsidR="004A445F">
        <w:t xml:space="preserve"> 32 é feita a aquisição e recepção de dados que usará a API </w:t>
      </w:r>
      <w:proofErr w:type="spellStart"/>
      <w:r w:rsidR="004A445F">
        <w:t>NodeJS</w:t>
      </w:r>
      <w:proofErr w:type="spellEnd"/>
      <w:r w:rsidR="004A445F">
        <w:t xml:space="preserve"> que estará conectado com a rede </w:t>
      </w:r>
      <w:proofErr w:type="spellStart"/>
      <w:r w:rsidR="004A445F">
        <w:t>Wi-fii</w:t>
      </w:r>
      <w:proofErr w:type="spellEnd"/>
      <w:r w:rsidR="004A445F">
        <w:t>.</w:t>
      </w:r>
    </w:p>
    <w:p w14:paraId="5FCBB4CE" w14:textId="77777777" w:rsidR="004A445F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  <w:r>
        <w:t>Na cloud estará hospedada nossa aplicação que pode ser acessada via internet.</w:t>
      </w:r>
    </w:p>
    <w:p w14:paraId="24E42093" w14:textId="77777777" w:rsidR="004A445F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EC263CB" w14:textId="77777777" w:rsidR="004A445F" w:rsidRPr="00336677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</w:rPr>
        <w:drawing>
          <wp:inline distT="0" distB="0" distL="0" distR="0" wp14:anchorId="2F203D86" wp14:editId="02E51221">
            <wp:extent cx="5760720" cy="23310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LD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4C05" w14:textId="77777777" w:rsidR="004A445F" w:rsidRDefault="004A445F" w:rsidP="004A445F"/>
    <w:p w14:paraId="3A014152" w14:textId="7BAC00A9" w:rsidR="00A66A93" w:rsidRDefault="00A66A93" w:rsidP="00B30672"/>
    <w:p w14:paraId="19E0DE9B" w14:textId="77777777" w:rsidR="00542238" w:rsidRDefault="00542238" w:rsidP="00542238">
      <w:pPr>
        <w:rPr>
          <w:rFonts w:cs="Arial"/>
          <w:b/>
        </w:rPr>
      </w:pPr>
      <w:r>
        <w:rPr>
          <w:rFonts w:cs="Arial"/>
          <w:b/>
        </w:rPr>
        <w:lastRenderedPageBreak/>
        <w:t>Características técnicas do sensor DHT11:</w:t>
      </w:r>
    </w:p>
    <w:p w14:paraId="62C8A132" w14:textId="77777777" w:rsidR="00542238" w:rsidRDefault="00542238" w:rsidP="00542238">
      <w:pPr>
        <w:pStyle w:val="PargrafodaLista"/>
        <w:numPr>
          <w:ilvl w:val="0"/>
          <w:numId w:val="18"/>
        </w:numPr>
        <w:spacing w:line="256" w:lineRule="auto"/>
        <w:rPr>
          <w:sz w:val="28"/>
        </w:rPr>
      </w:pPr>
      <w:r>
        <w:rPr>
          <w:sz w:val="28"/>
        </w:rPr>
        <w:t>Lê temperatura e umidade com um sinal digital em sua saída.</w:t>
      </w:r>
    </w:p>
    <w:p w14:paraId="45DCE08B" w14:textId="77777777" w:rsidR="00542238" w:rsidRDefault="00542238" w:rsidP="00542238">
      <w:pPr>
        <w:pStyle w:val="PargrafodaLista"/>
        <w:numPr>
          <w:ilvl w:val="0"/>
          <w:numId w:val="18"/>
        </w:numPr>
        <w:spacing w:line="256" w:lineRule="auto"/>
        <w:rPr>
          <w:sz w:val="28"/>
        </w:rPr>
      </w:pPr>
      <w:r>
        <w:rPr>
          <w:sz w:val="28"/>
        </w:rPr>
        <w:t>Lê temperaturas entre 0 a 50 Graus Celsius.</w:t>
      </w:r>
    </w:p>
    <w:p w14:paraId="459F051E" w14:textId="65FBC7B0" w:rsidR="00542238" w:rsidRDefault="00542238" w:rsidP="00542238">
      <w:pPr>
        <w:pStyle w:val="PargrafodaLista"/>
        <w:numPr>
          <w:ilvl w:val="0"/>
          <w:numId w:val="18"/>
        </w:numPr>
        <w:spacing w:line="256" w:lineRule="auto"/>
        <w:rPr>
          <w:sz w:val="28"/>
        </w:rPr>
      </w:pPr>
      <w:r>
        <w:rPr>
          <w:sz w:val="28"/>
        </w:rPr>
        <w:t>Lê umidades entre 20 a 90%.</w:t>
      </w:r>
    </w:p>
    <w:p w14:paraId="00943AD3" w14:textId="77777777" w:rsidR="00542238" w:rsidRDefault="00542238" w:rsidP="00542238">
      <w:pPr>
        <w:pStyle w:val="PargrafodaLista"/>
        <w:numPr>
          <w:ilvl w:val="0"/>
          <w:numId w:val="18"/>
        </w:numPr>
        <w:spacing w:line="256" w:lineRule="auto"/>
        <w:rPr>
          <w:sz w:val="28"/>
        </w:rPr>
      </w:pPr>
      <w:r>
        <w:rPr>
          <w:sz w:val="28"/>
        </w:rPr>
        <w:t xml:space="preserve">É muito usado para projetos com </w:t>
      </w:r>
      <w:proofErr w:type="spellStart"/>
      <w:r>
        <w:rPr>
          <w:sz w:val="28"/>
        </w:rPr>
        <w:t>arduino</w:t>
      </w:r>
      <w:proofErr w:type="spellEnd"/>
      <w:r>
        <w:rPr>
          <w:sz w:val="28"/>
        </w:rPr>
        <w:t>.</w:t>
      </w:r>
    </w:p>
    <w:p w14:paraId="51A16BD8" w14:textId="37662DE7" w:rsidR="00542238" w:rsidRDefault="00542238" w:rsidP="00542238">
      <w:pPr>
        <w:pStyle w:val="PargrafodaLista"/>
        <w:numPr>
          <w:ilvl w:val="0"/>
          <w:numId w:val="18"/>
        </w:numPr>
        <w:spacing w:line="256" w:lineRule="auto"/>
        <w:rPr>
          <w:sz w:val="28"/>
        </w:rPr>
      </w:pPr>
      <w:r>
        <w:rPr>
          <w:sz w:val="28"/>
        </w:rPr>
        <w:t xml:space="preserve">O elemento sensor de temperatura é um </w:t>
      </w:r>
      <w:proofErr w:type="spellStart"/>
      <w:r>
        <w:rPr>
          <w:sz w:val="28"/>
        </w:rPr>
        <w:t>termistor</w:t>
      </w:r>
      <w:proofErr w:type="spellEnd"/>
      <w:r>
        <w:rPr>
          <w:sz w:val="28"/>
        </w:rPr>
        <w:t xml:space="preserve"> do tipo </w:t>
      </w:r>
      <w:r w:rsidR="00E21AC0">
        <w:rPr>
          <w:sz w:val="28"/>
        </w:rPr>
        <w:t>NTC (</w:t>
      </w:r>
      <w:r>
        <w:rPr>
          <w:sz w:val="28"/>
        </w:rPr>
        <w:t xml:space="preserve">Negative </w:t>
      </w:r>
      <w:proofErr w:type="spellStart"/>
      <w:r>
        <w:rPr>
          <w:sz w:val="28"/>
        </w:rPr>
        <w:t>Temperature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Coeficient</w:t>
      </w:r>
      <w:proofErr w:type="spellEnd"/>
      <w:r>
        <w:rPr>
          <w:sz w:val="28"/>
        </w:rPr>
        <w:t>).</w:t>
      </w:r>
    </w:p>
    <w:p w14:paraId="38B32A57" w14:textId="77777777" w:rsidR="00542238" w:rsidRDefault="00542238" w:rsidP="00542238">
      <w:pPr>
        <w:pStyle w:val="PargrafodaLista"/>
        <w:numPr>
          <w:ilvl w:val="0"/>
          <w:numId w:val="18"/>
        </w:numPr>
        <w:spacing w:line="256" w:lineRule="auto"/>
        <w:rPr>
          <w:sz w:val="28"/>
        </w:rPr>
      </w:pPr>
      <w:r>
        <w:rPr>
          <w:sz w:val="28"/>
        </w:rPr>
        <w:t>O elemento sensor de umidade é do tipo HR202.</w:t>
      </w:r>
    </w:p>
    <w:p w14:paraId="4C6C2DFC" w14:textId="77777777" w:rsidR="00542238" w:rsidRDefault="00542238" w:rsidP="00542238">
      <w:pPr>
        <w:pStyle w:val="PargrafodaLista"/>
        <w:numPr>
          <w:ilvl w:val="0"/>
          <w:numId w:val="18"/>
        </w:numPr>
        <w:spacing w:line="256" w:lineRule="auto"/>
        <w:rPr>
          <w:sz w:val="28"/>
        </w:rPr>
      </w:pPr>
      <w:r>
        <w:rPr>
          <w:sz w:val="28"/>
        </w:rPr>
        <w:t>Sua alimentação é de 3-5VDC (5,5VDC máximo).</w:t>
      </w:r>
    </w:p>
    <w:p w14:paraId="6D2D0957" w14:textId="77777777" w:rsidR="00542238" w:rsidRDefault="00542238" w:rsidP="00542238">
      <w:pPr>
        <w:pStyle w:val="PargrafodaLista"/>
        <w:numPr>
          <w:ilvl w:val="0"/>
          <w:numId w:val="18"/>
        </w:numPr>
        <w:spacing w:line="256" w:lineRule="auto"/>
        <w:rPr>
          <w:sz w:val="28"/>
        </w:rPr>
      </w:pPr>
      <w:r>
        <w:rPr>
          <w:sz w:val="28"/>
        </w:rPr>
        <w:t>Seu tempo de resposta é de 2s.</w:t>
      </w:r>
    </w:p>
    <w:p w14:paraId="73CC44EA" w14:textId="77777777" w:rsidR="00542238" w:rsidRDefault="00542238" w:rsidP="00542238">
      <w:pPr>
        <w:pStyle w:val="PargrafodaLista"/>
        <w:numPr>
          <w:ilvl w:val="0"/>
          <w:numId w:val="18"/>
        </w:numPr>
        <w:spacing w:line="256" w:lineRule="auto"/>
        <w:rPr>
          <w:sz w:val="28"/>
        </w:rPr>
      </w:pPr>
      <w:r>
        <w:rPr>
          <w:sz w:val="28"/>
        </w:rPr>
        <w:t xml:space="preserve">Opera com uma corrente de 200uA a 500mA, em stand </w:t>
      </w:r>
      <w:proofErr w:type="spellStart"/>
      <w:r>
        <w:rPr>
          <w:sz w:val="28"/>
        </w:rPr>
        <w:t>by</w:t>
      </w:r>
      <w:proofErr w:type="spellEnd"/>
      <w:r>
        <w:rPr>
          <w:sz w:val="28"/>
        </w:rPr>
        <w:t xml:space="preserve"> de 100uA a 150 </w:t>
      </w:r>
      <w:proofErr w:type="spellStart"/>
      <w:r>
        <w:rPr>
          <w:sz w:val="28"/>
        </w:rPr>
        <w:t>uA</w:t>
      </w:r>
      <w:proofErr w:type="spellEnd"/>
      <w:r>
        <w:rPr>
          <w:sz w:val="28"/>
        </w:rPr>
        <w:t xml:space="preserve">. </w:t>
      </w:r>
    </w:p>
    <w:p w14:paraId="7E7CBE03" w14:textId="77777777" w:rsidR="00542238" w:rsidRDefault="00542238" w:rsidP="00542238">
      <w:pPr>
        <w:pStyle w:val="PargrafodaLista"/>
        <w:numPr>
          <w:ilvl w:val="0"/>
          <w:numId w:val="18"/>
        </w:numPr>
        <w:spacing w:line="256" w:lineRule="auto"/>
        <w:rPr>
          <w:sz w:val="28"/>
        </w:rPr>
      </w:pPr>
      <w:r>
        <w:rPr>
          <w:sz w:val="28"/>
        </w:rPr>
        <w:t>Tem uma dimensão de 23 x 12 x 5mm (incluindo terminais).</w:t>
      </w:r>
    </w:p>
    <w:p w14:paraId="129286C8" w14:textId="77777777" w:rsidR="00542238" w:rsidRDefault="00542238" w:rsidP="00542238">
      <w:pPr>
        <w:rPr>
          <w:rFonts w:cs="Arial"/>
        </w:rPr>
      </w:pPr>
    </w:p>
    <w:p w14:paraId="10A25014" w14:textId="2557D8E9" w:rsidR="00542238" w:rsidRDefault="00542238" w:rsidP="00B30672">
      <w:r>
        <w:t>Para melhor controle na temperatura e umidade em caso de oscilação serão emitidos alertas e eles serão gerados pelos KPIS (Indicadores de desempenho).</w:t>
      </w:r>
    </w:p>
    <w:p w14:paraId="36291D8A" w14:textId="6B86F22D" w:rsidR="00542238" w:rsidRDefault="00542238" w:rsidP="00B30672">
      <w:r>
        <w:t xml:space="preserve">Por meio deles é possível ter um padrão de medição que calcula as alterações baseadas em métricas </w:t>
      </w:r>
      <w:proofErr w:type="spellStart"/>
      <w:r>
        <w:t>pré-estabelicidas</w:t>
      </w:r>
      <w:proofErr w:type="spellEnd"/>
      <w:r>
        <w:t xml:space="preserve"> como padrão.</w:t>
      </w:r>
    </w:p>
    <w:p w14:paraId="33058DF4" w14:textId="1AFC96EA" w:rsidR="006A0B1A" w:rsidRDefault="006A0B1A" w:rsidP="00B30672">
      <w:r>
        <w:t>As expressões serão usadas para simular alterações de temperatura para exemplificar como faremos a emissão de alertas.</w:t>
      </w:r>
    </w:p>
    <w:p w14:paraId="5AFC8A70" w14:textId="77777777" w:rsidR="00542238" w:rsidRDefault="00542238" w:rsidP="00B30672"/>
    <w:p w14:paraId="6B13150A" w14:textId="77777777" w:rsidR="00542238" w:rsidRDefault="00542238" w:rsidP="00542238">
      <w:pPr>
        <w:rPr>
          <w:rFonts w:cs="Arial"/>
          <w:b/>
        </w:rPr>
      </w:pPr>
      <w:r>
        <w:rPr>
          <w:rFonts w:cs="Arial"/>
          <w:b/>
        </w:rPr>
        <w:t>KPIs:</w:t>
      </w:r>
    </w:p>
    <w:p w14:paraId="561B1B4A" w14:textId="77777777" w:rsidR="00542238" w:rsidRDefault="00542238" w:rsidP="00542238">
      <w:pPr>
        <w:rPr>
          <w:rFonts w:cs="Arial"/>
        </w:rPr>
      </w:pPr>
      <w:r>
        <w:rPr>
          <w:rFonts w:cs="Arial"/>
        </w:rPr>
        <w:t>Usando a temperatura ambiente de 25 graus (TA), a umidade ambiente é de 56% (UA).</w:t>
      </w:r>
    </w:p>
    <w:tbl>
      <w:tblPr>
        <w:tblStyle w:val="Tabelacomgrade"/>
        <w:tblW w:w="10981" w:type="dxa"/>
        <w:tblInd w:w="-1063" w:type="dxa"/>
        <w:tblLook w:val="04A0" w:firstRow="1" w:lastRow="0" w:firstColumn="1" w:lastColumn="0" w:noHBand="0" w:noVBand="1"/>
      </w:tblPr>
      <w:tblGrid>
        <w:gridCol w:w="1789"/>
        <w:gridCol w:w="1864"/>
        <w:gridCol w:w="1233"/>
        <w:gridCol w:w="1275"/>
        <w:gridCol w:w="1134"/>
        <w:gridCol w:w="1843"/>
        <w:gridCol w:w="1843"/>
      </w:tblGrid>
      <w:tr w:rsidR="00542238" w14:paraId="3F6237C9" w14:textId="77777777" w:rsidTr="00542238">
        <w:trPr>
          <w:trHeight w:val="387"/>
        </w:trPr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2CD0F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Nome produto</w:t>
            </w:r>
          </w:p>
        </w:tc>
        <w:tc>
          <w:tcPr>
            <w:tcW w:w="1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196DC" w14:textId="77777777" w:rsidR="00542238" w:rsidRDefault="00542238">
            <w:pPr>
              <w:spacing w:line="240" w:lineRule="auto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Temp</w:t>
            </w:r>
            <w:proofErr w:type="spellEnd"/>
            <w:r>
              <w:rPr>
                <w:rFonts w:cs="Arial"/>
              </w:rPr>
              <w:t xml:space="preserve"> mínima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54AAA" w14:textId="77777777" w:rsidR="00542238" w:rsidRDefault="00542238">
            <w:pPr>
              <w:spacing w:line="240" w:lineRule="auto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Temp</w:t>
            </w:r>
            <w:proofErr w:type="spellEnd"/>
            <w:r>
              <w:rPr>
                <w:rFonts w:cs="Arial"/>
              </w:rPr>
              <w:t xml:space="preserve"> máxima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E464F" w14:textId="77777777" w:rsidR="00542238" w:rsidRDefault="00542238">
            <w:pPr>
              <w:spacing w:line="240" w:lineRule="auto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Umi</w:t>
            </w:r>
            <w:proofErr w:type="spellEnd"/>
            <w:r>
              <w:rPr>
                <w:rFonts w:cs="Arial"/>
              </w:rPr>
              <w:t xml:space="preserve"> mínima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C036A" w14:textId="77777777" w:rsidR="00542238" w:rsidRDefault="00542238">
            <w:pPr>
              <w:spacing w:line="240" w:lineRule="auto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Umi</w:t>
            </w:r>
            <w:proofErr w:type="spellEnd"/>
            <w:r>
              <w:rPr>
                <w:rFonts w:cs="Arial"/>
              </w:rPr>
              <w:t xml:space="preserve"> máxima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BD49E" w14:textId="77777777" w:rsidR="00542238" w:rsidRDefault="00542238">
            <w:pPr>
              <w:spacing w:line="240" w:lineRule="auto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Expressão algébrica Temperatura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8ACCE" w14:textId="77777777" w:rsidR="00542238" w:rsidRDefault="00542238">
            <w:pPr>
              <w:spacing w:line="240" w:lineRule="auto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Expressão algébrica</w:t>
            </w:r>
          </w:p>
          <w:p w14:paraId="0D6A3AE6" w14:textId="77777777" w:rsidR="00542238" w:rsidRDefault="00542238">
            <w:pPr>
              <w:spacing w:line="240" w:lineRule="auto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Umidade</w:t>
            </w:r>
          </w:p>
        </w:tc>
      </w:tr>
      <w:tr w:rsidR="00542238" w14:paraId="34B3109C" w14:textId="77777777" w:rsidTr="00542238">
        <w:trPr>
          <w:trHeight w:val="387"/>
        </w:trPr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2F6A2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Banana</w:t>
            </w:r>
          </w:p>
        </w:tc>
        <w:tc>
          <w:tcPr>
            <w:tcW w:w="1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C6BCF" w14:textId="77777777" w:rsidR="00542238" w:rsidRDefault="00542238">
            <w:pPr>
              <w:tabs>
                <w:tab w:val="center" w:pos="897"/>
              </w:tabs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26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0BE91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28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B7665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70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A09F5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80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CF338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TB = TA+2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B5E72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UB = UA+19</w:t>
            </w:r>
          </w:p>
        </w:tc>
      </w:tr>
      <w:tr w:rsidR="00542238" w14:paraId="08B352D7" w14:textId="77777777" w:rsidTr="00542238">
        <w:trPr>
          <w:trHeight w:val="387"/>
        </w:trPr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0F84D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Maça</w:t>
            </w:r>
          </w:p>
        </w:tc>
        <w:tc>
          <w:tcPr>
            <w:tcW w:w="1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294B0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18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F014D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25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1A6E2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70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C29FC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80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36204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TM = TA-4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41981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UM = UA+19</w:t>
            </w:r>
          </w:p>
        </w:tc>
      </w:tr>
      <w:tr w:rsidR="00542238" w14:paraId="36C98BCA" w14:textId="77777777" w:rsidTr="00542238">
        <w:trPr>
          <w:trHeight w:val="387"/>
        </w:trPr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DC7F0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Picanha</w:t>
            </w:r>
          </w:p>
        </w:tc>
        <w:tc>
          <w:tcPr>
            <w:tcW w:w="1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C271F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-1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57713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5F130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29DBE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50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A8406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TP = TA/6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7B9A3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UP = UA-26</w:t>
            </w:r>
          </w:p>
        </w:tc>
      </w:tr>
      <w:tr w:rsidR="00542238" w14:paraId="017EFE17" w14:textId="77777777" w:rsidTr="00542238">
        <w:trPr>
          <w:trHeight w:val="387"/>
        </w:trPr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49B99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Insulina Regular</w:t>
            </w:r>
          </w:p>
        </w:tc>
        <w:tc>
          <w:tcPr>
            <w:tcW w:w="1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226E7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15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B6287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30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FC37D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B625C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55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935FE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TIR = TA-2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9318E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UIR = UA-3</w:t>
            </w:r>
          </w:p>
        </w:tc>
      </w:tr>
      <w:tr w:rsidR="00542238" w14:paraId="004B8A51" w14:textId="77777777" w:rsidTr="00542238">
        <w:trPr>
          <w:trHeight w:val="387"/>
        </w:trPr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6623D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Vacinas (fria ou refrigerada)</w:t>
            </w:r>
          </w:p>
        </w:tc>
        <w:tc>
          <w:tcPr>
            <w:tcW w:w="1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3AC9B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191A5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D50E5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40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50E86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70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0066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TVF = TA/6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B1B1B" w14:textId="77777777" w:rsidR="00542238" w:rsidRDefault="00542238">
            <w:pPr>
              <w:spacing w:line="240" w:lineRule="auto"/>
              <w:rPr>
                <w:rFonts w:cs="Arial"/>
              </w:rPr>
            </w:pPr>
            <w:r>
              <w:rPr>
                <w:rFonts w:cs="Arial"/>
              </w:rPr>
              <w:t>UVF = UA</w:t>
            </w:r>
          </w:p>
        </w:tc>
      </w:tr>
    </w:tbl>
    <w:p w14:paraId="6B145F24" w14:textId="0792E8E2" w:rsidR="00542238" w:rsidRDefault="00542238" w:rsidP="00542238">
      <w:pPr>
        <w:rPr>
          <w:rFonts w:cs="Arial"/>
        </w:rPr>
      </w:pPr>
    </w:p>
    <w:p w14:paraId="29FCE2DF" w14:textId="65984466" w:rsidR="00542238" w:rsidRDefault="00542238" w:rsidP="00542238">
      <w:pPr>
        <w:rPr>
          <w:rFonts w:cs="Arial"/>
        </w:rPr>
      </w:pPr>
    </w:p>
    <w:p w14:paraId="1D84F086" w14:textId="77777777" w:rsidR="00542238" w:rsidRDefault="00542238" w:rsidP="00542238">
      <w:pPr>
        <w:rPr>
          <w:rFonts w:cs="Arial"/>
        </w:rPr>
      </w:pPr>
    </w:p>
    <w:p w14:paraId="1A163CFD" w14:textId="77777777" w:rsidR="00542238" w:rsidRDefault="00542238" w:rsidP="00542238">
      <w:pPr>
        <w:rPr>
          <w:rFonts w:cs="Arial"/>
          <w:b/>
        </w:rPr>
      </w:pPr>
      <w:r>
        <w:rPr>
          <w:rFonts w:cs="Arial"/>
          <w:b/>
        </w:rPr>
        <w:t>Métricas da aplicação:</w:t>
      </w:r>
    </w:p>
    <w:p w14:paraId="622E7EAA" w14:textId="77777777" w:rsidR="00542238" w:rsidRDefault="00542238" w:rsidP="00542238">
      <w:pPr>
        <w:ind w:left="-567"/>
        <w:rPr>
          <w:rFonts w:cs="Arial"/>
        </w:rPr>
      </w:pPr>
      <w:r>
        <w:rPr>
          <w:rFonts w:cs="Arial"/>
        </w:rPr>
        <w:t>Banana Temperatura:</w:t>
      </w:r>
    </w:p>
    <w:tbl>
      <w:tblPr>
        <w:tblW w:w="9957" w:type="dxa"/>
        <w:tblInd w:w="-7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195"/>
        <w:gridCol w:w="960"/>
        <w:gridCol w:w="1104"/>
        <w:gridCol w:w="1195"/>
        <w:gridCol w:w="960"/>
        <w:gridCol w:w="960"/>
        <w:gridCol w:w="960"/>
      </w:tblGrid>
      <w:tr w:rsidR="00542238" w14:paraId="117CCAF3" w14:textId="77777777" w:rsidTr="00542238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CBE27E9" w14:textId="77777777" w:rsidR="00542238" w:rsidRDefault="00542238">
            <w:pPr>
              <w:spacing w:line="240" w:lineRule="auto"/>
              <w:rPr>
                <w:rFonts w:ascii="Calibri" w:hAnsi="Calibri" w:cs="Calibri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MIN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160DDB8E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2CAC9C1F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1°Q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74EE1A50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D747315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MÉDIA</w:t>
            </w:r>
          </w:p>
        </w:tc>
        <w:tc>
          <w:tcPr>
            <w:tcW w:w="10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76FEEEE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MEDIANA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0C2DF582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5A3035EC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3°Q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06917355" w14:textId="3B05E09E" w:rsidR="00542238" w:rsidRDefault="006A0B1A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15023A21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MÁX</w:t>
            </w:r>
          </w:p>
        </w:tc>
      </w:tr>
      <w:tr w:rsidR="00542238" w14:paraId="60CA38D6" w14:textId="77777777" w:rsidTr="00542238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B828046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87FFFE1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1883DB8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25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2B493A9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4918FBE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26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F441B3A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27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2D56A8B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065349B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59FFD8B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05CE922B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31</w:t>
            </w:r>
          </w:p>
        </w:tc>
      </w:tr>
    </w:tbl>
    <w:p w14:paraId="48F352F1" w14:textId="77777777" w:rsidR="00542238" w:rsidRDefault="00542238" w:rsidP="00542238">
      <w:pPr>
        <w:rPr>
          <w:rFonts w:eastAsiaTheme="minorHAnsi" w:cs="Arial"/>
        </w:rPr>
      </w:pPr>
    </w:p>
    <w:p w14:paraId="39C1C24A" w14:textId="77777777" w:rsidR="00542238" w:rsidRDefault="00542238" w:rsidP="00542238">
      <w:pPr>
        <w:ind w:left="-567"/>
        <w:rPr>
          <w:rFonts w:cs="Arial"/>
        </w:rPr>
      </w:pPr>
      <w:r>
        <w:rPr>
          <w:rFonts w:cs="Arial"/>
        </w:rPr>
        <w:t>Banana Umidade:</w:t>
      </w:r>
    </w:p>
    <w:tbl>
      <w:tblPr>
        <w:tblW w:w="9957" w:type="dxa"/>
        <w:tblInd w:w="-7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195"/>
        <w:gridCol w:w="960"/>
        <w:gridCol w:w="1104"/>
        <w:gridCol w:w="1195"/>
        <w:gridCol w:w="960"/>
        <w:gridCol w:w="960"/>
        <w:gridCol w:w="960"/>
      </w:tblGrid>
      <w:tr w:rsidR="00542238" w14:paraId="47AAC29C" w14:textId="77777777" w:rsidTr="00542238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9476972" w14:textId="77777777" w:rsidR="00542238" w:rsidRDefault="00542238">
            <w:pPr>
              <w:spacing w:line="240" w:lineRule="auto"/>
              <w:rPr>
                <w:rFonts w:ascii="Calibri" w:hAnsi="Calibri" w:cs="Calibri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MIN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23A52F14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130BE4FD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1°Q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4A5C85C4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A849175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MÉDIA</w:t>
            </w:r>
          </w:p>
        </w:tc>
        <w:tc>
          <w:tcPr>
            <w:tcW w:w="10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ACD2CDE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MEDIANA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1C3F01B0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383089E4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3°Q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3926B836" w14:textId="724F926D" w:rsidR="00542238" w:rsidRDefault="006A0B1A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1D75B4EE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MÁX</w:t>
            </w:r>
          </w:p>
        </w:tc>
      </w:tr>
      <w:tr w:rsidR="00542238" w14:paraId="13E2566B" w14:textId="77777777" w:rsidTr="00542238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CF8C4B1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E9EBB53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A855743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60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87185C6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625CE01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75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35CC45F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77,4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8E63959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332ADBA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81,5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A3F7A5B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0045E156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87</w:t>
            </w:r>
          </w:p>
        </w:tc>
      </w:tr>
    </w:tbl>
    <w:p w14:paraId="6D1A06DC" w14:textId="77777777" w:rsidR="00542238" w:rsidRDefault="00542238" w:rsidP="00542238">
      <w:pPr>
        <w:rPr>
          <w:rFonts w:eastAsiaTheme="minorHAnsi" w:cs="Arial"/>
        </w:rPr>
      </w:pPr>
    </w:p>
    <w:p w14:paraId="1A8612C7" w14:textId="77777777" w:rsidR="00542238" w:rsidRDefault="00542238" w:rsidP="00542238">
      <w:pPr>
        <w:ind w:left="-567"/>
        <w:rPr>
          <w:rFonts w:cs="Arial"/>
        </w:rPr>
      </w:pPr>
      <w:r>
        <w:rPr>
          <w:rFonts w:cs="Arial"/>
        </w:rPr>
        <w:t>Maçã Temperatura:</w:t>
      </w:r>
    </w:p>
    <w:tbl>
      <w:tblPr>
        <w:tblW w:w="9957" w:type="dxa"/>
        <w:tblInd w:w="-7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195"/>
        <w:gridCol w:w="960"/>
        <w:gridCol w:w="1104"/>
        <w:gridCol w:w="1195"/>
        <w:gridCol w:w="960"/>
        <w:gridCol w:w="960"/>
        <w:gridCol w:w="960"/>
      </w:tblGrid>
      <w:tr w:rsidR="00542238" w14:paraId="24D9B40B" w14:textId="77777777" w:rsidTr="00542238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48B14B7" w14:textId="77777777" w:rsidR="00542238" w:rsidRDefault="00542238">
            <w:pPr>
              <w:spacing w:line="240" w:lineRule="auto"/>
              <w:rPr>
                <w:rFonts w:ascii="Calibri" w:hAnsi="Calibri" w:cs="Calibri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MIN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06A681B5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3CCAAC55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1°Q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46421FD5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1CBF7E1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MÉDIA</w:t>
            </w:r>
          </w:p>
        </w:tc>
        <w:tc>
          <w:tcPr>
            <w:tcW w:w="10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8F17A36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MEDIANA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22EA2CAE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0CC0D87F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3°Q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5D3E25F9" w14:textId="4BA24B6D" w:rsidR="00542238" w:rsidRDefault="006A0B1A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3443B73F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MÁX</w:t>
            </w:r>
          </w:p>
        </w:tc>
      </w:tr>
      <w:tr w:rsidR="00542238" w14:paraId="5B579E5B" w14:textId="77777777" w:rsidTr="00542238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EDCE0C3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AA77FB8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6DB7861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17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CA60678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852EC48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21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03F52F6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22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85E61D1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7DB361D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FB7D04D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69BEE4AD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30</w:t>
            </w:r>
          </w:p>
        </w:tc>
      </w:tr>
    </w:tbl>
    <w:p w14:paraId="4B62FD46" w14:textId="77777777" w:rsidR="00542238" w:rsidRDefault="00542238" w:rsidP="00542238">
      <w:pPr>
        <w:ind w:left="-567"/>
        <w:rPr>
          <w:rFonts w:eastAsiaTheme="minorHAnsi" w:cs="Arial"/>
        </w:rPr>
      </w:pPr>
    </w:p>
    <w:p w14:paraId="2F9B35B5" w14:textId="77777777" w:rsidR="00542238" w:rsidRDefault="00542238" w:rsidP="00542238">
      <w:pPr>
        <w:ind w:left="-567"/>
        <w:rPr>
          <w:rFonts w:cs="Arial"/>
        </w:rPr>
      </w:pPr>
      <w:r>
        <w:rPr>
          <w:rFonts w:cs="Arial"/>
        </w:rPr>
        <w:t>Maçã Umidade:</w:t>
      </w:r>
    </w:p>
    <w:tbl>
      <w:tblPr>
        <w:tblW w:w="9957" w:type="dxa"/>
        <w:tblInd w:w="-7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195"/>
        <w:gridCol w:w="960"/>
        <w:gridCol w:w="1104"/>
        <w:gridCol w:w="1195"/>
        <w:gridCol w:w="960"/>
        <w:gridCol w:w="960"/>
        <w:gridCol w:w="960"/>
      </w:tblGrid>
      <w:tr w:rsidR="00542238" w14:paraId="792CA5CD" w14:textId="77777777" w:rsidTr="00542238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0681AF8" w14:textId="77777777" w:rsidR="00542238" w:rsidRDefault="00542238">
            <w:pPr>
              <w:spacing w:line="240" w:lineRule="auto"/>
              <w:rPr>
                <w:rFonts w:ascii="Calibri" w:hAnsi="Calibri" w:cs="Calibri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MIN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64DFA177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7242385B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1°Q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7178EB00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6DC473A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MÉDIA</w:t>
            </w:r>
          </w:p>
        </w:tc>
        <w:tc>
          <w:tcPr>
            <w:tcW w:w="10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BA54906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MEDIANA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5EEF338F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1999E0A0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3°Q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3F4B0E47" w14:textId="0D48DBD9" w:rsidR="00542238" w:rsidRDefault="006A0B1A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3D6F7D74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MÁX</w:t>
            </w:r>
          </w:p>
        </w:tc>
      </w:tr>
      <w:tr w:rsidR="00542238" w14:paraId="5DD967E5" w14:textId="77777777" w:rsidTr="00542238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0E1A16F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AFAF1D2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81BDE9A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60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037A790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22435A0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75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22A0DB2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77,4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25C45F3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8F43E6A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81,5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D0B38C1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628D328E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87</w:t>
            </w:r>
          </w:p>
        </w:tc>
      </w:tr>
    </w:tbl>
    <w:p w14:paraId="7873B51F" w14:textId="77777777" w:rsidR="00542238" w:rsidRDefault="00542238" w:rsidP="00542238">
      <w:pPr>
        <w:ind w:left="-567"/>
        <w:rPr>
          <w:rFonts w:eastAsiaTheme="minorHAnsi" w:cs="Arial"/>
        </w:rPr>
      </w:pPr>
    </w:p>
    <w:p w14:paraId="09F86CE9" w14:textId="77777777" w:rsidR="00542238" w:rsidRDefault="00542238" w:rsidP="00542238">
      <w:pPr>
        <w:ind w:left="-567"/>
        <w:rPr>
          <w:rFonts w:cs="Arial"/>
        </w:rPr>
      </w:pPr>
      <w:r>
        <w:rPr>
          <w:rFonts w:cs="Arial"/>
        </w:rPr>
        <w:t>Picanha Temperatura:</w:t>
      </w:r>
    </w:p>
    <w:tbl>
      <w:tblPr>
        <w:tblW w:w="9957" w:type="dxa"/>
        <w:tblInd w:w="-7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195"/>
        <w:gridCol w:w="960"/>
        <w:gridCol w:w="1104"/>
        <w:gridCol w:w="1195"/>
        <w:gridCol w:w="960"/>
        <w:gridCol w:w="960"/>
        <w:gridCol w:w="960"/>
      </w:tblGrid>
      <w:tr w:rsidR="00542238" w14:paraId="5BF531D7" w14:textId="77777777" w:rsidTr="00542238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A76E9DC" w14:textId="77777777" w:rsidR="00542238" w:rsidRDefault="00542238">
            <w:pPr>
              <w:spacing w:line="240" w:lineRule="auto"/>
              <w:rPr>
                <w:rFonts w:ascii="Calibri" w:hAnsi="Calibri" w:cs="Calibri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MIN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5EF64DC6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2A128F41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1°Q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250E80CA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86F867F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MÉDIA</w:t>
            </w:r>
          </w:p>
        </w:tc>
        <w:tc>
          <w:tcPr>
            <w:tcW w:w="10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9878A0F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MEDIANA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4FC825B5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4C5B7CCD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3°Q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6CCF9B76" w14:textId="47E7D1E6" w:rsidR="00542238" w:rsidRDefault="006A0B1A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738BF9A5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MÁX</w:t>
            </w:r>
          </w:p>
        </w:tc>
      </w:tr>
      <w:tr w:rsidR="00542238" w14:paraId="309D880D" w14:textId="77777777" w:rsidTr="00542238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885EB88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-5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4A9A5DB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-3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B4CC084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-1,3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A824878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322E622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CE36537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4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AAED808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0A277B5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8,3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3D73B90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6314D0DD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12</w:t>
            </w:r>
          </w:p>
        </w:tc>
      </w:tr>
    </w:tbl>
    <w:p w14:paraId="2679256E" w14:textId="77777777" w:rsidR="00542238" w:rsidRDefault="00542238" w:rsidP="00542238">
      <w:pPr>
        <w:rPr>
          <w:rFonts w:eastAsiaTheme="minorHAnsi" w:cs="Arial"/>
        </w:rPr>
      </w:pPr>
    </w:p>
    <w:p w14:paraId="109DA41D" w14:textId="77777777" w:rsidR="00542238" w:rsidRDefault="00542238" w:rsidP="00542238">
      <w:pPr>
        <w:rPr>
          <w:rFonts w:cs="Arial"/>
        </w:rPr>
      </w:pPr>
    </w:p>
    <w:p w14:paraId="0AAD9407" w14:textId="77777777" w:rsidR="00542238" w:rsidRDefault="00542238" w:rsidP="00542238">
      <w:pPr>
        <w:ind w:left="-567"/>
        <w:rPr>
          <w:rFonts w:cs="Arial"/>
        </w:rPr>
      </w:pPr>
      <w:r>
        <w:rPr>
          <w:rFonts w:cs="Arial"/>
        </w:rPr>
        <w:t>Picanha Umidade:</w:t>
      </w:r>
    </w:p>
    <w:tbl>
      <w:tblPr>
        <w:tblW w:w="9957" w:type="dxa"/>
        <w:tblInd w:w="-7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195"/>
        <w:gridCol w:w="960"/>
        <w:gridCol w:w="1104"/>
        <w:gridCol w:w="1195"/>
        <w:gridCol w:w="960"/>
        <w:gridCol w:w="960"/>
        <w:gridCol w:w="960"/>
      </w:tblGrid>
      <w:tr w:rsidR="00542238" w14:paraId="7D0E2A05" w14:textId="77777777" w:rsidTr="00542238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0147974" w14:textId="77777777" w:rsidR="00542238" w:rsidRDefault="00542238">
            <w:pPr>
              <w:spacing w:line="240" w:lineRule="auto"/>
              <w:rPr>
                <w:rFonts w:ascii="Calibri" w:hAnsi="Calibri" w:cs="Calibri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MIN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6C8437B9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275A9338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1°Q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58CE8B1B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6BB7AC1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MÉDIA</w:t>
            </w:r>
          </w:p>
        </w:tc>
        <w:tc>
          <w:tcPr>
            <w:tcW w:w="10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160FFD3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MEDIANA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614326F4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683A4EA8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3°Q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1FE87214" w14:textId="590A2408" w:rsidR="00542238" w:rsidRDefault="006A0B1A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336D2416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MÁX</w:t>
            </w:r>
          </w:p>
        </w:tc>
      </w:tr>
      <w:tr w:rsidR="00542238" w14:paraId="6EF65846" w14:textId="77777777" w:rsidTr="00542238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36EED57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193EF41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17,5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34E89D9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18,5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70B1FC7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0CED5E1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34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9F0089C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35,8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887036A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E9AE2EE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52,5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700B42E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010D1BF6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60</w:t>
            </w:r>
          </w:p>
        </w:tc>
      </w:tr>
    </w:tbl>
    <w:p w14:paraId="7BA56033" w14:textId="77777777" w:rsidR="00542238" w:rsidRDefault="00542238" w:rsidP="00542238">
      <w:pPr>
        <w:rPr>
          <w:rFonts w:eastAsiaTheme="minorHAnsi" w:cs="Arial"/>
        </w:rPr>
      </w:pPr>
    </w:p>
    <w:p w14:paraId="12688A21" w14:textId="77777777" w:rsidR="00542238" w:rsidRDefault="00542238" w:rsidP="00542238">
      <w:pPr>
        <w:ind w:left="-567"/>
        <w:rPr>
          <w:rFonts w:cs="Arial"/>
        </w:rPr>
      </w:pPr>
      <w:r>
        <w:rPr>
          <w:rFonts w:cs="Arial"/>
        </w:rPr>
        <w:t>Insulina Regular Temperatura:</w:t>
      </w:r>
    </w:p>
    <w:tbl>
      <w:tblPr>
        <w:tblW w:w="9957" w:type="dxa"/>
        <w:tblInd w:w="-7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195"/>
        <w:gridCol w:w="960"/>
        <w:gridCol w:w="1104"/>
        <w:gridCol w:w="1195"/>
        <w:gridCol w:w="960"/>
        <w:gridCol w:w="960"/>
        <w:gridCol w:w="960"/>
      </w:tblGrid>
      <w:tr w:rsidR="00542238" w14:paraId="73AE6B3A" w14:textId="77777777" w:rsidTr="00542238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F87C25E" w14:textId="77777777" w:rsidR="00542238" w:rsidRDefault="00542238">
            <w:pPr>
              <w:spacing w:line="240" w:lineRule="auto"/>
              <w:rPr>
                <w:rFonts w:ascii="Calibri" w:hAnsi="Calibri" w:cs="Calibri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MIN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26387AB3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5FC7E3BE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1°Q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1278CB24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F15D2C2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MÉDIA</w:t>
            </w:r>
          </w:p>
        </w:tc>
        <w:tc>
          <w:tcPr>
            <w:tcW w:w="10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3433C89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MEDIANA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0576285E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20F75466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3°Q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4B6D9403" w14:textId="2F502826" w:rsidR="00542238" w:rsidRDefault="006A0B1A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45D41174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MÁX</w:t>
            </w:r>
          </w:p>
        </w:tc>
      </w:tr>
      <w:tr w:rsidR="00542238" w14:paraId="2567F826" w14:textId="77777777" w:rsidTr="00542238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55472FB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3CBB1AC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13,5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86BC697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14,1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9AE3DB0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C815092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23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7FCBD65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23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5FA82B1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6748038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31,1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E679580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32,5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36DF08F9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34</w:t>
            </w:r>
          </w:p>
        </w:tc>
      </w:tr>
    </w:tbl>
    <w:p w14:paraId="20A78C6B" w14:textId="77777777" w:rsidR="00542238" w:rsidRDefault="00542238" w:rsidP="00542238">
      <w:pPr>
        <w:rPr>
          <w:rFonts w:eastAsiaTheme="minorHAnsi" w:cs="Arial"/>
        </w:rPr>
      </w:pPr>
    </w:p>
    <w:p w14:paraId="56C2AAB4" w14:textId="77777777" w:rsidR="00542238" w:rsidRDefault="00542238" w:rsidP="00542238">
      <w:pPr>
        <w:ind w:left="-567"/>
        <w:rPr>
          <w:rFonts w:cs="Arial"/>
        </w:rPr>
      </w:pPr>
      <w:r>
        <w:rPr>
          <w:rFonts w:cs="Arial"/>
        </w:rPr>
        <w:t>Insulina Regular Umidade:</w:t>
      </w:r>
    </w:p>
    <w:tbl>
      <w:tblPr>
        <w:tblW w:w="9957" w:type="dxa"/>
        <w:tblInd w:w="-7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195"/>
        <w:gridCol w:w="960"/>
        <w:gridCol w:w="1104"/>
        <w:gridCol w:w="1195"/>
        <w:gridCol w:w="960"/>
        <w:gridCol w:w="960"/>
        <w:gridCol w:w="960"/>
      </w:tblGrid>
      <w:tr w:rsidR="00542238" w14:paraId="1551F5F3" w14:textId="77777777" w:rsidTr="00542238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51BA053" w14:textId="77777777" w:rsidR="00542238" w:rsidRDefault="00542238">
            <w:pPr>
              <w:spacing w:line="240" w:lineRule="auto"/>
              <w:rPr>
                <w:rFonts w:ascii="Calibri" w:hAnsi="Calibri" w:cs="Calibri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MIN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0FE236F8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74637F03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1°Q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280C9BC4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6C0637B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MÉDIA</w:t>
            </w:r>
          </w:p>
        </w:tc>
        <w:tc>
          <w:tcPr>
            <w:tcW w:w="10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DB51EC8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MEDIANA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486AA1DE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3DD098DE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3°Q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0685409D" w14:textId="0211F8C6" w:rsidR="00542238" w:rsidRDefault="006A0B1A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410C70D8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MÁX</w:t>
            </w:r>
          </w:p>
        </w:tc>
      </w:tr>
      <w:tr w:rsidR="00542238" w14:paraId="171643EB" w14:textId="77777777" w:rsidTr="00542238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45518D6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FA68E00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49,2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3A2820C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49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C63DD5A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E2F9B1D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53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35E8412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52,5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BFD8CE5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912E577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4F9C985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56,8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7DB4AB22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58</w:t>
            </w:r>
          </w:p>
        </w:tc>
      </w:tr>
    </w:tbl>
    <w:p w14:paraId="4C385EEB" w14:textId="77777777" w:rsidR="00542238" w:rsidRDefault="00542238" w:rsidP="00542238">
      <w:pPr>
        <w:rPr>
          <w:rFonts w:eastAsiaTheme="minorHAnsi" w:cs="Arial"/>
        </w:rPr>
      </w:pPr>
    </w:p>
    <w:p w14:paraId="299E4154" w14:textId="77777777" w:rsidR="00542238" w:rsidRDefault="00542238" w:rsidP="00542238">
      <w:pPr>
        <w:ind w:left="-567"/>
        <w:rPr>
          <w:rFonts w:cs="Arial"/>
        </w:rPr>
      </w:pPr>
      <w:r>
        <w:rPr>
          <w:rFonts w:cs="Arial"/>
        </w:rPr>
        <w:t>Vacina Fria ou Refrigerada Temperatura:</w:t>
      </w:r>
    </w:p>
    <w:tbl>
      <w:tblPr>
        <w:tblW w:w="9957" w:type="dxa"/>
        <w:tblInd w:w="-7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195"/>
        <w:gridCol w:w="960"/>
        <w:gridCol w:w="1104"/>
        <w:gridCol w:w="1195"/>
        <w:gridCol w:w="960"/>
        <w:gridCol w:w="960"/>
        <w:gridCol w:w="960"/>
      </w:tblGrid>
      <w:tr w:rsidR="00542238" w14:paraId="0ECE7164" w14:textId="77777777" w:rsidTr="00542238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73CF2D5" w14:textId="77777777" w:rsidR="00542238" w:rsidRDefault="00542238">
            <w:pPr>
              <w:spacing w:line="240" w:lineRule="auto"/>
              <w:rPr>
                <w:rFonts w:ascii="Calibri" w:hAnsi="Calibri" w:cs="Calibri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MIN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383C9B83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0826CB08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1°Q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5347AE99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0002025F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MÉDIA</w:t>
            </w:r>
          </w:p>
        </w:tc>
        <w:tc>
          <w:tcPr>
            <w:tcW w:w="10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821A15E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MEDIANA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6D388F74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2DE449F5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3°Q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29F5F660" w14:textId="13EB7182" w:rsidR="00542238" w:rsidRDefault="006A0B1A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5BF98775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MÁX</w:t>
            </w:r>
          </w:p>
        </w:tc>
      </w:tr>
      <w:tr w:rsidR="00542238" w14:paraId="52A4AA0C" w14:textId="77777777" w:rsidTr="00542238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0E0D3A9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C24B510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7430944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1C7699E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A2BAC2A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87891F7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5,4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48467E0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691F097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7C7A021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7056F291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14</w:t>
            </w:r>
          </w:p>
        </w:tc>
      </w:tr>
    </w:tbl>
    <w:p w14:paraId="405C108D" w14:textId="26F3C12C" w:rsidR="00542238" w:rsidRDefault="00542238" w:rsidP="00542238">
      <w:pPr>
        <w:rPr>
          <w:rFonts w:eastAsiaTheme="minorHAnsi" w:cs="Arial"/>
        </w:rPr>
      </w:pPr>
    </w:p>
    <w:p w14:paraId="7046878D" w14:textId="77777777" w:rsidR="00542238" w:rsidRDefault="00542238" w:rsidP="00542238">
      <w:pPr>
        <w:rPr>
          <w:rFonts w:eastAsiaTheme="minorHAnsi" w:cs="Arial"/>
        </w:rPr>
      </w:pPr>
    </w:p>
    <w:p w14:paraId="68ADA8FD" w14:textId="77777777" w:rsidR="00542238" w:rsidRDefault="00542238" w:rsidP="00542238">
      <w:pPr>
        <w:ind w:left="-567"/>
        <w:rPr>
          <w:rFonts w:cs="Arial"/>
        </w:rPr>
      </w:pPr>
      <w:r>
        <w:rPr>
          <w:rFonts w:cs="Arial"/>
        </w:rPr>
        <w:t>Vacina Fria ou Refrigerada Umidade:</w:t>
      </w:r>
    </w:p>
    <w:tbl>
      <w:tblPr>
        <w:tblW w:w="9957" w:type="dxa"/>
        <w:tblInd w:w="-73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195"/>
        <w:gridCol w:w="960"/>
        <w:gridCol w:w="1104"/>
        <w:gridCol w:w="1195"/>
        <w:gridCol w:w="960"/>
        <w:gridCol w:w="960"/>
        <w:gridCol w:w="960"/>
      </w:tblGrid>
      <w:tr w:rsidR="00542238" w14:paraId="39E7FC44" w14:textId="77777777" w:rsidTr="00542238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938D9FC" w14:textId="77777777" w:rsidR="00542238" w:rsidRDefault="00542238">
            <w:pPr>
              <w:spacing w:line="240" w:lineRule="auto"/>
              <w:rPr>
                <w:rFonts w:ascii="Calibri" w:hAnsi="Calibri" w:cs="Calibri"/>
                <w:sz w:val="22"/>
                <w:szCs w:val="22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MIN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450F7DDA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7E5BDDD9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1°Q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255ABCE1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50CBEB5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MÉDIA</w:t>
            </w:r>
          </w:p>
        </w:tc>
        <w:tc>
          <w:tcPr>
            <w:tcW w:w="10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4FCFDB8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MEDIANA</w:t>
            </w:r>
          </w:p>
        </w:tc>
        <w:tc>
          <w:tcPr>
            <w:tcW w:w="110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289E5F20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ACEITAVEL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5EB41C06" w14:textId="77777777" w:rsidR="00542238" w:rsidRDefault="00542238">
            <w:pPr>
              <w:spacing w:line="240" w:lineRule="auto"/>
              <w:rPr>
                <w:rFonts w:ascii="Calibri" w:hAnsi="Calibri" w:cs="Calibri"/>
                <w:color w:val="000000"/>
                <w:lang w:eastAsia="pt-BR"/>
              </w:rPr>
            </w:pPr>
            <w:r>
              <w:rPr>
                <w:rFonts w:ascii="Calibri" w:hAnsi="Calibri" w:cs="Calibri"/>
                <w:color w:val="000000"/>
                <w:lang w:eastAsia="pt-BR"/>
              </w:rPr>
              <w:t>3°Q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C00000"/>
            <w:noWrap/>
            <w:vAlign w:val="bottom"/>
            <w:hideMark/>
          </w:tcPr>
          <w:p w14:paraId="3EA4045F" w14:textId="35B4CE48" w:rsidR="00542238" w:rsidRDefault="00542238">
            <w:pPr>
              <w:spacing w:line="240" w:lineRule="auto"/>
              <w:rPr>
                <w:rFonts w:ascii="Calibri" w:hAnsi="Calibri" w:cs="Calibri"/>
                <w:color w:val="FFFFFF"/>
                <w:lang w:eastAsia="pt-BR"/>
              </w:rPr>
            </w:pPr>
            <w:r>
              <w:rPr>
                <w:rFonts w:ascii="Calibri" w:hAnsi="Calibri" w:cs="Calibri"/>
                <w:color w:val="FFFFFF"/>
                <w:lang w:eastAsia="pt-BR"/>
              </w:rPr>
              <w:t>CRÍTICO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35488375" w14:textId="77777777" w:rsidR="00542238" w:rsidRDefault="00542238">
            <w:pPr>
              <w:spacing w:line="240" w:lineRule="auto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MÁX</w:t>
            </w:r>
          </w:p>
        </w:tc>
      </w:tr>
      <w:tr w:rsidR="00542238" w14:paraId="2ADF0872" w14:textId="77777777" w:rsidTr="00542238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3C5919A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D6F6CB5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6AA123A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38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58A16EE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D9E9CD3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56</w:t>
            </w:r>
          </w:p>
        </w:tc>
        <w:tc>
          <w:tcPr>
            <w:tcW w:w="10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8F327DD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56,4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34D21A0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10FD6E3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7B37B2F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3B89A72C" w14:textId="77777777" w:rsidR="00542238" w:rsidRDefault="00542238">
            <w:pPr>
              <w:spacing w:line="240" w:lineRule="auto"/>
              <w:jc w:val="right"/>
              <w:rPr>
                <w:rFonts w:ascii="Calibri" w:hAnsi="Calibri" w:cs="Calibri"/>
                <w:lang w:eastAsia="pt-BR"/>
              </w:rPr>
            </w:pPr>
            <w:r>
              <w:rPr>
                <w:rFonts w:ascii="Calibri" w:hAnsi="Calibri" w:cs="Calibri"/>
                <w:lang w:eastAsia="pt-BR"/>
              </w:rPr>
              <w:t>77</w:t>
            </w:r>
          </w:p>
        </w:tc>
      </w:tr>
    </w:tbl>
    <w:p w14:paraId="4953BF80" w14:textId="2E670678" w:rsidR="00542238" w:rsidRDefault="00542238" w:rsidP="00542238">
      <w:pPr>
        <w:rPr>
          <w:rFonts w:eastAsiaTheme="minorHAnsi" w:cs="Arial"/>
        </w:rPr>
      </w:pPr>
    </w:p>
    <w:p w14:paraId="417002C2" w14:textId="0126AC2A" w:rsidR="00E21AC0" w:rsidRDefault="00E21AC0" w:rsidP="00542238">
      <w:pPr>
        <w:rPr>
          <w:rFonts w:eastAsiaTheme="minorHAnsi" w:cs="Arial"/>
        </w:rPr>
      </w:pPr>
    </w:p>
    <w:p w14:paraId="6FE13E76" w14:textId="77777777" w:rsidR="00E21AC0" w:rsidRDefault="00E21AC0" w:rsidP="00542238">
      <w:pPr>
        <w:rPr>
          <w:rFonts w:eastAsiaTheme="minorHAnsi" w:cs="Arial"/>
        </w:rPr>
      </w:pPr>
    </w:p>
    <w:p w14:paraId="6B395C7E" w14:textId="462DA3F7" w:rsidR="006A0B1A" w:rsidRDefault="00E21AC0" w:rsidP="00542238">
      <w:pPr>
        <w:rPr>
          <w:rFonts w:eastAsiaTheme="minorHAnsi" w:cs="Arial"/>
        </w:rPr>
      </w:pPr>
      <w:r w:rsidRPr="00E21AC0">
        <w:rPr>
          <w:rFonts w:eastAsiaTheme="minorHAnsi"/>
        </w:rPr>
        <w:drawing>
          <wp:inline distT="0" distB="0" distL="0" distR="0" wp14:anchorId="4906D451" wp14:editId="4F8A4646">
            <wp:extent cx="3992880" cy="9982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1FE4" w14:textId="0F7D9E22" w:rsidR="00F72D48" w:rsidRDefault="00E21AC0" w:rsidP="00542238">
      <w:pPr>
        <w:rPr>
          <w:rFonts w:eastAsiaTheme="minorHAnsi" w:cs="Arial"/>
        </w:rPr>
      </w:pPr>
      <w:r>
        <w:rPr>
          <w:rFonts w:eastAsiaTheme="minorHAnsi" w:cs="Arial"/>
        </w:rPr>
        <w:t>Os alertas serão disparado</w:t>
      </w:r>
      <w:r w:rsidR="00F72D48">
        <w:rPr>
          <w:rFonts w:eastAsiaTheme="minorHAnsi" w:cs="Arial"/>
        </w:rPr>
        <w:t>s caso não correspondam ao parâmetro ideal.</w:t>
      </w:r>
      <w:bookmarkStart w:id="22" w:name="_GoBack"/>
      <w:bookmarkEnd w:id="22"/>
    </w:p>
    <w:p w14:paraId="5778599F" w14:textId="77777777" w:rsidR="00542238" w:rsidRDefault="00542238" w:rsidP="00B30672"/>
    <w:p w14:paraId="5A39B424" w14:textId="71473AED" w:rsidR="00542238" w:rsidRDefault="00542238" w:rsidP="00B30672"/>
    <w:p w14:paraId="54AC8092" w14:textId="0242E232" w:rsidR="00542238" w:rsidRDefault="00542238" w:rsidP="00B30672"/>
    <w:p w14:paraId="5AEC55D4" w14:textId="040BE9AE" w:rsidR="00542238" w:rsidRDefault="00542238" w:rsidP="00B30672"/>
    <w:p w14:paraId="58107234" w14:textId="03A017AF" w:rsidR="00542238" w:rsidRDefault="00542238" w:rsidP="00B30672"/>
    <w:p w14:paraId="2FB93A7D" w14:textId="2ED81728" w:rsidR="00542238" w:rsidRDefault="00542238" w:rsidP="00B30672"/>
    <w:p w14:paraId="32FD1686" w14:textId="1E1421B4" w:rsidR="00542238" w:rsidRDefault="00542238" w:rsidP="00B30672"/>
    <w:p w14:paraId="055DC957" w14:textId="7A01C500" w:rsidR="00F72D48" w:rsidRDefault="00F72D48" w:rsidP="00B30672"/>
    <w:p w14:paraId="30EF8C42" w14:textId="70E4922C" w:rsidR="00F72D48" w:rsidRDefault="00F72D48" w:rsidP="00B30672"/>
    <w:p w14:paraId="0BC885CB" w14:textId="77777777" w:rsidR="00F72D48" w:rsidRDefault="00F72D48" w:rsidP="00B30672"/>
    <w:p w14:paraId="2C329332" w14:textId="0C097997" w:rsidR="00542238" w:rsidRDefault="00542238" w:rsidP="00B30672"/>
    <w:p w14:paraId="628A4369" w14:textId="34AD5265" w:rsidR="00542238" w:rsidRDefault="00542238" w:rsidP="00B30672"/>
    <w:p w14:paraId="783EA9AE" w14:textId="46D79E10" w:rsidR="00542238" w:rsidRDefault="00542238" w:rsidP="00B30672"/>
    <w:p w14:paraId="58D7A08E" w14:textId="082DA214" w:rsidR="00542238" w:rsidRDefault="00542238" w:rsidP="00B30672"/>
    <w:p w14:paraId="1A2458FA" w14:textId="77777777" w:rsidR="00542238" w:rsidRDefault="00542238" w:rsidP="00B30672"/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23" w:name="_Toc8811910"/>
      <w:r w:rsidRPr="00192CAB">
        <w:rPr>
          <w:b/>
        </w:rPr>
        <w:lastRenderedPageBreak/>
        <w:t>Banco de Dados</w:t>
      </w:r>
      <w:bookmarkEnd w:id="23"/>
      <w:r w:rsidRPr="00192CAB">
        <w:rPr>
          <w:b/>
        </w:rPr>
        <w:t xml:space="preserve"> </w:t>
      </w:r>
    </w:p>
    <w:p w14:paraId="15475697" w14:textId="7EC0EDA2" w:rsidR="00FF1C2A" w:rsidRPr="002F5C33" w:rsidRDefault="00A66A93" w:rsidP="00A66A93">
      <w:pPr>
        <w:rPr>
          <w:b/>
          <w:i/>
        </w:rPr>
      </w:pPr>
      <w:r w:rsidRPr="004B1208">
        <w:tab/>
      </w:r>
      <w:r w:rsidRPr="002F5C33">
        <w:rPr>
          <w:b/>
          <w:i/>
        </w:rPr>
        <w:t>Modelo Conceitual</w:t>
      </w:r>
    </w:p>
    <w:p w14:paraId="4A694FCB" w14:textId="452706F9" w:rsidR="00FF1C2A" w:rsidRDefault="00FF1C2A" w:rsidP="00A66A93"/>
    <w:p w14:paraId="05434B56" w14:textId="6501DA1F" w:rsidR="00FF1C2A" w:rsidRDefault="00604AB3" w:rsidP="00A66A93">
      <w:r>
        <w:t xml:space="preserve">Esse modelo é utilizado </w:t>
      </w:r>
      <w:r w:rsidR="00562CF1">
        <w:t>para capturar</w:t>
      </w:r>
      <w:r>
        <w:t xml:space="preserve"> requisitos e regras de negócio </w:t>
      </w:r>
      <w:r w:rsidR="00AB2D7A">
        <w:t xml:space="preserve">usando a abstração formando um conjunto de conceitos comuns dos quais deseja-se </w:t>
      </w:r>
      <w:proofErr w:type="spellStart"/>
      <w:r w:rsidR="00AB2D7A">
        <w:t>amazenar</w:t>
      </w:r>
      <w:proofErr w:type="spellEnd"/>
      <w:r w:rsidR="00AB2D7A">
        <w:t xml:space="preserve"> dados.</w:t>
      </w:r>
    </w:p>
    <w:p w14:paraId="65B32FF2" w14:textId="77777777" w:rsidR="00FF1C2A" w:rsidRDefault="00FF1C2A" w:rsidP="00A66A93"/>
    <w:p w14:paraId="24135694" w14:textId="6AB9FDD4" w:rsidR="00FF1C2A" w:rsidRDefault="00FF1C2A" w:rsidP="00A66A93">
      <w:r>
        <w:rPr>
          <w:noProof/>
        </w:rPr>
        <w:drawing>
          <wp:inline distT="0" distB="0" distL="0" distR="0" wp14:anchorId="7C4B9257" wp14:editId="69BC7AD3">
            <wp:extent cx="5760720" cy="48144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DELO_CONCEITUAL-V3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1261" cy="48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784" w14:textId="77777777" w:rsidR="00FF1C2A" w:rsidRDefault="00FF1C2A" w:rsidP="00A66A93"/>
    <w:p w14:paraId="5767915A" w14:textId="1319CC61" w:rsidR="00FF1C2A" w:rsidRDefault="00FF1C2A" w:rsidP="00A66A93"/>
    <w:p w14:paraId="5FC2550A" w14:textId="3D455C7D" w:rsidR="00562CF1" w:rsidRDefault="00562CF1" w:rsidP="00A66A93"/>
    <w:p w14:paraId="28FA0AEB" w14:textId="77777777" w:rsidR="00562CF1" w:rsidRDefault="00562CF1" w:rsidP="00A66A93"/>
    <w:p w14:paraId="6606EF71" w14:textId="66C8AD6A" w:rsidR="00FF1C2A" w:rsidRPr="002F5C33" w:rsidRDefault="00FF1C2A" w:rsidP="00A66A93">
      <w:pPr>
        <w:rPr>
          <w:b/>
          <w:i/>
        </w:rPr>
      </w:pPr>
      <w:r w:rsidRPr="002F5C33">
        <w:rPr>
          <w:i/>
        </w:rPr>
        <w:t xml:space="preserve"> </w:t>
      </w:r>
      <w:r w:rsidRPr="002F5C33">
        <w:rPr>
          <w:b/>
          <w:i/>
        </w:rPr>
        <w:t>Modelo Lógico e Físico do Banco de Dados</w:t>
      </w:r>
    </w:p>
    <w:p w14:paraId="3BB1B50B" w14:textId="46E721F9" w:rsidR="00604AB3" w:rsidRDefault="00604AB3" w:rsidP="00A66A93"/>
    <w:p w14:paraId="380C882D" w14:textId="25596EE7" w:rsidR="00604AB3" w:rsidRDefault="00562CF1" w:rsidP="00A66A93">
      <w:r>
        <w:lastRenderedPageBreak/>
        <w:t>Modelo Lógico é utilizado para descrever como os dados serão armazenados no banco e seus relacionamentos.</w:t>
      </w:r>
    </w:p>
    <w:p w14:paraId="155155EE" w14:textId="5D152721" w:rsidR="00562CF1" w:rsidRDefault="00562CF1" w:rsidP="00A66A93">
      <w:r>
        <w:t xml:space="preserve">Modelo Físico descreve por meio da linguagem qual SGBD (Sistema Gerenciador de Banco de Dados </w:t>
      </w:r>
      <w:proofErr w:type="spellStart"/>
      <w:r>
        <w:t>srá</w:t>
      </w:r>
      <w:proofErr w:type="spellEnd"/>
      <w:r>
        <w:t xml:space="preserve"> usado e sua tipagem de codificação.</w:t>
      </w:r>
    </w:p>
    <w:p w14:paraId="465B998A" w14:textId="431E2D3B" w:rsidR="00562CF1" w:rsidRDefault="00562CF1" w:rsidP="00A66A93"/>
    <w:p w14:paraId="30457C81" w14:textId="74C6341B" w:rsidR="00604AB3" w:rsidRDefault="00604AB3" w:rsidP="00A66A93"/>
    <w:p w14:paraId="72C9E871" w14:textId="77777777" w:rsidR="00604AB3" w:rsidRDefault="00604AB3" w:rsidP="00A66A93"/>
    <w:p w14:paraId="712FAAF7" w14:textId="36405430" w:rsidR="00FF1C2A" w:rsidRDefault="00604AB3" w:rsidP="00A66A93">
      <w:r>
        <w:rPr>
          <w:noProof/>
        </w:rPr>
        <w:drawing>
          <wp:inline distT="0" distB="0" distL="0" distR="0" wp14:anchorId="5D215C51" wp14:editId="19301BCD">
            <wp:extent cx="5981826" cy="52711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32" cy="52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C47B" w14:textId="77777777" w:rsidR="00AB2D7A" w:rsidRDefault="00AB2D7A" w:rsidP="00A66A93"/>
    <w:p w14:paraId="25FCB1A7" w14:textId="0F8B0E48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B65F4FC" w14:textId="4174535E" w:rsidR="00562CF1" w:rsidRDefault="00562CF1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6AF25AD" w14:textId="77777777" w:rsidR="00562CF1" w:rsidRDefault="00562CF1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62D48445" w:rsidR="00E04392" w:rsidRPr="002F5C33" w:rsidRDefault="00AB2D7A" w:rsidP="00E04392">
      <w:pPr>
        <w:rPr>
          <w:b/>
          <w:i/>
        </w:rPr>
      </w:pPr>
      <w:r w:rsidRPr="002F5C33">
        <w:rPr>
          <w:b/>
          <w:i/>
        </w:rPr>
        <w:t>Dicionário de Dados</w:t>
      </w:r>
    </w:p>
    <w:p w14:paraId="0DE344FA" w14:textId="77777777" w:rsidR="00AB2D7A" w:rsidRDefault="00AB2D7A" w:rsidP="00E04392"/>
    <w:p w14:paraId="1E1E8FC6" w14:textId="2111FE4C" w:rsidR="00562CF1" w:rsidRDefault="00AB2D7A" w:rsidP="00E04392">
      <w:r>
        <w:lastRenderedPageBreak/>
        <w:t xml:space="preserve">Tabela Ambiente </w:t>
      </w:r>
    </w:p>
    <w:p w14:paraId="4086DA09" w14:textId="5EEFBBD1" w:rsidR="00AB2D7A" w:rsidRDefault="00AB2D7A" w:rsidP="00E04392">
      <w:r>
        <w:rPr>
          <w:noProof/>
        </w:rPr>
        <w:drawing>
          <wp:inline distT="0" distB="0" distL="0" distR="0" wp14:anchorId="79DE4C8C" wp14:editId="773722D1">
            <wp:extent cx="5479472" cy="2096478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7164" cy="215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2EB3" w14:textId="77777777" w:rsidR="00562CF1" w:rsidRDefault="00562CF1" w:rsidP="00E04392"/>
    <w:p w14:paraId="0D038216" w14:textId="4335DBED" w:rsidR="00562CF1" w:rsidRDefault="00AB2D7A" w:rsidP="00E04392">
      <w:r>
        <w:t>Tabela Dados</w:t>
      </w:r>
    </w:p>
    <w:p w14:paraId="4D0212D1" w14:textId="32B775FB" w:rsidR="00562CF1" w:rsidRDefault="00AB2D7A" w:rsidP="00E04392">
      <w:r>
        <w:rPr>
          <w:noProof/>
        </w:rPr>
        <w:drawing>
          <wp:inline distT="0" distB="0" distL="0" distR="0" wp14:anchorId="7D56A3CD" wp14:editId="47ABC331">
            <wp:extent cx="5368636" cy="18155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6176" cy="18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2D4" w14:textId="63AC2139" w:rsidR="00AB2D7A" w:rsidRDefault="00AB2D7A" w:rsidP="00E04392">
      <w:r>
        <w:t>Tabela Endereço</w:t>
      </w:r>
    </w:p>
    <w:p w14:paraId="5D836DAF" w14:textId="77777777" w:rsidR="00562CF1" w:rsidRDefault="00562CF1" w:rsidP="00E04392"/>
    <w:p w14:paraId="4A104061" w14:textId="24C9E3B7" w:rsidR="00AB2D7A" w:rsidRDefault="00AB2D7A" w:rsidP="00E04392">
      <w:r>
        <w:rPr>
          <w:noProof/>
        </w:rPr>
        <w:drawing>
          <wp:inline distT="0" distB="0" distL="0" distR="0" wp14:anchorId="4AFE39E3" wp14:editId="60418327">
            <wp:extent cx="5098472" cy="22777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2344" cy="23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A0EB" w14:textId="77777777" w:rsidR="00562CF1" w:rsidRDefault="00562CF1" w:rsidP="00E04392"/>
    <w:p w14:paraId="3D96F7C5" w14:textId="77B620B7" w:rsidR="00562CF1" w:rsidRDefault="00DB1664" w:rsidP="00E04392">
      <w:r>
        <w:t>Tabela Galpã</w:t>
      </w:r>
      <w:r w:rsidR="00562CF1">
        <w:t>o</w:t>
      </w:r>
    </w:p>
    <w:p w14:paraId="51D12194" w14:textId="53A0168C" w:rsidR="00DB1664" w:rsidRDefault="00DB1664" w:rsidP="00E04392">
      <w:r>
        <w:rPr>
          <w:noProof/>
        </w:rPr>
        <w:lastRenderedPageBreak/>
        <w:drawing>
          <wp:inline distT="0" distB="0" distL="0" distR="0" wp14:anchorId="5CDD564D" wp14:editId="26EFED7D">
            <wp:extent cx="5618018" cy="1649116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0832" cy="16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FED" w14:textId="1584372F" w:rsidR="00DB1664" w:rsidRDefault="00DB1664" w:rsidP="00E04392"/>
    <w:p w14:paraId="0C45CD56" w14:textId="45FC5ACE" w:rsidR="00DB1664" w:rsidRDefault="00DB1664" w:rsidP="00E04392">
      <w:r>
        <w:t>Tabela Produto</w:t>
      </w:r>
    </w:p>
    <w:p w14:paraId="7D346D98" w14:textId="541F6E4D" w:rsidR="00DB1664" w:rsidRDefault="00DB1664" w:rsidP="00E04392">
      <w:r>
        <w:rPr>
          <w:noProof/>
        </w:rPr>
        <w:drawing>
          <wp:inline distT="0" distB="0" distL="0" distR="0" wp14:anchorId="0B4CB7D6" wp14:editId="36617703">
            <wp:extent cx="5760720" cy="289306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735C" w14:textId="67F6A9E2" w:rsidR="00DB1664" w:rsidRDefault="00DB1664" w:rsidP="00E04392"/>
    <w:p w14:paraId="7CE03956" w14:textId="178F1691" w:rsidR="00DB1664" w:rsidRDefault="00DB1664" w:rsidP="00E04392">
      <w:r>
        <w:t xml:space="preserve">Tabela Sensor </w:t>
      </w:r>
    </w:p>
    <w:p w14:paraId="67617597" w14:textId="77777777" w:rsidR="008D672E" w:rsidRDefault="008D672E" w:rsidP="00E04392"/>
    <w:p w14:paraId="4EF0997E" w14:textId="5CC2A123" w:rsidR="00DB1664" w:rsidRDefault="00DB1664" w:rsidP="00E04392">
      <w:r>
        <w:rPr>
          <w:noProof/>
        </w:rPr>
        <w:drawing>
          <wp:inline distT="0" distB="0" distL="0" distR="0" wp14:anchorId="75A6823B" wp14:editId="40B43784">
            <wp:extent cx="5760720" cy="1291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A1EB" w14:textId="517702A3" w:rsidR="00DB1664" w:rsidRDefault="00DB1664" w:rsidP="00E04392"/>
    <w:p w14:paraId="5DAD0985" w14:textId="52531925" w:rsidR="00DB1664" w:rsidRDefault="00DB1664" w:rsidP="00E04392"/>
    <w:p w14:paraId="58F87482" w14:textId="193F9AF9" w:rsidR="00DB1664" w:rsidRDefault="00DB1664" w:rsidP="00E04392"/>
    <w:p w14:paraId="3828FD6D" w14:textId="77777777" w:rsidR="008D672E" w:rsidRDefault="008D672E" w:rsidP="00E04392"/>
    <w:p w14:paraId="1BBDDDD4" w14:textId="77777777" w:rsidR="00DB1664" w:rsidRDefault="00DB1664" w:rsidP="00E04392"/>
    <w:p w14:paraId="5D589174" w14:textId="305896C9" w:rsidR="00DB1664" w:rsidRDefault="00DB1664" w:rsidP="00E04392">
      <w:r>
        <w:lastRenderedPageBreak/>
        <w:t>Tabela Telefone</w:t>
      </w:r>
    </w:p>
    <w:p w14:paraId="519D6E04" w14:textId="3BB7BE00" w:rsidR="00DB1664" w:rsidRDefault="00DB1664" w:rsidP="00E04392">
      <w:r>
        <w:rPr>
          <w:noProof/>
        </w:rPr>
        <w:drawing>
          <wp:inline distT="0" distB="0" distL="0" distR="0" wp14:anchorId="1300D859" wp14:editId="367C1679">
            <wp:extent cx="5760720" cy="13055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F2C8" w14:textId="0B2EFD48" w:rsidR="00DB1664" w:rsidRDefault="00DB1664" w:rsidP="00E04392">
      <w:r>
        <w:t xml:space="preserve">Tabela Usuário </w:t>
      </w:r>
    </w:p>
    <w:p w14:paraId="24B76AD4" w14:textId="649F44FC" w:rsidR="00DB1664" w:rsidRDefault="00DB1664" w:rsidP="00E04392">
      <w:r>
        <w:rPr>
          <w:noProof/>
        </w:rPr>
        <w:drawing>
          <wp:inline distT="0" distB="0" distL="0" distR="0" wp14:anchorId="4D265C66" wp14:editId="300AC1B2">
            <wp:extent cx="5760720" cy="24796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04F" w14:textId="5D52F414" w:rsidR="00DB1664" w:rsidRDefault="00E16ADA" w:rsidP="00E16ADA">
      <w:pPr>
        <w:tabs>
          <w:tab w:val="clear" w:pos="851"/>
          <w:tab w:val="left" w:pos="6960"/>
        </w:tabs>
      </w:pPr>
      <w:r>
        <w:tab/>
      </w:r>
    </w:p>
    <w:p w14:paraId="526A9502" w14:textId="2157B5D0" w:rsidR="00E16ADA" w:rsidRDefault="00E16ADA" w:rsidP="00E16ADA">
      <w:pPr>
        <w:tabs>
          <w:tab w:val="clear" w:pos="851"/>
          <w:tab w:val="left" w:pos="6960"/>
        </w:tabs>
      </w:pPr>
    </w:p>
    <w:p w14:paraId="3CE6AD87" w14:textId="659C905E" w:rsidR="00E16ADA" w:rsidRDefault="00E16ADA" w:rsidP="00E16ADA">
      <w:pPr>
        <w:tabs>
          <w:tab w:val="clear" w:pos="851"/>
          <w:tab w:val="left" w:pos="6960"/>
        </w:tabs>
      </w:pPr>
    </w:p>
    <w:p w14:paraId="425B4B27" w14:textId="70E4D1C0" w:rsidR="00E16ADA" w:rsidRDefault="00E16ADA" w:rsidP="00E16ADA">
      <w:pPr>
        <w:tabs>
          <w:tab w:val="clear" w:pos="851"/>
          <w:tab w:val="left" w:pos="6960"/>
        </w:tabs>
      </w:pPr>
    </w:p>
    <w:p w14:paraId="154FB13B" w14:textId="27CB25B4" w:rsidR="00E16ADA" w:rsidRDefault="00E16ADA" w:rsidP="00E16ADA">
      <w:pPr>
        <w:tabs>
          <w:tab w:val="clear" w:pos="851"/>
          <w:tab w:val="left" w:pos="6960"/>
        </w:tabs>
      </w:pPr>
    </w:p>
    <w:p w14:paraId="37723A6A" w14:textId="014A9E32" w:rsidR="00E16ADA" w:rsidRDefault="00E16ADA" w:rsidP="00E16ADA">
      <w:pPr>
        <w:tabs>
          <w:tab w:val="clear" w:pos="851"/>
          <w:tab w:val="left" w:pos="6960"/>
        </w:tabs>
      </w:pPr>
    </w:p>
    <w:p w14:paraId="26A38A87" w14:textId="5291BA81" w:rsidR="00E16ADA" w:rsidRDefault="00E16ADA" w:rsidP="00E16ADA">
      <w:pPr>
        <w:tabs>
          <w:tab w:val="clear" w:pos="851"/>
          <w:tab w:val="left" w:pos="6960"/>
        </w:tabs>
      </w:pPr>
    </w:p>
    <w:p w14:paraId="3BACCC2B" w14:textId="34118E4A" w:rsidR="00E16ADA" w:rsidRDefault="00E16ADA" w:rsidP="00E16ADA">
      <w:pPr>
        <w:tabs>
          <w:tab w:val="clear" w:pos="851"/>
          <w:tab w:val="left" w:pos="6960"/>
        </w:tabs>
      </w:pPr>
    </w:p>
    <w:p w14:paraId="208C84ED" w14:textId="297FE059" w:rsidR="00E16ADA" w:rsidRDefault="00E16ADA" w:rsidP="00E16ADA">
      <w:pPr>
        <w:tabs>
          <w:tab w:val="clear" w:pos="851"/>
          <w:tab w:val="left" w:pos="6960"/>
        </w:tabs>
      </w:pPr>
    </w:p>
    <w:p w14:paraId="29CE89E1" w14:textId="57121B80" w:rsidR="00E16ADA" w:rsidRDefault="00E16ADA" w:rsidP="00E16ADA">
      <w:pPr>
        <w:tabs>
          <w:tab w:val="clear" w:pos="851"/>
          <w:tab w:val="left" w:pos="6960"/>
        </w:tabs>
      </w:pPr>
    </w:p>
    <w:p w14:paraId="6CB5EB7E" w14:textId="0DDE8EB8" w:rsidR="00E16ADA" w:rsidRDefault="00E16ADA" w:rsidP="00E16ADA">
      <w:pPr>
        <w:tabs>
          <w:tab w:val="clear" w:pos="851"/>
          <w:tab w:val="left" w:pos="6960"/>
        </w:tabs>
      </w:pPr>
    </w:p>
    <w:p w14:paraId="2E15D5E1" w14:textId="77777777" w:rsidR="00E16ADA" w:rsidRDefault="00E16ADA" w:rsidP="00E16ADA">
      <w:pPr>
        <w:tabs>
          <w:tab w:val="clear" w:pos="851"/>
          <w:tab w:val="left" w:pos="6960"/>
        </w:tabs>
      </w:pP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4" w:name="_Toc8811911"/>
      <w:r w:rsidRPr="00192CAB">
        <w:rPr>
          <w:b/>
        </w:rPr>
        <w:t>Protótipo das telas, lógica e usabilidade</w:t>
      </w:r>
      <w:bookmarkEnd w:id="24"/>
      <w:r w:rsidRPr="00192CAB">
        <w:rPr>
          <w:b/>
        </w:rPr>
        <w:t xml:space="preserve"> </w:t>
      </w:r>
    </w:p>
    <w:p w14:paraId="597CE3C3" w14:textId="29C251B5" w:rsidR="00E04392" w:rsidRPr="002F5C33" w:rsidRDefault="00E04392" w:rsidP="00E04392">
      <w:pPr>
        <w:rPr>
          <w:i/>
        </w:rPr>
      </w:pPr>
      <w:r w:rsidRPr="004B1208">
        <w:tab/>
      </w:r>
      <w:r w:rsidR="00E16ADA" w:rsidRPr="002F5C33">
        <w:rPr>
          <w:i/>
        </w:rPr>
        <w:t>Tela Inicial</w:t>
      </w:r>
    </w:p>
    <w:p w14:paraId="273A8423" w14:textId="4748AD60" w:rsidR="00E04392" w:rsidRPr="00336677" w:rsidRDefault="00E16ADA" w:rsidP="00E04392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</w:rPr>
        <w:lastRenderedPageBreak/>
        <w:drawing>
          <wp:inline distT="0" distB="0" distL="0" distR="0" wp14:anchorId="4A30053B" wp14:editId="7E54B390">
            <wp:extent cx="5760720" cy="27095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3B8C06D0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EE2804" w14:textId="1C81DBC0" w:rsidR="00E16ADA" w:rsidRDefault="00E16ADA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CD8145D" w14:textId="1FF0834B" w:rsidR="00E16ADA" w:rsidRPr="002F5C33" w:rsidRDefault="00E16ADA" w:rsidP="00A66A93">
      <w:pPr>
        <w:spacing w:line="240" w:lineRule="auto"/>
        <w:jc w:val="left"/>
        <w:rPr>
          <w:rFonts w:cs="Arial"/>
          <w:bCs/>
          <w:i/>
          <w:color w:val="000000"/>
        </w:rPr>
      </w:pPr>
      <w:r>
        <w:rPr>
          <w:rFonts w:cs="Arial"/>
          <w:b/>
          <w:bCs/>
          <w:color w:val="000000"/>
        </w:rPr>
        <w:t xml:space="preserve"> </w:t>
      </w:r>
      <w:r w:rsidRPr="002F5C33">
        <w:rPr>
          <w:rFonts w:cs="Arial"/>
          <w:bCs/>
          <w:i/>
          <w:color w:val="000000"/>
        </w:rPr>
        <w:t xml:space="preserve">Tela Sobre Nós </w:t>
      </w:r>
    </w:p>
    <w:p w14:paraId="68E9A9D0" w14:textId="77777777" w:rsidR="00E16ADA" w:rsidRPr="00E16ADA" w:rsidRDefault="00E16ADA" w:rsidP="00A66A93">
      <w:pPr>
        <w:spacing w:line="240" w:lineRule="auto"/>
        <w:jc w:val="left"/>
        <w:rPr>
          <w:rFonts w:cs="Arial"/>
          <w:bCs/>
          <w:color w:val="000000"/>
        </w:rPr>
      </w:pPr>
    </w:p>
    <w:p w14:paraId="18E78096" w14:textId="10E1C1BD" w:rsidR="00E04392" w:rsidRDefault="00E16ADA" w:rsidP="00E04392">
      <w:r>
        <w:rPr>
          <w:noProof/>
        </w:rPr>
        <w:drawing>
          <wp:inline distT="0" distB="0" distL="0" distR="0" wp14:anchorId="3FD21DF7" wp14:editId="514E9120">
            <wp:extent cx="5759850" cy="3235037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9960" cy="33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60B8" w14:textId="0F4749EA" w:rsidR="008D672E" w:rsidRDefault="008D672E" w:rsidP="00E04392"/>
    <w:p w14:paraId="3CEB4C08" w14:textId="4E2257EF" w:rsidR="008D672E" w:rsidRDefault="008D672E" w:rsidP="00E04392"/>
    <w:p w14:paraId="16944777" w14:textId="51865953" w:rsidR="00E16ADA" w:rsidRDefault="00E16ADA" w:rsidP="00E04392"/>
    <w:p w14:paraId="2A1DAEBA" w14:textId="4FC4ECC9" w:rsidR="00E16ADA" w:rsidRDefault="00E16ADA" w:rsidP="00E04392"/>
    <w:p w14:paraId="50BCC558" w14:textId="74EB9124" w:rsidR="00E16ADA" w:rsidRDefault="00E16ADA" w:rsidP="00E04392"/>
    <w:p w14:paraId="0C2BF98F" w14:textId="1CB4EC41" w:rsidR="00E16ADA" w:rsidRPr="002F5C33" w:rsidRDefault="00E16ADA" w:rsidP="00E04392">
      <w:pPr>
        <w:rPr>
          <w:i/>
        </w:rPr>
      </w:pPr>
      <w:r w:rsidRPr="002F5C33">
        <w:rPr>
          <w:i/>
        </w:rPr>
        <w:t xml:space="preserve">Tela Produto </w:t>
      </w:r>
    </w:p>
    <w:p w14:paraId="75D8CB7A" w14:textId="7D90E660" w:rsidR="008D672E" w:rsidRDefault="00E16ADA" w:rsidP="00E04392">
      <w:r>
        <w:rPr>
          <w:noProof/>
        </w:rPr>
        <w:lastRenderedPageBreak/>
        <w:drawing>
          <wp:inline distT="0" distB="0" distL="0" distR="0" wp14:anchorId="3AE2F679" wp14:editId="482C897B">
            <wp:extent cx="5760720" cy="48031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208A" w14:textId="63D82F2F" w:rsidR="008D672E" w:rsidRDefault="008D672E" w:rsidP="00E04392"/>
    <w:p w14:paraId="77971967" w14:textId="2BFB5C47" w:rsidR="00E16ADA" w:rsidRPr="002F5C33" w:rsidRDefault="00E16ADA" w:rsidP="00E04392">
      <w:pPr>
        <w:rPr>
          <w:i/>
        </w:rPr>
      </w:pPr>
      <w:r w:rsidRPr="002F5C33">
        <w:rPr>
          <w:i/>
        </w:rPr>
        <w:t xml:space="preserve">Tela Simulador </w:t>
      </w:r>
    </w:p>
    <w:p w14:paraId="650FC79D" w14:textId="57CDCCB5" w:rsidR="00E16ADA" w:rsidRDefault="00E16ADA" w:rsidP="00E04392">
      <w:r>
        <w:rPr>
          <w:noProof/>
        </w:rPr>
        <w:drawing>
          <wp:inline distT="0" distB="0" distL="0" distR="0" wp14:anchorId="0D331FB6" wp14:editId="2A91B2F2">
            <wp:extent cx="5760720" cy="19958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ACD" w14:textId="2DEFCDC1" w:rsidR="00E16ADA" w:rsidRDefault="00E16ADA" w:rsidP="00E04392"/>
    <w:p w14:paraId="63B53270" w14:textId="395CDDE9" w:rsidR="00E16ADA" w:rsidRDefault="00E16ADA" w:rsidP="00E04392"/>
    <w:p w14:paraId="3ABA0AB6" w14:textId="0E39C482" w:rsidR="00E16ADA" w:rsidRDefault="00E16ADA" w:rsidP="00E04392"/>
    <w:p w14:paraId="59346147" w14:textId="3EF8016C" w:rsidR="00E16ADA" w:rsidRPr="002F5C33" w:rsidRDefault="00E16ADA" w:rsidP="00E04392">
      <w:pPr>
        <w:rPr>
          <w:i/>
        </w:rPr>
      </w:pPr>
      <w:r w:rsidRPr="002F5C33">
        <w:rPr>
          <w:i/>
        </w:rPr>
        <w:t>Tela Fale Conosco</w:t>
      </w:r>
    </w:p>
    <w:p w14:paraId="4B5B6AA5" w14:textId="48E7F41F" w:rsidR="00E16ADA" w:rsidRDefault="00E16ADA" w:rsidP="00E04392">
      <w:r>
        <w:rPr>
          <w:noProof/>
        </w:rPr>
        <w:lastRenderedPageBreak/>
        <w:drawing>
          <wp:inline distT="0" distB="0" distL="0" distR="0" wp14:anchorId="058D2E58" wp14:editId="4A803986">
            <wp:extent cx="5760720" cy="234632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1449" w14:textId="0D01D544" w:rsidR="00E16ADA" w:rsidRDefault="00E16ADA" w:rsidP="00E04392"/>
    <w:p w14:paraId="1A5F53A5" w14:textId="78ACDD3C" w:rsidR="00E16ADA" w:rsidRDefault="00E16ADA" w:rsidP="00E04392">
      <w:r>
        <w:t xml:space="preserve">Rodapé do Site </w:t>
      </w:r>
    </w:p>
    <w:p w14:paraId="1AB044C1" w14:textId="7B69C305" w:rsidR="00E16ADA" w:rsidRDefault="00E16ADA" w:rsidP="00E04392">
      <w:r>
        <w:rPr>
          <w:noProof/>
        </w:rPr>
        <w:drawing>
          <wp:inline distT="0" distB="0" distL="0" distR="0" wp14:anchorId="236BA269" wp14:editId="2DF81F8F">
            <wp:extent cx="5760720" cy="64452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C00B" w14:textId="75CB2CF3" w:rsidR="00E16ADA" w:rsidRDefault="00E16ADA" w:rsidP="00E04392"/>
    <w:p w14:paraId="0E886702" w14:textId="75685941" w:rsidR="00E16ADA" w:rsidRPr="002F5C33" w:rsidRDefault="00E16ADA" w:rsidP="00E04392">
      <w:pPr>
        <w:rPr>
          <w:i/>
        </w:rPr>
      </w:pPr>
      <w:r w:rsidRPr="002F5C33">
        <w:rPr>
          <w:i/>
        </w:rPr>
        <w:t xml:space="preserve">Tela Login </w:t>
      </w:r>
    </w:p>
    <w:p w14:paraId="7529D58F" w14:textId="24CDA2D9" w:rsidR="00E16ADA" w:rsidRDefault="00E16ADA" w:rsidP="00E04392">
      <w:r>
        <w:rPr>
          <w:noProof/>
        </w:rPr>
        <w:drawing>
          <wp:inline distT="0" distB="0" distL="0" distR="0" wp14:anchorId="7FED2FD3" wp14:editId="6AACBF08">
            <wp:extent cx="5760720" cy="26631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3705" w14:textId="75EB3104" w:rsidR="00E16ADA" w:rsidRDefault="00E16ADA" w:rsidP="00E04392"/>
    <w:p w14:paraId="5AC46BC0" w14:textId="3C6683FC" w:rsidR="00E16ADA" w:rsidRDefault="00E16ADA" w:rsidP="00E04392"/>
    <w:p w14:paraId="43E22F37" w14:textId="573A348F" w:rsidR="00E16ADA" w:rsidRDefault="00E16ADA" w:rsidP="00E04392"/>
    <w:p w14:paraId="6EFF3B25" w14:textId="508CFB8B" w:rsidR="00E16ADA" w:rsidRDefault="00E16ADA" w:rsidP="00E04392"/>
    <w:p w14:paraId="4B9ADC23" w14:textId="0EFBFFFD" w:rsidR="00E16ADA" w:rsidRDefault="00E16ADA" w:rsidP="00E04392"/>
    <w:p w14:paraId="74983525" w14:textId="0E3BBB0A" w:rsidR="00E16ADA" w:rsidRDefault="00E16ADA" w:rsidP="00E04392"/>
    <w:p w14:paraId="24832602" w14:textId="1ED065FD" w:rsidR="00E16ADA" w:rsidRPr="002F5C33" w:rsidRDefault="00E16ADA" w:rsidP="00E04392">
      <w:pPr>
        <w:rPr>
          <w:i/>
        </w:rPr>
      </w:pPr>
      <w:r w:rsidRPr="002F5C33">
        <w:rPr>
          <w:i/>
        </w:rPr>
        <w:lastRenderedPageBreak/>
        <w:t>Tela Cadastro</w:t>
      </w:r>
    </w:p>
    <w:p w14:paraId="1250D87D" w14:textId="738154C4" w:rsidR="00E16ADA" w:rsidRDefault="00E16ADA" w:rsidP="00E04392">
      <w:r>
        <w:rPr>
          <w:noProof/>
        </w:rPr>
        <w:drawing>
          <wp:inline distT="0" distB="0" distL="0" distR="0" wp14:anchorId="439DD8B1" wp14:editId="79031FA2">
            <wp:extent cx="5760720" cy="26543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02C5" w14:textId="300823E6" w:rsidR="00E16ADA" w:rsidRDefault="00E16ADA" w:rsidP="00E04392"/>
    <w:p w14:paraId="4355EA59" w14:textId="14905304" w:rsidR="00E16ADA" w:rsidRPr="002F5C33" w:rsidRDefault="00E16ADA" w:rsidP="00E04392">
      <w:pPr>
        <w:rPr>
          <w:i/>
        </w:rPr>
      </w:pPr>
      <w:r w:rsidRPr="002F5C33">
        <w:rPr>
          <w:i/>
        </w:rPr>
        <w:t>Tela Cadastro 2</w:t>
      </w:r>
    </w:p>
    <w:p w14:paraId="247F4284" w14:textId="221B8B46" w:rsidR="00E16ADA" w:rsidRDefault="00E16ADA" w:rsidP="00E04392">
      <w:r>
        <w:rPr>
          <w:noProof/>
        </w:rPr>
        <w:drawing>
          <wp:inline distT="0" distB="0" distL="0" distR="0" wp14:anchorId="15BAB767" wp14:editId="42473F69">
            <wp:extent cx="5760720" cy="267144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D705" w14:textId="44C22FC1" w:rsidR="00E16ADA" w:rsidRDefault="00E16ADA" w:rsidP="00E04392"/>
    <w:p w14:paraId="68AEE670" w14:textId="18CB4309" w:rsidR="00E16ADA" w:rsidRDefault="00E16ADA" w:rsidP="00E04392"/>
    <w:p w14:paraId="48D77CC5" w14:textId="0DDA7CDE" w:rsidR="00E16ADA" w:rsidRDefault="00E16ADA" w:rsidP="00E04392"/>
    <w:p w14:paraId="11F50853" w14:textId="004D0A0F" w:rsidR="00E16ADA" w:rsidRDefault="00E16ADA" w:rsidP="00E04392"/>
    <w:p w14:paraId="268793E1" w14:textId="3A40DB95" w:rsidR="00E16ADA" w:rsidRDefault="00E16ADA" w:rsidP="00E04392"/>
    <w:p w14:paraId="6534B7DF" w14:textId="327ED090" w:rsidR="00E16ADA" w:rsidRDefault="00E16ADA" w:rsidP="00E04392"/>
    <w:p w14:paraId="4613E307" w14:textId="03F95EA9" w:rsidR="00E16ADA" w:rsidRDefault="00E16ADA" w:rsidP="00E04392"/>
    <w:p w14:paraId="10B12814" w14:textId="77777777" w:rsidR="00E16ADA" w:rsidRDefault="00E16ADA" w:rsidP="00E04392"/>
    <w:p w14:paraId="0C207131" w14:textId="2E7A6EDF" w:rsidR="00E16ADA" w:rsidRPr="002F5C33" w:rsidRDefault="00E16ADA" w:rsidP="00E04392">
      <w:pPr>
        <w:rPr>
          <w:i/>
        </w:rPr>
      </w:pPr>
      <w:r w:rsidRPr="002F5C33">
        <w:rPr>
          <w:i/>
        </w:rPr>
        <w:t>Tela Cadastro</w:t>
      </w:r>
      <w:r w:rsidR="002F5C33" w:rsidRPr="002F5C33">
        <w:rPr>
          <w:i/>
        </w:rPr>
        <w:t xml:space="preserve"> 3 </w:t>
      </w:r>
      <w:r w:rsidRPr="002F5C33">
        <w:rPr>
          <w:i/>
        </w:rPr>
        <w:t>/Informações do Galpão</w:t>
      </w:r>
    </w:p>
    <w:p w14:paraId="6FEC5E5D" w14:textId="7848F308" w:rsidR="00E16ADA" w:rsidRDefault="00E16ADA" w:rsidP="00E04392">
      <w:r>
        <w:rPr>
          <w:noProof/>
        </w:rPr>
        <w:lastRenderedPageBreak/>
        <w:drawing>
          <wp:inline distT="0" distB="0" distL="0" distR="0" wp14:anchorId="21A05F10" wp14:editId="08B938BC">
            <wp:extent cx="5760720" cy="265874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C2C" w14:textId="05B206E8" w:rsidR="00E16ADA" w:rsidRDefault="00E16ADA" w:rsidP="00E04392"/>
    <w:p w14:paraId="19BFA77C" w14:textId="400A5A3B" w:rsidR="00E16ADA" w:rsidRDefault="00E16ADA" w:rsidP="00E04392">
      <w:r>
        <w:t xml:space="preserve">Tela Menu </w:t>
      </w:r>
    </w:p>
    <w:p w14:paraId="4C382D8D" w14:textId="66B2D356" w:rsidR="00E16ADA" w:rsidRDefault="00E16ADA" w:rsidP="00E04392">
      <w:r>
        <w:rPr>
          <w:noProof/>
        </w:rPr>
        <w:drawing>
          <wp:inline distT="0" distB="0" distL="0" distR="0" wp14:anchorId="75626C8C" wp14:editId="6D4ADECB">
            <wp:extent cx="5760720" cy="26670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4F03" w14:textId="798416D0" w:rsidR="00E16ADA" w:rsidRDefault="00E16ADA" w:rsidP="00E04392"/>
    <w:p w14:paraId="5B6C2FFC" w14:textId="6079AB4A" w:rsidR="00D55CEF" w:rsidRDefault="00D55CEF" w:rsidP="00E04392"/>
    <w:p w14:paraId="36AD206F" w14:textId="2AC2010A" w:rsidR="00D55CEF" w:rsidRDefault="00D55CEF" w:rsidP="00E04392"/>
    <w:p w14:paraId="6FAEB7BE" w14:textId="1CCBEF6F" w:rsidR="00D55CEF" w:rsidRDefault="00D55CEF" w:rsidP="00E04392"/>
    <w:p w14:paraId="56AD2F18" w14:textId="4CF48748" w:rsidR="00D55CEF" w:rsidRDefault="00D55CEF" w:rsidP="00E04392"/>
    <w:p w14:paraId="5BF6ADA5" w14:textId="217080A3" w:rsidR="00D55CEF" w:rsidRDefault="00D55CEF" w:rsidP="00E04392"/>
    <w:p w14:paraId="7403C40E" w14:textId="4F853AEE" w:rsidR="00D55CEF" w:rsidRDefault="00D55CEF" w:rsidP="00E04392"/>
    <w:p w14:paraId="4532A164" w14:textId="42664681" w:rsidR="00D55CEF" w:rsidRDefault="00D55CEF" w:rsidP="00E04392"/>
    <w:p w14:paraId="68ABA026" w14:textId="1B2BB11E" w:rsidR="00D55CEF" w:rsidRDefault="00D55CEF" w:rsidP="00E04392"/>
    <w:p w14:paraId="7636812B" w14:textId="061694CB" w:rsidR="00D55CEF" w:rsidRPr="002F5C33" w:rsidRDefault="00D55CEF" w:rsidP="00E04392">
      <w:pPr>
        <w:rPr>
          <w:i/>
        </w:rPr>
      </w:pPr>
      <w:r w:rsidRPr="002F5C33">
        <w:rPr>
          <w:i/>
        </w:rPr>
        <w:t>Tela Perfil</w:t>
      </w:r>
    </w:p>
    <w:p w14:paraId="16829CBA" w14:textId="7F645DDA" w:rsidR="00E16ADA" w:rsidRDefault="00E16ADA" w:rsidP="00E04392">
      <w:r>
        <w:rPr>
          <w:noProof/>
        </w:rPr>
        <w:lastRenderedPageBreak/>
        <w:drawing>
          <wp:inline distT="0" distB="0" distL="0" distR="0" wp14:anchorId="48716B8E" wp14:editId="047FA38F">
            <wp:extent cx="5760720" cy="267589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E094" w14:textId="77777777" w:rsidR="00E16ADA" w:rsidRDefault="00E16ADA" w:rsidP="00E04392"/>
    <w:p w14:paraId="7BEBD588" w14:textId="216BCAEE" w:rsidR="00E16ADA" w:rsidRDefault="00E16ADA" w:rsidP="00E04392"/>
    <w:p w14:paraId="3F54BE24" w14:textId="04C0655D" w:rsidR="00E16ADA" w:rsidRPr="002F5C33" w:rsidRDefault="00D55CEF" w:rsidP="00E04392">
      <w:pPr>
        <w:rPr>
          <w:i/>
        </w:rPr>
      </w:pPr>
      <w:r w:rsidRPr="002F5C33">
        <w:rPr>
          <w:i/>
        </w:rPr>
        <w:t>Tela Meus Galpões</w:t>
      </w:r>
    </w:p>
    <w:p w14:paraId="63FD4460" w14:textId="399E7BA9" w:rsidR="00D55CEF" w:rsidRDefault="00D55CEF" w:rsidP="00E04392">
      <w:r>
        <w:rPr>
          <w:noProof/>
        </w:rPr>
        <w:drawing>
          <wp:inline distT="0" distB="0" distL="0" distR="0" wp14:anchorId="0FFACDED" wp14:editId="01A6920C">
            <wp:extent cx="5760720" cy="26670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3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82F0" w14:textId="6C70F66B" w:rsidR="00E16ADA" w:rsidRDefault="00E16ADA" w:rsidP="00E04392"/>
    <w:p w14:paraId="44AA60C8" w14:textId="77777777" w:rsidR="00E16ADA" w:rsidRDefault="00E16ADA" w:rsidP="00E04392"/>
    <w:p w14:paraId="534D776C" w14:textId="6E3D9034" w:rsidR="00E16ADA" w:rsidRDefault="00E16ADA" w:rsidP="00E04392"/>
    <w:p w14:paraId="4AD1FD6C" w14:textId="74F3F837" w:rsidR="00D55CEF" w:rsidRDefault="00D55CEF" w:rsidP="00E04392"/>
    <w:p w14:paraId="4E8649F8" w14:textId="10D08FD4" w:rsidR="00D55CEF" w:rsidRDefault="00D55CEF" w:rsidP="00E04392"/>
    <w:p w14:paraId="2C2A7E9A" w14:textId="75479177" w:rsidR="00D55CEF" w:rsidRDefault="00D55CEF" w:rsidP="00E04392"/>
    <w:p w14:paraId="55A472EC" w14:textId="20D9A8C5" w:rsidR="00D55CEF" w:rsidRDefault="00D55CEF" w:rsidP="00E04392"/>
    <w:p w14:paraId="592C49A8" w14:textId="1312A5CC" w:rsidR="00D55CEF" w:rsidRDefault="00D55CEF" w:rsidP="00E04392"/>
    <w:p w14:paraId="4D6F4EF0" w14:textId="5C0F4508" w:rsidR="00D55CEF" w:rsidRPr="002F5C33" w:rsidRDefault="00D55CEF" w:rsidP="00E04392">
      <w:pPr>
        <w:rPr>
          <w:i/>
        </w:rPr>
      </w:pPr>
      <w:r w:rsidRPr="002F5C33">
        <w:rPr>
          <w:i/>
        </w:rPr>
        <w:t>Tela editar Galpão</w:t>
      </w:r>
    </w:p>
    <w:p w14:paraId="21CE79B9" w14:textId="3AD1A26D" w:rsidR="00D55CEF" w:rsidRDefault="00D55CEF" w:rsidP="00E04392">
      <w:r>
        <w:rPr>
          <w:noProof/>
        </w:rPr>
        <w:lastRenderedPageBreak/>
        <w:drawing>
          <wp:inline distT="0" distB="0" distL="0" distR="0" wp14:anchorId="17510F5C" wp14:editId="25FEAACF">
            <wp:extent cx="5760720" cy="263652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3-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FA1B" w14:textId="50D82C48" w:rsidR="00E16ADA" w:rsidRDefault="00E16ADA" w:rsidP="00E04392"/>
    <w:p w14:paraId="1027A0F9" w14:textId="3D0C7427" w:rsidR="00D55CEF" w:rsidRPr="002F5C33" w:rsidRDefault="00D55CEF" w:rsidP="00E04392">
      <w:pPr>
        <w:rPr>
          <w:i/>
        </w:rPr>
      </w:pPr>
      <w:r w:rsidRPr="002F5C33">
        <w:rPr>
          <w:i/>
        </w:rPr>
        <w:t xml:space="preserve">Tela Tempo Real </w:t>
      </w:r>
    </w:p>
    <w:p w14:paraId="0DDEA633" w14:textId="21D0CE11" w:rsidR="00D55CEF" w:rsidRDefault="00D55CEF" w:rsidP="00E04392">
      <w:r>
        <w:rPr>
          <w:noProof/>
        </w:rPr>
        <w:drawing>
          <wp:inline distT="0" distB="0" distL="0" distR="0" wp14:anchorId="5658039A" wp14:editId="7BF4F14E">
            <wp:extent cx="5760720" cy="338010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2A1B" w14:textId="05DFD8C7" w:rsidR="00D55CEF" w:rsidRDefault="00D55CEF" w:rsidP="00E04392"/>
    <w:p w14:paraId="778BFE11" w14:textId="509EBFB8" w:rsidR="00D55CEF" w:rsidRDefault="00D55CEF" w:rsidP="00E04392"/>
    <w:p w14:paraId="752DE542" w14:textId="7CC118FF" w:rsidR="00D55CEF" w:rsidRDefault="00D55CEF" w:rsidP="00E04392"/>
    <w:p w14:paraId="16E8F0F1" w14:textId="016FFC3C" w:rsidR="00D55CEF" w:rsidRDefault="00D55CEF" w:rsidP="00E04392"/>
    <w:p w14:paraId="402C437E" w14:textId="7D260D5E" w:rsidR="00D55CEF" w:rsidRDefault="00D55CEF" w:rsidP="00E04392"/>
    <w:p w14:paraId="73BBE7F2" w14:textId="0ABE26BA" w:rsidR="00D55CEF" w:rsidRDefault="00D55CEF" w:rsidP="00E04392"/>
    <w:p w14:paraId="3BE07221" w14:textId="532A9772" w:rsidR="00D55CEF" w:rsidRPr="002F5C33" w:rsidRDefault="00D55CEF" w:rsidP="00E04392">
      <w:pPr>
        <w:rPr>
          <w:i/>
        </w:rPr>
      </w:pPr>
      <w:r w:rsidRPr="002F5C33">
        <w:rPr>
          <w:i/>
        </w:rPr>
        <w:t>Tela Dashboard</w:t>
      </w:r>
    </w:p>
    <w:p w14:paraId="2400DE30" w14:textId="706E5DD3" w:rsidR="00D55CEF" w:rsidRDefault="00D55CEF" w:rsidP="00E04392">
      <w:r>
        <w:rPr>
          <w:noProof/>
        </w:rPr>
        <w:lastRenderedPageBreak/>
        <w:drawing>
          <wp:inline distT="0" distB="0" distL="0" distR="0" wp14:anchorId="55124CCE" wp14:editId="741D1575">
            <wp:extent cx="5760720" cy="266509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6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C127" w14:textId="77777777" w:rsidR="00E16ADA" w:rsidRDefault="00E16ADA" w:rsidP="00E04392"/>
    <w:p w14:paraId="071CA8E5" w14:textId="77777777" w:rsidR="00E16ADA" w:rsidRPr="002F5C33" w:rsidRDefault="00E16ADA" w:rsidP="00E04392">
      <w:pPr>
        <w:rPr>
          <w:i/>
        </w:rPr>
      </w:pPr>
    </w:p>
    <w:p w14:paraId="06F9AAEF" w14:textId="3C6914DA" w:rsidR="008D672E" w:rsidRPr="002F5C33" w:rsidRDefault="00D55CEF" w:rsidP="00E04392">
      <w:pPr>
        <w:rPr>
          <w:i/>
        </w:rPr>
      </w:pPr>
      <w:r w:rsidRPr="002F5C33">
        <w:rPr>
          <w:i/>
        </w:rPr>
        <w:t xml:space="preserve">Tela Serviços </w:t>
      </w:r>
    </w:p>
    <w:p w14:paraId="2651B40E" w14:textId="013188DD" w:rsidR="00D55CEF" w:rsidRDefault="00D55CEF" w:rsidP="00E04392">
      <w:r>
        <w:rPr>
          <w:noProof/>
        </w:rPr>
        <w:drawing>
          <wp:inline distT="0" distB="0" distL="0" distR="0" wp14:anchorId="7DC877FF" wp14:editId="5C24AEBF">
            <wp:extent cx="5760720" cy="266509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7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45E6" w14:textId="42F26A90" w:rsidR="00AB5671" w:rsidRDefault="00AB5671" w:rsidP="00E04392"/>
    <w:p w14:paraId="68EEEBBB" w14:textId="1004E867" w:rsidR="00AB5671" w:rsidRDefault="00AB5671" w:rsidP="00E04392"/>
    <w:p w14:paraId="27546CC5" w14:textId="37890F4B" w:rsidR="00AB5671" w:rsidRDefault="00AB5671" w:rsidP="00E04392"/>
    <w:p w14:paraId="201C7EA0" w14:textId="22232F03" w:rsidR="00AB5671" w:rsidRDefault="00AB5671" w:rsidP="00E04392"/>
    <w:p w14:paraId="3ACF3B97" w14:textId="7202DCFF" w:rsidR="00AB5671" w:rsidRDefault="00AB5671" w:rsidP="00E04392"/>
    <w:p w14:paraId="72E50EC1" w14:textId="58740683" w:rsidR="00487EF5" w:rsidRDefault="00487EF5" w:rsidP="00487EF5"/>
    <w:p w14:paraId="762AA7ED" w14:textId="77777777" w:rsidR="00487EF5" w:rsidRPr="00487EF5" w:rsidRDefault="00487EF5" w:rsidP="00487EF5">
      <w:pPr>
        <w:jc w:val="center"/>
      </w:pPr>
    </w:p>
    <w:p w14:paraId="043CACFF" w14:textId="1C0604A8" w:rsidR="00E04392" w:rsidRDefault="00E04392" w:rsidP="00E04392">
      <w:pPr>
        <w:pStyle w:val="Ttulo2"/>
        <w:rPr>
          <w:b/>
        </w:rPr>
      </w:pPr>
      <w:bookmarkStart w:id="25" w:name="_Toc8811912"/>
      <w:r w:rsidRPr="00192CAB">
        <w:rPr>
          <w:b/>
        </w:rPr>
        <w:lastRenderedPageBreak/>
        <w:t>Testes</w:t>
      </w:r>
      <w:bookmarkEnd w:id="25"/>
      <w:r w:rsidRPr="00192CAB">
        <w:rPr>
          <w:b/>
        </w:rPr>
        <w:t xml:space="preserve"> </w:t>
      </w:r>
    </w:p>
    <w:p w14:paraId="2DED6285" w14:textId="77777777" w:rsidR="00AB5671" w:rsidRPr="00AB5671" w:rsidRDefault="00AB5671" w:rsidP="00AB5671"/>
    <w:p w14:paraId="26C57673" w14:textId="02E20B44" w:rsidR="00E04392" w:rsidRDefault="00E04392" w:rsidP="00E04392">
      <w:r w:rsidRPr="004B1208">
        <w:tab/>
      </w:r>
      <w:r w:rsidRPr="00E04392">
        <w:t>A partir dos requisitos, apresentar o Test Case / Guia de Homologação da solução + evidências de teste</w:t>
      </w:r>
    </w:p>
    <w:p w14:paraId="34D6DE29" w14:textId="000938E9" w:rsidR="00EE76CB" w:rsidRDefault="00EE76CB" w:rsidP="00E04392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782BA01" w14:textId="77777777" w:rsidR="00A66A93" w:rsidRDefault="00A66A93" w:rsidP="00B30672"/>
    <w:p w14:paraId="02EAB430" w14:textId="77777777" w:rsidR="00EE76CB" w:rsidRPr="00EE76CB" w:rsidRDefault="00EE76CB" w:rsidP="00EE76CB"/>
    <w:p w14:paraId="3FE927A7" w14:textId="77777777" w:rsidR="00EE76CB" w:rsidRPr="00EE76CB" w:rsidRDefault="00EE76CB" w:rsidP="00EE76CB"/>
    <w:p w14:paraId="7DFA8993" w14:textId="77777777" w:rsidR="00EE76CB" w:rsidRDefault="00EE76CB" w:rsidP="00EE76CB"/>
    <w:p w14:paraId="3B10A1A7" w14:textId="034E460D" w:rsidR="00EE76CB" w:rsidRPr="00EE76CB" w:rsidRDefault="00EE76CB" w:rsidP="00EE76CB">
      <w:pPr>
        <w:sectPr w:rsidR="00EE76CB" w:rsidRPr="00EE76CB">
          <w:headerReference w:type="even" r:id="rId66"/>
          <w:headerReference w:type="default" r:id="rId67"/>
          <w:footerReference w:type="even" r:id="rId68"/>
          <w:footerReference w:type="default" r:id="rId69"/>
          <w:headerReference w:type="first" r:id="rId70"/>
          <w:footerReference w:type="first" r:id="rId7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21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6" w:name="_Toc8811913"/>
      <w:r>
        <w:lastRenderedPageBreak/>
        <w:t>implantação do projeto</w:t>
      </w:r>
      <w:bookmarkEnd w:id="26"/>
    </w:p>
    <w:p w14:paraId="359CDB91" w14:textId="77777777" w:rsidR="008F3EFD" w:rsidRDefault="008F3EFD" w:rsidP="00287998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7" w:name="_Toc8811914"/>
      <w:r w:rsidRPr="00192CAB">
        <w:rPr>
          <w:b/>
        </w:rPr>
        <w:t>Manual de Instalação da solução</w:t>
      </w:r>
      <w:bookmarkEnd w:id="27"/>
      <w:r w:rsidRPr="00192CAB">
        <w:rPr>
          <w:b/>
        </w:rPr>
        <w:t xml:space="preserve"> </w:t>
      </w:r>
    </w:p>
    <w:p w14:paraId="0CF20D18" w14:textId="77777777" w:rsidR="00FB6C67" w:rsidRPr="00FB6C67" w:rsidRDefault="008F3EFD" w:rsidP="00FB6C67">
      <w:pPr>
        <w:jc w:val="center"/>
        <w:rPr>
          <w:rFonts w:cs="Arial"/>
          <w:b/>
          <w:i/>
        </w:rPr>
      </w:pPr>
      <w:r w:rsidRPr="00FB6C67">
        <w:rPr>
          <w:b/>
          <w:i/>
        </w:rPr>
        <w:tab/>
      </w:r>
    </w:p>
    <w:p w14:paraId="3CED1BD3" w14:textId="31E72163" w:rsidR="00FB6C67" w:rsidRPr="00FB6C67" w:rsidRDefault="00FB6C67" w:rsidP="00FB6C67">
      <w:pPr>
        <w:jc w:val="left"/>
        <w:rPr>
          <w:rFonts w:cs="Arial"/>
          <w:b/>
          <w:i/>
        </w:rPr>
      </w:pPr>
      <w:r w:rsidRPr="00FB6C67">
        <w:rPr>
          <w:rFonts w:cs="Arial"/>
          <w:b/>
          <w:i/>
        </w:rPr>
        <w:t>Manual de Instalação</w:t>
      </w:r>
    </w:p>
    <w:p w14:paraId="6F5139C7" w14:textId="53A05FC3" w:rsidR="00FB6C67" w:rsidRPr="00B766FA" w:rsidRDefault="00FB6C67" w:rsidP="00FB6C67">
      <w:pPr>
        <w:rPr>
          <w:rFonts w:cs="Arial"/>
        </w:rPr>
      </w:pPr>
      <w:r w:rsidRPr="00B766FA">
        <w:rPr>
          <w:rFonts w:cs="Arial"/>
        </w:rPr>
        <w:t>Esse manual tem como intuito</w:t>
      </w:r>
      <w:r>
        <w:rPr>
          <w:rFonts w:cs="Arial"/>
        </w:rPr>
        <w:t xml:space="preserve"> </w:t>
      </w:r>
      <w:r w:rsidRPr="00B766FA">
        <w:rPr>
          <w:rFonts w:cs="Arial"/>
        </w:rPr>
        <w:t>ajudar no manuseio e instalação do equipamento de controle de temperatura e umidade.</w:t>
      </w:r>
    </w:p>
    <w:p w14:paraId="1A22761D" w14:textId="77777777" w:rsidR="00FB6C67" w:rsidRPr="00B766FA" w:rsidRDefault="00FB6C67" w:rsidP="00FB6C67">
      <w:pPr>
        <w:rPr>
          <w:rFonts w:cs="Arial"/>
        </w:rPr>
      </w:pPr>
      <w:r w:rsidRPr="00B766FA">
        <w:rPr>
          <w:rFonts w:cs="Arial"/>
        </w:rPr>
        <w:t>Pré-requisitos para o funcionamento da solução:</w:t>
      </w:r>
    </w:p>
    <w:p w14:paraId="371A02E3" w14:textId="77777777" w:rsidR="00FB6C67" w:rsidRPr="00B766FA" w:rsidRDefault="00FB6C67" w:rsidP="00F158DF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 xml:space="preserve">Ter um ou mais galpões; </w:t>
      </w:r>
    </w:p>
    <w:p w14:paraId="7BED9BD2" w14:textId="77777777" w:rsidR="00FB6C67" w:rsidRPr="00B766FA" w:rsidRDefault="00FB6C67" w:rsidP="00F158DF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Ter um Ar condicionado a cada 10m² em seu galpão;</w:t>
      </w:r>
    </w:p>
    <w:p w14:paraId="657FD3ED" w14:textId="77777777" w:rsidR="00FB6C67" w:rsidRPr="00B766FA" w:rsidRDefault="00FB6C67" w:rsidP="00F158DF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Ter um desktop disponível para conexão com as placas Arduino;</w:t>
      </w:r>
    </w:p>
    <w:p w14:paraId="73F2290D" w14:textId="77777777" w:rsidR="00FB6C67" w:rsidRDefault="00FB6C67" w:rsidP="00F158DF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Ter disponibilidade para instalação da fiação elétrica.</w:t>
      </w:r>
    </w:p>
    <w:p w14:paraId="1B132459" w14:textId="656796B5" w:rsidR="00FB6C67" w:rsidRDefault="00FB6C67" w:rsidP="00F158DF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Ter adaptador(es) USB.</w:t>
      </w:r>
    </w:p>
    <w:p w14:paraId="520D81A2" w14:textId="77777777" w:rsidR="00287998" w:rsidRPr="00287998" w:rsidRDefault="00287998" w:rsidP="00287998">
      <w:pPr>
        <w:pStyle w:val="PargrafodaLista"/>
        <w:rPr>
          <w:rFonts w:ascii="Arial" w:hAnsi="Arial" w:cs="Arial"/>
          <w:sz w:val="24"/>
          <w:szCs w:val="24"/>
        </w:rPr>
      </w:pPr>
    </w:p>
    <w:p w14:paraId="7A9075B3" w14:textId="57F19B42" w:rsidR="00FB6C67" w:rsidRPr="00B766FA" w:rsidRDefault="00FB6C67" w:rsidP="00FB6C67">
      <w:pPr>
        <w:rPr>
          <w:rFonts w:cs="Arial"/>
          <w:b/>
        </w:rPr>
      </w:pPr>
      <w:r w:rsidRPr="00FB6C67">
        <w:rPr>
          <w:rFonts w:cs="Arial"/>
          <w:b/>
        </w:rPr>
        <w:t>Instalação</w:t>
      </w:r>
      <w:r w:rsidRPr="00B766FA">
        <w:rPr>
          <w:rFonts w:cs="Arial"/>
          <w:b/>
        </w:rPr>
        <w:t xml:space="preserve"> d</w:t>
      </w:r>
      <w:r>
        <w:rPr>
          <w:rFonts w:cs="Arial"/>
          <w:b/>
        </w:rPr>
        <w:t xml:space="preserve">o </w:t>
      </w:r>
      <w:r w:rsidRPr="00B766FA">
        <w:rPr>
          <w:rFonts w:cs="Arial"/>
          <w:b/>
        </w:rPr>
        <w:t>hardware</w:t>
      </w:r>
    </w:p>
    <w:p w14:paraId="1300428D" w14:textId="77777777" w:rsidR="00FB6C67" w:rsidRPr="00B766FA" w:rsidRDefault="00FB6C67" w:rsidP="00FB6C67">
      <w:pPr>
        <w:rPr>
          <w:rFonts w:cs="Arial"/>
        </w:rPr>
      </w:pPr>
      <w:r w:rsidRPr="00B766FA">
        <w:rPr>
          <w:rFonts w:cs="Arial"/>
        </w:rPr>
        <w:t>Componentes de instalação:</w:t>
      </w:r>
    </w:p>
    <w:p w14:paraId="0C05CBB4" w14:textId="77777777" w:rsidR="00FB6C67" w:rsidRPr="00B766FA" w:rsidRDefault="00FB6C67" w:rsidP="00F158DF">
      <w:pPr>
        <w:pStyle w:val="PargrafodaLista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Sensor TIL32;</w:t>
      </w:r>
    </w:p>
    <w:p w14:paraId="55647FDF" w14:textId="77777777" w:rsidR="00FB6C67" w:rsidRPr="00B766FA" w:rsidRDefault="00FB6C67" w:rsidP="00F158DF">
      <w:pPr>
        <w:pStyle w:val="PargrafodaLista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DHT11;</w:t>
      </w:r>
    </w:p>
    <w:p w14:paraId="0B8A72CB" w14:textId="77777777" w:rsidR="00FB6C67" w:rsidRPr="00B766FA" w:rsidRDefault="00FB6C67" w:rsidP="00F158DF">
      <w:pPr>
        <w:pStyle w:val="PargrafodaLista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Placa uno;</w:t>
      </w:r>
    </w:p>
    <w:p w14:paraId="596294FC" w14:textId="6ADE0BEA" w:rsidR="00FB6C67" w:rsidRDefault="00FB6C67" w:rsidP="00F158DF">
      <w:pPr>
        <w:pStyle w:val="PargrafodaLista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Cabos de ligação com a placa e o soquete.</w:t>
      </w:r>
      <w:r w:rsidR="00287998">
        <w:rPr>
          <w:rFonts w:ascii="Arial" w:hAnsi="Arial" w:cs="Arial"/>
          <w:sz w:val="24"/>
          <w:szCs w:val="24"/>
        </w:rPr>
        <w:t xml:space="preserve"> </w:t>
      </w:r>
    </w:p>
    <w:p w14:paraId="637C0126" w14:textId="77777777" w:rsidR="00287998" w:rsidRDefault="00287998" w:rsidP="00287998">
      <w:pPr>
        <w:pStyle w:val="PargrafodaLista"/>
        <w:rPr>
          <w:rFonts w:ascii="Arial" w:hAnsi="Arial" w:cs="Arial"/>
          <w:sz w:val="24"/>
          <w:szCs w:val="24"/>
        </w:rPr>
      </w:pPr>
    </w:p>
    <w:p w14:paraId="777B2608" w14:textId="4F6C8A5A" w:rsidR="00FB6C67" w:rsidRDefault="00287998" w:rsidP="00FB6C67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Placa </w:t>
      </w:r>
      <w:proofErr w:type="spellStart"/>
      <w:r>
        <w:rPr>
          <w:rFonts w:ascii="Arial" w:hAnsi="Arial" w:cs="Arial"/>
          <w:sz w:val="24"/>
          <w:szCs w:val="24"/>
        </w:rPr>
        <w:t>Arduíno</w:t>
      </w:r>
      <w:proofErr w:type="spellEnd"/>
      <w:r>
        <w:rPr>
          <w:rFonts w:ascii="Arial" w:hAnsi="Arial" w:cs="Arial"/>
          <w:sz w:val="24"/>
          <w:szCs w:val="24"/>
        </w:rPr>
        <w:t xml:space="preserve"> UNO</w:t>
      </w:r>
    </w:p>
    <w:p w14:paraId="42AA599E" w14:textId="6B33028F" w:rsidR="00287998" w:rsidRDefault="00287998" w:rsidP="00FB6C67">
      <w:pPr>
        <w:pStyle w:val="PargrafodaLista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10AAE2" wp14:editId="7E81E315">
            <wp:extent cx="4756456" cy="26797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7914" cy="27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FE3" w14:textId="77777777" w:rsidR="00287998" w:rsidRPr="00287998" w:rsidRDefault="00287998" w:rsidP="00287998">
      <w:pPr>
        <w:rPr>
          <w:rFonts w:cs="Arial"/>
        </w:rPr>
      </w:pPr>
    </w:p>
    <w:p w14:paraId="0C22FC9D" w14:textId="57BB81DD" w:rsidR="00FB6C67" w:rsidRDefault="00BF2B68" w:rsidP="00FB6C67">
      <w:pPr>
        <w:rPr>
          <w:rFonts w:cs="Arial"/>
        </w:rPr>
      </w:pPr>
      <w:r>
        <w:rPr>
          <w:rFonts w:cs="Arial"/>
        </w:rPr>
        <w:lastRenderedPageBreak/>
        <w:t xml:space="preserve"> Siga as instruções </w:t>
      </w:r>
    </w:p>
    <w:p w14:paraId="520866A8" w14:textId="27570C68" w:rsidR="00FB6C67" w:rsidRDefault="00FB6C67" w:rsidP="00FB6C67">
      <w:pPr>
        <w:rPr>
          <w:rFonts w:cs="Arial"/>
        </w:rPr>
      </w:pPr>
    </w:p>
    <w:p w14:paraId="7249DB5E" w14:textId="2025A92F" w:rsidR="00BF2B68" w:rsidRDefault="00BF2B68" w:rsidP="00F158DF">
      <w:pPr>
        <w:pStyle w:val="PargrafodaLista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Faça uma ligação no pino de alimentação 5v e a conecte na última perna do sensor a esquerda</w:t>
      </w:r>
    </w:p>
    <w:p w14:paraId="1671A9C6" w14:textId="7DCD2B8B" w:rsidR="00BF2B68" w:rsidRDefault="00BF2B68" w:rsidP="00F158DF">
      <w:pPr>
        <w:pStyle w:val="PargrafodaLista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Faça uma ligação com o pino GND ao lado da porta 5v e a conecte com a última perna a direita do sensor.</w:t>
      </w:r>
    </w:p>
    <w:p w14:paraId="0C5E20A8" w14:textId="78A51088" w:rsidR="00FB6C67" w:rsidRPr="00287998" w:rsidRDefault="00BF2B68" w:rsidP="00F158DF">
      <w:pPr>
        <w:pStyle w:val="PargrafodaLista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630E50">
        <w:rPr>
          <w:rFonts w:ascii="Arial" w:hAnsi="Arial" w:cs="Arial"/>
          <w:sz w:val="24"/>
          <w:szCs w:val="24"/>
        </w:rPr>
        <w:t>Na sessão de portas An</w:t>
      </w:r>
      <w:r>
        <w:rPr>
          <w:rFonts w:ascii="Arial" w:hAnsi="Arial" w:cs="Arial"/>
          <w:sz w:val="24"/>
          <w:szCs w:val="24"/>
        </w:rPr>
        <w:t xml:space="preserve">alógicas </w:t>
      </w:r>
      <w:r w:rsidRPr="00630E50">
        <w:rPr>
          <w:rFonts w:ascii="Arial" w:hAnsi="Arial" w:cs="Arial"/>
          <w:sz w:val="24"/>
          <w:szCs w:val="24"/>
        </w:rPr>
        <w:t>faça uma ligação com a porta número 4 e conecte</w:t>
      </w:r>
      <w:r>
        <w:rPr>
          <w:rFonts w:ascii="Arial" w:hAnsi="Arial" w:cs="Arial"/>
          <w:sz w:val="24"/>
          <w:szCs w:val="24"/>
        </w:rPr>
        <w:t xml:space="preserve">-a </w:t>
      </w:r>
      <w:r w:rsidRPr="00630E50">
        <w:rPr>
          <w:rFonts w:ascii="Arial" w:hAnsi="Arial" w:cs="Arial"/>
          <w:sz w:val="24"/>
          <w:szCs w:val="24"/>
        </w:rPr>
        <w:t>com a perna a direita da que estiver com a ligação com a porta 5v.</w:t>
      </w:r>
    </w:p>
    <w:p w14:paraId="33EA6284" w14:textId="77777777" w:rsidR="00FB6C67" w:rsidRPr="00B766FA" w:rsidRDefault="00FB6C67" w:rsidP="00FB6C67">
      <w:pPr>
        <w:rPr>
          <w:rFonts w:cs="Arial"/>
        </w:rPr>
      </w:pPr>
      <w:r>
        <w:rPr>
          <w:rFonts w:cs="Arial"/>
        </w:rPr>
        <w:t>DHT11:</w:t>
      </w:r>
    </w:p>
    <w:p w14:paraId="41D239D8" w14:textId="77777777" w:rsidR="00FB6C67" w:rsidRPr="00FB6C67" w:rsidRDefault="00FB6C67" w:rsidP="00FB6C67">
      <w:pPr>
        <w:rPr>
          <w:rFonts w:cs="Arial"/>
        </w:rPr>
      </w:pPr>
      <w:r w:rsidRPr="00FB6C67">
        <w:rPr>
          <w:rFonts w:cs="Arial"/>
        </w:rPr>
        <w:t>Observe a imagem referente a instalação do sensor DHT11</w:t>
      </w:r>
    </w:p>
    <w:p w14:paraId="28A7440D" w14:textId="6F783162" w:rsidR="00FB6C67" w:rsidRDefault="00FB6C67" w:rsidP="00287998">
      <w:pPr>
        <w:ind w:left="1080"/>
        <w:rPr>
          <w:rFonts w:cs="Arial"/>
        </w:rPr>
      </w:pPr>
      <w:r w:rsidRPr="00FB6C67">
        <w:rPr>
          <w:rFonts w:cs="Arial"/>
        </w:rPr>
        <w:t xml:space="preserve"> Conecte o sensor no Protoboard de acordo com a imagem</w:t>
      </w:r>
    </w:p>
    <w:p w14:paraId="67CCF7C9" w14:textId="4FDE07EC" w:rsidR="00FB6C67" w:rsidRDefault="00FB6C67" w:rsidP="00FB6C67">
      <w:pPr>
        <w:rPr>
          <w:rFonts w:cs="Arial"/>
        </w:rPr>
      </w:pPr>
      <w:r w:rsidRPr="00FB3389">
        <w:rPr>
          <w:rFonts w:cs="Arial"/>
          <w:noProof/>
          <w:lang w:eastAsia="pt-BR"/>
        </w:rPr>
        <w:drawing>
          <wp:inline distT="0" distB="0" distL="0" distR="0" wp14:anchorId="51C34854" wp14:editId="31C49B99">
            <wp:extent cx="4648200" cy="2276689"/>
            <wp:effectExtent l="0" t="0" r="0" b="0"/>
            <wp:docPr id="18" name="Imagem 18" descr="C:\Users\aluno\Desktop\DH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Desktop\DHT11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115" cy="231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2B68">
        <w:rPr>
          <w:rFonts w:cs="Arial"/>
        </w:rPr>
        <w:softHyphen/>
      </w:r>
      <w:r w:rsidR="00BF2B68">
        <w:rPr>
          <w:rFonts w:cs="Arial"/>
        </w:rPr>
        <w:softHyphen/>
      </w:r>
      <w:r w:rsidR="00BF2B68">
        <w:rPr>
          <w:rFonts w:cs="Arial"/>
        </w:rPr>
        <w:softHyphen/>
      </w:r>
      <w:r w:rsidR="00BF2B68">
        <w:rPr>
          <w:rFonts w:cs="Arial"/>
        </w:rPr>
        <w:softHyphen/>
      </w:r>
      <w:r w:rsidR="00BF2B68">
        <w:rPr>
          <w:rFonts w:cs="Arial"/>
        </w:rPr>
        <w:softHyphen/>
      </w:r>
      <w:r w:rsidR="00BF2B68">
        <w:rPr>
          <w:rFonts w:cs="Arial"/>
        </w:rPr>
        <w:softHyphen/>
      </w:r>
    </w:p>
    <w:p w14:paraId="52537D0F" w14:textId="77777777" w:rsidR="00BF2B68" w:rsidRDefault="00BF2B68" w:rsidP="00BF2B68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TIL32:</w:t>
      </w:r>
    </w:p>
    <w:p w14:paraId="67F18D13" w14:textId="77777777" w:rsidR="00BF2B68" w:rsidRDefault="00BF2B68" w:rsidP="00BF2B68">
      <w:pPr>
        <w:pStyle w:val="PargrafodaLista"/>
        <w:rPr>
          <w:rFonts w:ascii="Arial" w:hAnsi="Arial" w:cs="Arial"/>
          <w:sz w:val="24"/>
          <w:szCs w:val="24"/>
        </w:rPr>
      </w:pPr>
    </w:p>
    <w:p w14:paraId="38BE0FEF" w14:textId="6B77ABC1" w:rsidR="00BF2B68" w:rsidRDefault="00BF2B68" w:rsidP="00BF2B68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Observe a imagem referente a instalação do sensor TIL32:</w:t>
      </w:r>
    </w:p>
    <w:p w14:paraId="6904F236" w14:textId="77777777" w:rsidR="00BF2B68" w:rsidRPr="007B28D7" w:rsidRDefault="00BF2B68" w:rsidP="00BF2B68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BBC6D36" w14:textId="6888C3A1" w:rsidR="00FB6C67" w:rsidRDefault="00BF2B68" w:rsidP="00BF2B68">
      <w:pPr>
        <w:rPr>
          <w:rFonts w:cs="Arial"/>
        </w:rPr>
      </w:pPr>
      <w:r>
        <w:rPr>
          <w:noProof/>
          <w:lang w:eastAsia="pt-BR"/>
        </w:rPr>
        <w:drawing>
          <wp:inline distT="0" distB="0" distL="0" distR="0" wp14:anchorId="61C5EEC6" wp14:editId="373263DF">
            <wp:extent cx="4850607" cy="2450550"/>
            <wp:effectExtent l="0" t="0" r="0" b="0"/>
            <wp:docPr id="39" name="Imagem 39" descr="Resultado de imagem para SENSOR TIL32 CONECTADO COM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esultado de imagem para SENSOR TIL32 CONECTADO COM ARDUINO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792" cy="248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D8B1" w14:textId="31F86E36" w:rsidR="00FB6C67" w:rsidRDefault="00FB6C67" w:rsidP="00FB6C67">
      <w:pPr>
        <w:rPr>
          <w:rFonts w:cs="Arial"/>
        </w:rPr>
      </w:pPr>
    </w:p>
    <w:p w14:paraId="47CD05B7" w14:textId="1F61099C" w:rsidR="00FB6C67" w:rsidRDefault="00FB6C67" w:rsidP="00FB6C67">
      <w:pPr>
        <w:rPr>
          <w:rFonts w:cs="Arial"/>
        </w:rPr>
      </w:pPr>
    </w:p>
    <w:p w14:paraId="1DF9232F" w14:textId="77777777" w:rsidR="008F3EFD" w:rsidRDefault="008F3EFD" w:rsidP="008F3EFD"/>
    <w:p w14:paraId="79C789ED" w14:textId="77777777" w:rsidR="008F3EFD" w:rsidRPr="00192CAB" w:rsidRDefault="008F3EFD" w:rsidP="008F3EFD">
      <w:pPr>
        <w:pStyle w:val="Ttulo2"/>
        <w:rPr>
          <w:b/>
        </w:rPr>
      </w:pPr>
      <w:bookmarkStart w:id="28" w:name="_Toc8811915"/>
      <w:r w:rsidRPr="00192CAB">
        <w:rPr>
          <w:b/>
        </w:rPr>
        <w:t>Processo de Atendimento e Suporte</w:t>
      </w:r>
      <w:bookmarkEnd w:id="28"/>
      <w:r w:rsidRPr="00192CAB">
        <w:rPr>
          <w:b/>
        </w:rPr>
        <w:t xml:space="preserve"> </w:t>
      </w:r>
    </w:p>
    <w:p w14:paraId="2FCEF06E" w14:textId="77777777" w:rsidR="006F7C2F" w:rsidRDefault="008F3EFD" w:rsidP="008F3EFD">
      <w:r w:rsidRPr="008F3EFD">
        <w:t>Desenho e apresentação do Processo de Suporte</w:t>
      </w:r>
      <w:r w:rsidR="006F7C2F">
        <w:t xml:space="preserve"> (diagrama BPM-N);</w:t>
      </w:r>
      <w:r>
        <w:t xml:space="preserve"> </w:t>
      </w:r>
    </w:p>
    <w:p w14:paraId="10628DA7" w14:textId="77777777" w:rsidR="00530500" w:rsidRDefault="008F3EFD" w:rsidP="008F3EFD">
      <w:r w:rsidRPr="008F3EFD">
        <w:t>Apresentação e detalhamento da ferramenta utilizada</w:t>
      </w:r>
      <w:r w:rsidR="006F7C2F">
        <w:t xml:space="preserve"> para Help Desk/Suporte</w:t>
      </w:r>
      <w:r w:rsidR="00530500">
        <w:t>;</w:t>
      </w:r>
    </w:p>
    <w:p w14:paraId="770350B7" w14:textId="1460057F" w:rsidR="008F3EFD" w:rsidRDefault="008F3EFD" w:rsidP="008F3EFD">
      <w:r w:rsidRPr="008F3EFD">
        <w:t>Canais de atendimento</w:t>
      </w:r>
      <w:r w:rsidR="00530500">
        <w:t xml:space="preserve"> (</w:t>
      </w:r>
      <w:proofErr w:type="spellStart"/>
      <w:proofErr w:type="gramStart"/>
      <w:r w:rsidR="00530500">
        <w:t>telefone,e</w:t>
      </w:r>
      <w:proofErr w:type="gramEnd"/>
      <w:r w:rsidR="00530500">
        <w:t>-meil</w:t>
      </w:r>
      <w:proofErr w:type="spellEnd"/>
      <w:r w:rsidR="00530500">
        <w:t>, chat)</w:t>
      </w:r>
      <w:r w:rsidRPr="008F3EFD">
        <w:t>, níveis de suporte, base de conhecimento na ferramenta</w:t>
      </w:r>
      <w:r w:rsidR="00530500">
        <w:t xml:space="preserve"> selecionada.</w:t>
      </w: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75"/>
          <w:footerReference w:type="default" r:id="rId76"/>
          <w:headerReference w:type="first" r:id="rId77"/>
          <w:footerReference w:type="first" r:id="rId78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3FD58009" w:rsidR="00370E34" w:rsidRDefault="00FB6C67" w:rsidP="00FB6C67">
      <w:pPr>
        <w:pStyle w:val="FolhadeRostodosCaptulos"/>
        <w:tabs>
          <w:tab w:val="center" w:pos="4252"/>
          <w:tab w:val="right" w:pos="8505"/>
        </w:tabs>
        <w:jc w:val="left"/>
      </w:pPr>
      <w:r>
        <w:lastRenderedPageBreak/>
        <w:tab/>
      </w:r>
      <w:r>
        <w:tab/>
      </w: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9" w:name="_Ref125307146"/>
      <w:bookmarkStart w:id="30" w:name="_Toc125374527"/>
      <w:bookmarkStart w:id="31" w:name="_Toc156754424"/>
      <w:bookmarkStart w:id="32" w:name="_Toc8811916"/>
      <w:r>
        <w:lastRenderedPageBreak/>
        <w:t>CONCLUSÕES</w:t>
      </w:r>
      <w:bookmarkEnd w:id="29"/>
      <w:bookmarkEnd w:id="30"/>
      <w:bookmarkEnd w:id="31"/>
      <w:bookmarkEnd w:id="32"/>
    </w:p>
    <w:p w14:paraId="1DFCDF8D" w14:textId="4A55E046" w:rsidR="00573DD1" w:rsidRDefault="00573DD1" w:rsidP="00573DD1">
      <w:pPr>
        <w:pStyle w:val="Ttulo2"/>
        <w:rPr>
          <w:b/>
        </w:rPr>
      </w:pPr>
      <w:bookmarkStart w:id="33" w:name="_Toc8811917"/>
      <w:r w:rsidRPr="00192CAB">
        <w:rPr>
          <w:b/>
        </w:rPr>
        <w:t>resultados</w:t>
      </w:r>
      <w:bookmarkEnd w:id="33"/>
      <w:r w:rsidRPr="00192CAB">
        <w:rPr>
          <w:b/>
        </w:rPr>
        <w:t xml:space="preserve"> </w:t>
      </w:r>
    </w:p>
    <w:p w14:paraId="5B89C14F" w14:textId="59B45907" w:rsidR="00A439E2" w:rsidRPr="00A439E2" w:rsidRDefault="00A439E2" w:rsidP="00A439E2">
      <w:r>
        <w:t xml:space="preserve">  Nossa solução tem o objetivo de auxiliar os clientes a administrar seus galpões com destreza e versatilidade de acordo com esses itens:</w:t>
      </w:r>
    </w:p>
    <w:p w14:paraId="235FB580" w14:textId="77777777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Item 1.</w:t>
      </w:r>
    </w:p>
    <w:p w14:paraId="08D30B14" w14:textId="38ADDA15" w:rsidR="004F66D7" w:rsidRPr="002F5C33" w:rsidRDefault="00F0602D" w:rsidP="004F66D7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 xml:space="preserve">Eficiência no processo de armazenagem </w:t>
      </w:r>
    </w:p>
    <w:p w14:paraId="00941A05" w14:textId="5798E97B" w:rsidR="004F66D7" w:rsidRDefault="004F66D7" w:rsidP="004F66D7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O processo de armazenagem deve ser efetuado com eficiência e </w:t>
      </w:r>
      <w:r w:rsidR="00A439E2">
        <w:rPr>
          <w:rFonts w:ascii="Arial" w:hAnsi="Arial" w:cs="Arial"/>
        </w:rPr>
        <w:t>eficácia,</w:t>
      </w:r>
      <w:r>
        <w:rPr>
          <w:rFonts w:ascii="Arial" w:hAnsi="Arial" w:cs="Arial"/>
        </w:rPr>
        <w:t xml:space="preserve"> evitando o desperdício e o retrabalho na organização e planejamento de distribuição dos produtos e seu manuseio.</w:t>
      </w:r>
    </w:p>
    <w:p w14:paraId="1FC4F869" w14:textId="371BD7D7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Item 2.</w:t>
      </w:r>
    </w:p>
    <w:p w14:paraId="13312C04" w14:textId="0B9769F1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Distribuição e alocação de produtos trazendo lucro</w:t>
      </w:r>
    </w:p>
    <w:p w14:paraId="4AC803AA" w14:textId="7E410439" w:rsidR="004F66D7" w:rsidRDefault="004F66D7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Com a alocação de produtos definida é muito mais fácil, saber como distribuir os produtos de acordo com sua entrada e prazo de entrega, o controle de mercadoria facilita no processo de alimentação da cadeia de distribuição , otimizando tempo e trazendo lucros já que se tem total acesso aos produtos disponíveis em estoque</w:t>
      </w:r>
      <w:r w:rsidR="00E7311D">
        <w:rPr>
          <w:rFonts w:ascii="Arial" w:hAnsi="Arial" w:cs="Arial"/>
        </w:rPr>
        <w:t xml:space="preserve"> e quando eles devem ser realocados ou vendidos.</w:t>
      </w:r>
    </w:p>
    <w:p w14:paraId="19E37577" w14:textId="6F912931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Item 3.</w:t>
      </w:r>
    </w:p>
    <w:p w14:paraId="345C173C" w14:textId="1F4C0282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 xml:space="preserve">Redução de mão de obra </w:t>
      </w:r>
    </w:p>
    <w:p w14:paraId="4208FC2F" w14:textId="76C83CBA" w:rsidR="00E7311D" w:rsidRDefault="00E7311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No controle de temperatura e umidade automatizado não é necessário um ou mais funcionários, fazerem o controle através de planilhas e ou relatórios e esses profissionais podem ser realocados para tarefas mais importantes, deixando o controle para o sistema implementado. </w:t>
      </w:r>
    </w:p>
    <w:p w14:paraId="7ACEADF1" w14:textId="65F3F8D9" w:rsidR="00A439E2" w:rsidRDefault="00A439E2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</w:p>
    <w:p w14:paraId="5B9E983D" w14:textId="77777777" w:rsidR="00A439E2" w:rsidRDefault="00A439E2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</w:p>
    <w:p w14:paraId="736C9BB1" w14:textId="0060699D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lastRenderedPageBreak/>
        <w:t xml:space="preserve">Item 4.  </w:t>
      </w:r>
    </w:p>
    <w:p w14:paraId="3CBC6BFB" w14:textId="02B0B224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Agilidade no controle de galpões</w:t>
      </w:r>
    </w:p>
    <w:p w14:paraId="1205083C" w14:textId="3A4F3295" w:rsidR="00E7311D" w:rsidRDefault="00E7311D" w:rsidP="00E7311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 Nos dias atuais a versatilidade e a rapidez fazem parte do dia-a-dia de qualquer empresa quem se organiza e usa a tecnologia para </w:t>
      </w:r>
      <w:proofErr w:type="spellStart"/>
      <w:r>
        <w:rPr>
          <w:rFonts w:ascii="Arial" w:hAnsi="Arial" w:cs="Arial"/>
        </w:rPr>
        <w:t>oimizar</w:t>
      </w:r>
      <w:proofErr w:type="spellEnd"/>
      <w:r>
        <w:rPr>
          <w:rFonts w:ascii="Arial" w:hAnsi="Arial" w:cs="Arial"/>
        </w:rPr>
        <w:t xml:space="preserve"> serviços ganha agilidade e competividade de mercado, quando se tem maior controle do negócio, </w:t>
      </w:r>
      <w:proofErr w:type="spellStart"/>
      <w:r>
        <w:rPr>
          <w:rFonts w:ascii="Arial" w:hAnsi="Arial" w:cs="Arial"/>
        </w:rPr>
        <w:t>maoir</w:t>
      </w:r>
      <w:proofErr w:type="spellEnd"/>
      <w:r>
        <w:rPr>
          <w:rFonts w:ascii="Arial" w:hAnsi="Arial" w:cs="Arial"/>
        </w:rPr>
        <w:t xml:space="preserve"> é a chance de ascensão e lucratividade.</w:t>
      </w:r>
    </w:p>
    <w:p w14:paraId="1789520C" w14:textId="59BA1E24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Item 5.</w:t>
      </w:r>
    </w:p>
    <w:p w14:paraId="4157D37D" w14:textId="0E5D27D7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Acessibilidade, comodidade e segurança</w:t>
      </w:r>
    </w:p>
    <w:p w14:paraId="5F2AE55F" w14:textId="44D0E9AA" w:rsidR="00A439E2" w:rsidRDefault="00E7311D" w:rsidP="002F5C33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Nossa solução visa trazer acessibilidade aos stakeholders garantindo segurança de informação</w:t>
      </w:r>
      <w:r w:rsidR="00A439E2">
        <w:rPr>
          <w:rFonts w:ascii="Arial" w:hAnsi="Arial" w:cs="Arial"/>
        </w:rPr>
        <w:t>, suporte e alertas em caso de queda alterações de temperatura e umidade,</w:t>
      </w:r>
      <w:r>
        <w:rPr>
          <w:rFonts w:ascii="Arial" w:hAnsi="Arial" w:cs="Arial"/>
        </w:rPr>
        <w:t xml:space="preserve"> trazendo</w:t>
      </w:r>
      <w:r w:rsidR="00A439E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comodidade e usabilidade com acesso de qualquer lugar através do </w:t>
      </w:r>
      <w:r w:rsidR="00A439E2">
        <w:rPr>
          <w:rFonts w:ascii="Arial" w:hAnsi="Arial" w:cs="Arial"/>
        </w:rPr>
        <w:t xml:space="preserve">site, com resultados imediatos. </w:t>
      </w:r>
    </w:p>
    <w:p w14:paraId="19375E47" w14:textId="50CFAE13" w:rsidR="00573DD1" w:rsidRPr="00A439E2" w:rsidRDefault="00A439E2" w:rsidP="002F5C33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O intuito é disponibilizar um serviço de qualidade, visando agregar valor ao negócio trazendo crescimento e expansão dos nossos clientes.</w:t>
      </w: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4" w:name="_Toc8811918"/>
      <w:r w:rsidRPr="00192CAB">
        <w:rPr>
          <w:b/>
        </w:rPr>
        <w:t>Processo de aprendizado com o projeto</w:t>
      </w:r>
      <w:bookmarkEnd w:id="34"/>
      <w:r w:rsidRPr="00192CAB">
        <w:rPr>
          <w:b/>
        </w:rPr>
        <w:t xml:space="preserve"> </w:t>
      </w:r>
    </w:p>
    <w:p w14:paraId="606EF215" w14:textId="77777777" w:rsidR="002F5C33" w:rsidRDefault="00573DD1" w:rsidP="00573DD1">
      <w:r w:rsidRPr="004B1208">
        <w:tab/>
      </w:r>
    </w:p>
    <w:p w14:paraId="02095EAB" w14:textId="3940DF8F" w:rsidR="002F5C33" w:rsidRDefault="002F5C33" w:rsidP="00573DD1">
      <w:r>
        <w:t xml:space="preserve">O projeto foi um desafio para todos nós, trabalhar com pessoas que não conhecemos </w:t>
      </w:r>
      <w:r w:rsidR="00B21D6E">
        <w:t>com habilidades, opiniões, expectativas e perspectivas diferentes.</w:t>
      </w:r>
    </w:p>
    <w:p w14:paraId="08CD3A75" w14:textId="47053A9E" w:rsidR="00487EF5" w:rsidRDefault="00487EF5" w:rsidP="00573DD1">
      <w:r>
        <w:t xml:space="preserve">Foi </w:t>
      </w:r>
      <w:proofErr w:type="spellStart"/>
      <w:r>
        <w:t>denifinido</w:t>
      </w:r>
      <w:proofErr w:type="spellEnd"/>
      <w:r>
        <w:t xml:space="preserve"> o grupo de trabalho por meio de distribuição de pessoas, devido a proposta de troca de integrantes do grupo anterior ninguém se conhecia. </w:t>
      </w:r>
    </w:p>
    <w:p w14:paraId="38A6CB71" w14:textId="44D1099E" w:rsidR="00B21D6E" w:rsidRDefault="00B21D6E" w:rsidP="00573DD1">
      <w:r>
        <w:t xml:space="preserve">A definição da equipe e como seria dividido as tarefas foi bem dinâmico pois houve um entrosamento entre a equipe o que facilitou muito </w:t>
      </w:r>
      <w:r w:rsidR="003D6A9F">
        <w:t>essa distribuição.</w:t>
      </w:r>
    </w:p>
    <w:p w14:paraId="226AB95C" w14:textId="56ACCEEC" w:rsidR="003D6A9F" w:rsidRDefault="003D6A9F" w:rsidP="00573DD1">
      <w:r>
        <w:t xml:space="preserve">A escolha do Scrum Master e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foi feita por todos e optamos por indagar esses papéis aos integrantes mais experientes tecnicamente para estarmos alicerçados e podermos trabalhar com segurança e precisão.</w:t>
      </w:r>
    </w:p>
    <w:p w14:paraId="3E8B0F13" w14:textId="5470C1A7" w:rsidR="00FB7215" w:rsidRDefault="00FB7215" w:rsidP="00573DD1">
      <w:r>
        <w:t>Tivemos o desafio de definir um novo tema e refazer do zero que havíamos feito anteriormente nos nossos antigos projetos e entregar duas sprints em uma.</w:t>
      </w:r>
    </w:p>
    <w:p w14:paraId="3042D69C" w14:textId="48B2989E" w:rsidR="003D6A9F" w:rsidRDefault="003D6A9F" w:rsidP="00573DD1">
      <w:r>
        <w:lastRenderedPageBreak/>
        <w:t>N</w:t>
      </w:r>
      <w:r w:rsidR="001D3CB0">
        <w:t>o decorrer da segunda sprin</w:t>
      </w:r>
      <w:r w:rsidR="00487EF5">
        <w:t>t</w:t>
      </w:r>
      <w:r w:rsidR="001D3CB0">
        <w:t xml:space="preserve"> </w:t>
      </w:r>
      <w:r>
        <w:t xml:space="preserve">tivemos um pequeno atraso na entrega da sprint </w:t>
      </w:r>
      <w:proofErr w:type="spellStart"/>
      <w:r>
        <w:t>backog</w:t>
      </w:r>
      <w:proofErr w:type="spellEnd"/>
      <w:r>
        <w:t xml:space="preserve"> </w:t>
      </w:r>
      <w:proofErr w:type="spellStart"/>
      <w:r>
        <w:t>definda</w:t>
      </w:r>
      <w:proofErr w:type="spellEnd"/>
      <w:r>
        <w:t>, porém foi rapidamente contornada e não afetou as demais tarefas subsequentes,</w:t>
      </w:r>
      <w:r w:rsidR="00503EBA">
        <w:t xml:space="preserve"> optamos também  por fazer o site sem </w:t>
      </w:r>
      <w:proofErr w:type="spellStart"/>
      <w:r w:rsidR="00503EBA">
        <w:t>template</w:t>
      </w:r>
      <w:proofErr w:type="spellEnd"/>
      <w:r w:rsidR="00503EBA">
        <w:t xml:space="preserve"> inicialmente para que todos os integrantes pudessem nivelar o conhecimento em HTML e </w:t>
      </w:r>
      <w:proofErr w:type="spellStart"/>
      <w:r w:rsidR="00503EBA">
        <w:t>CSS,usamos</w:t>
      </w:r>
      <w:proofErr w:type="spellEnd"/>
      <w:r w:rsidR="00503EBA">
        <w:t xml:space="preserve"> a ferramenta </w:t>
      </w:r>
      <w:proofErr w:type="spellStart"/>
      <w:r w:rsidR="00503EBA">
        <w:t>Trello</w:t>
      </w:r>
      <w:proofErr w:type="spellEnd"/>
      <w:r w:rsidR="00503EBA">
        <w:t xml:space="preserve"> para gestão da equipe e o </w:t>
      </w:r>
      <w:proofErr w:type="spellStart"/>
      <w:r w:rsidR="00503EBA">
        <w:t>GitHb</w:t>
      </w:r>
      <w:proofErr w:type="spellEnd"/>
      <w:r w:rsidR="00503EBA">
        <w:t xml:space="preserve"> e </w:t>
      </w:r>
      <w:proofErr w:type="spellStart"/>
      <w:r w:rsidR="00503EBA">
        <w:t>OneDrive,a</w:t>
      </w:r>
      <w:proofErr w:type="spellEnd"/>
      <w:r w:rsidR="00503EBA">
        <w:t xml:space="preserve"> </w:t>
      </w:r>
      <w:r>
        <w:t xml:space="preserve"> adaptação ao tempo de </w:t>
      </w:r>
      <w:proofErr w:type="spellStart"/>
      <w:r>
        <w:t>cuprimento</w:t>
      </w:r>
      <w:proofErr w:type="spellEnd"/>
      <w:r>
        <w:t xml:space="preserve"> de tarefas e alinhamento da equipe</w:t>
      </w:r>
      <w:r w:rsidR="00503EBA">
        <w:t xml:space="preserve"> ocorreram gradativamente.</w:t>
      </w:r>
    </w:p>
    <w:p w14:paraId="05BA72E9" w14:textId="6406F60D" w:rsidR="00503EBA" w:rsidRDefault="001D3CB0" w:rsidP="00573DD1">
      <w:r>
        <w:t xml:space="preserve">Percebemos que as </w:t>
      </w:r>
      <w:r w:rsidR="00503EBA">
        <w:t xml:space="preserve">tarefas ficaram um pouco mais complexas </w:t>
      </w:r>
      <w:r w:rsidR="004012DC">
        <w:t>e foi preciso dedicação e empenho para respeitar os prazos e conseguir ensaiar a apresentação, a decisão</w:t>
      </w:r>
      <w:r>
        <w:t xml:space="preserve"> da escolha do</w:t>
      </w:r>
      <w:r w:rsidR="004012DC">
        <w:t xml:space="preserve">  João Pedro (Scrum Master) e o Alex Buarque (</w:t>
      </w:r>
      <w:proofErr w:type="spellStart"/>
      <w:r w:rsidR="004012DC">
        <w:t>Product</w:t>
      </w:r>
      <w:proofErr w:type="spellEnd"/>
      <w:r w:rsidR="004012DC">
        <w:t xml:space="preserve"> </w:t>
      </w:r>
      <w:proofErr w:type="spellStart"/>
      <w:r w:rsidR="004012DC">
        <w:t>Owner</w:t>
      </w:r>
      <w:proofErr w:type="spellEnd"/>
      <w:r w:rsidR="004012DC">
        <w:t xml:space="preserve">) foi acertada pois a experiência e habilidade de ambos nos traz conhecimento e confiança para </w:t>
      </w:r>
      <w:r>
        <w:t>desenvolver</w:t>
      </w:r>
      <w:r w:rsidR="004012DC">
        <w:t xml:space="preserve"> as tarefas.</w:t>
      </w:r>
      <w:r w:rsidRPr="001D3CB0">
        <w:t xml:space="preserve"> </w:t>
      </w:r>
    </w:p>
    <w:p w14:paraId="7D1779B6" w14:textId="495FB729" w:rsidR="001D3CB0" w:rsidRDefault="001D3CB0" w:rsidP="00573DD1">
      <w:r>
        <w:t xml:space="preserve">Foi implementado também como sugestão da review como ponto a melhorar a dinâmica de </w:t>
      </w:r>
      <w:proofErr w:type="spellStart"/>
      <w:r>
        <w:t>trabaho</w:t>
      </w:r>
      <w:proofErr w:type="spellEnd"/>
      <w:r>
        <w:t xml:space="preserve"> da equipe, onde ficou definido que as tarefas seriam </w:t>
      </w:r>
      <w:proofErr w:type="spellStart"/>
      <w:r>
        <w:t>excecutadas</w:t>
      </w:r>
      <w:proofErr w:type="spellEnd"/>
      <w:r>
        <w:t xml:space="preserve"> por duplas ou trios e ao término dessas tarefas, as seguintes seriam com outros integrantes do grupo para que todos trabalhassem juntos em diversas tarefas assim gerando troca de conhecimento e integralidade da equipe com o funcionamento e andamento do projeto em geral.</w:t>
      </w:r>
    </w:p>
    <w:p w14:paraId="6BD92C1D" w14:textId="0FE688E3" w:rsidR="004012DC" w:rsidRDefault="00C1484D" w:rsidP="00573DD1">
      <w:r>
        <w:t xml:space="preserve">A apresentação da segunda sprint nos deixou muito felizes pois conseguimos fazer uma excelente apresentação pois </w:t>
      </w:r>
      <w:proofErr w:type="spellStart"/>
      <w:r>
        <w:t>estavamos</w:t>
      </w:r>
      <w:proofErr w:type="spellEnd"/>
      <w:r>
        <w:t xml:space="preserve"> alinhados no conhecimento, evolução do projeto e uso das aplicações que foram utilizadas.</w:t>
      </w:r>
    </w:p>
    <w:p w14:paraId="1A1E20FE" w14:textId="24B1819C" w:rsidR="00C1484D" w:rsidRDefault="00C1484D" w:rsidP="00573DD1">
      <w:r>
        <w:t xml:space="preserve"> Foram levantados pontos a melhorar a respeito do que foi entregue, pois sempre há o que aprimorar e recebemos as </w:t>
      </w:r>
      <w:r w:rsidR="006A7B72">
        <w:t xml:space="preserve">sugestões com </w:t>
      </w:r>
      <w:proofErr w:type="spellStart"/>
      <w:r w:rsidR="006A7B72">
        <w:t>bastente</w:t>
      </w:r>
      <w:proofErr w:type="spellEnd"/>
      <w:r w:rsidR="006A7B72">
        <w:t xml:space="preserve"> tranquilidade e as implantaremos na próxima entrega.</w:t>
      </w:r>
    </w:p>
    <w:p w14:paraId="48C5FFE9" w14:textId="0F7FF428" w:rsidR="001D3CB0" w:rsidRDefault="001D3CB0" w:rsidP="00573DD1">
      <w:r>
        <w:t xml:space="preserve">Após a apresentação da segunda sprint conseguimos fazer uma review e encontramos pontos que precisavam ser alinhados e prazos </w:t>
      </w:r>
      <w:proofErr w:type="spellStart"/>
      <w:r>
        <w:t>pré-estabelicidos</w:t>
      </w:r>
      <w:proofErr w:type="spellEnd"/>
      <w:r>
        <w:t xml:space="preserve"> conforme o andamento das tarefas a serem entregues </w:t>
      </w:r>
      <w:proofErr w:type="spellStart"/>
      <w:r>
        <w:t>na</w:t>
      </w:r>
      <w:proofErr w:type="spellEnd"/>
      <w:r>
        <w:t xml:space="preserve"> sprint seguinte. </w:t>
      </w:r>
    </w:p>
    <w:p w14:paraId="20192190" w14:textId="12DE0CE6" w:rsidR="006A7B72" w:rsidRDefault="006A7B72" w:rsidP="00573DD1">
      <w:r>
        <w:t xml:space="preserve">A terceira sprint traz alguns desafios como a utilização do </w:t>
      </w:r>
      <w:proofErr w:type="spellStart"/>
      <w:r>
        <w:t>NodeJs</w:t>
      </w:r>
      <w:proofErr w:type="spellEnd"/>
      <w:r>
        <w:t xml:space="preserve"> para conexão com o Banco de dados, </w:t>
      </w:r>
      <w:proofErr w:type="spellStart"/>
      <w:r>
        <w:t>analictys</w:t>
      </w:r>
      <w:proofErr w:type="spellEnd"/>
      <w:r>
        <w:t xml:space="preserve">, testes entre outros... </w:t>
      </w:r>
    </w:p>
    <w:p w14:paraId="6BA18262" w14:textId="0695BB58" w:rsidR="006A7B72" w:rsidRDefault="006A7B72" w:rsidP="00573DD1">
      <w:r>
        <w:t xml:space="preserve">Temos </w:t>
      </w:r>
      <w:proofErr w:type="spellStart"/>
      <w:r>
        <w:t>bastente</w:t>
      </w:r>
      <w:proofErr w:type="spellEnd"/>
      <w:r>
        <w:t xml:space="preserve"> coisa</w:t>
      </w:r>
      <w:r w:rsidR="00487EF5">
        <w:t>s</w:t>
      </w:r>
      <w:r>
        <w:t xml:space="preserve"> para fazer, mas estamos dentro do planejado </w:t>
      </w:r>
      <w:proofErr w:type="spellStart"/>
      <w:r>
        <w:t>na</w:t>
      </w:r>
      <w:proofErr w:type="spellEnd"/>
      <w:r>
        <w:t xml:space="preserve"> sprint backlog e faremos o melhor para entregarmos um trabalho eficiente e bonito, e estamos muito felizes com o nosso grupo e o funcionamento dele , com a troca de conhecimento e dedicação de todos os integrantes para que possamos entregar nosso projeto com orgulho e a sensação de dever cumprido.</w:t>
      </w:r>
    </w:p>
    <w:p w14:paraId="6CAB76B5" w14:textId="77777777" w:rsidR="004012DC" w:rsidRDefault="004012DC" w:rsidP="00573DD1"/>
    <w:p w14:paraId="1F979BD7" w14:textId="77777777" w:rsidR="003D6A9F" w:rsidRDefault="003D6A9F" w:rsidP="00573DD1"/>
    <w:p w14:paraId="747FDE4C" w14:textId="77777777" w:rsidR="00B21D6E" w:rsidRDefault="00B21D6E" w:rsidP="00573DD1"/>
    <w:p w14:paraId="4EDD8BD9" w14:textId="77777777" w:rsidR="002F5C33" w:rsidRDefault="002F5C33" w:rsidP="00573DD1"/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65EEAA79" w14:textId="11B9002E" w:rsidR="001D3CB0" w:rsidRDefault="00FD4F54" w:rsidP="001D3CB0">
      <w:pPr>
        <w:pStyle w:val="Ttulo2"/>
        <w:rPr>
          <w:b/>
        </w:rPr>
      </w:pPr>
      <w:bookmarkStart w:id="35" w:name="_Toc8811919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5"/>
      <w:r w:rsidR="00573DD1" w:rsidRPr="00192CAB">
        <w:rPr>
          <w:b/>
        </w:rPr>
        <w:t xml:space="preserve"> </w:t>
      </w:r>
    </w:p>
    <w:p w14:paraId="0148915F" w14:textId="57FDA6E0" w:rsidR="001D3CB0" w:rsidRDefault="001D3CB0" w:rsidP="001D3CB0"/>
    <w:p w14:paraId="38F7D683" w14:textId="371D8D55" w:rsidR="001D3CB0" w:rsidRDefault="001D3CB0" w:rsidP="001D3CB0">
      <w:r>
        <w:t xml:space="preserve">Nosso projeto foi definido com a mescla de </w:t>
      </w:r>
      <w:proofErr w:type="spellStart"/>
      <w:r>
        <w:t>ideías</w:t>
      </w:r>
      <w:proofErr w:type="spellEnd"/>
      <w:r>
        <w:t xml:space="preserve"> devido ao remanejamento das equipes feita após a entrega da </w:t>
      </w:r>
      <w:proofErr w:type="spellStart"/>
      <w:r>
        <w:t>primera</w:t>
      </w:r>
      <w:proofErr w:type="spellEnd"/>
      <w:r>
        <w:t xml:space="preserve"> sprint.</w:t>
      </w:r>
    </w:p>
    <w:p w14:paraId="03C3BA4B" w14:textId="7CD514B5" w:rsidR="001D3CB0" w:rsidRDefault="001D3CB0" w:rsidP="001D3CB0">
      <w:r>
        <w:t xml:space="preserve">O conceito de galpões e trabalhar com o mercado de </w:t>
      </w:r>
      <w:r w:rsidR="00D80DC7">
        <w:t>logística trazendo</w:t>
      </w:r>
      <w:r>
        <w:t xml:space="preserve"> uma solução tecnológica agradou a todos os </w:t>
      </w:r>
      <w:r w:rsidR="00D80DC7">
        <w:t xml:space="preserve">integrantes, foi necessário pesquisar </w:t>
      </w:r>
      <w:proofErr w:type="spellStart"/>
      <w:r w:rsidR="00D80DC7">
        <w:t>bastente</w:t>
      </w:r>
      <w:proofErr w:type="spellEnd"/>
      <w:r w:rsidR="00D80DC7">
        <w:t xml:space="preserve"> sobre o assunto para evitar equívocos.</w:t>
      </w:r>
    </w:p>
    <w:p w14:paraId="15884F34" w14:textId="30EEBA31" w:rsidR="00EB44CC" w:rsidRDefault="00EB44CC" w:rsidP="001D3CB0">
      <w:r>
        <w:t xml:space="preserve">Temos dados </w:t>
      </w:r>
      <w:proofErr w:type="spellStart"/>
      <w:r>
        <w:t>garndess</w:t>
      </w:r>
      <w:proofErr w:type="spellEnd"/>
      <w:r>
        <w:t xml:space="preserve"> passos e o aprendizado tem sido muito enriquecedor devido a quantidade de entregáveis e quantas </w:t>
      </w:r>
      <w:proofErr w:type="spellStart"/>
      <w:r>
        <w:t>ferramanetas</w:t>
      </w:r>
      <w:proofErr w:type="spellEnd"/>
      <w:r>
        <w:t xml:space="preserve"> utilizamos para viabilizar esse projeto, para a maioria do grupo é tudo novo mas estamos nos saindo bem e evoluímos muito desde o </w:t>
      </w:r>
      <w:proofErr w:type="spellStart"/>
      <w:r>
        <w:t>ínicio</w:t>
      </w:r>
      <w:proofErr w:type="spellEnd"/>
      <w:r>
        <w:t xml:space="preserve">, os desafios crescem a cada entrega porém como uma equipe estamos crescendo e superando nossas barreiras de conhecimento. </w:t>
      </w:r>
    </w:p>
    <w:p w14:paraId="5036E914" w14:textId="52EE61A6" w:rsidR="00D80DC7" w:rsidRDefault="00D80DC7" w:rsidP="001D3CB0">
      <w:r>
        <w:t xml:space="preserve">Nossa solução será a implantação de sensores de temperatura e umidade próximos aos </w:t>
      </w:r>
      <w:proofErr w:type="spellStart"/>
      <w:r>
        <w:t>equipametos</w:t>
      </w:r>
      <w:proofErr w:type="spellEnd"/>
      <w:r>
        <w:t xml:space="preserve"> de ar-</w:t>
      </w:r>
      <w:proofErr w:type="spellStart"/>
      <w:r>
        <w:t>condiociionados</w:t>
      </w:r>
      <w:proofErr w:type="spellEnd"/>
      <w:r>
        <w:t xml:space="preserve"> alocados nos galpões nessa etapa do projeto precisaremos usar uma fiação para que a placa do </w:t>
      </w:r>
      <w:proofErr w:type="spellStart"/>
      <w:r>
        <w:t>arduíno</w:t>
      </w:r>
      <w:proofErr w:type="spellEnd"/>
      <w:r>
        <w:t xml:space="preserve"> possa estar conectada ao computador através do USB para transmitir as informações capturadas e receber instruções acerca delas.</w:t>
      </w:r>
    </w:p>
    <w:p w14:paraId="0535613B" w14:textId="66EBBD96" w:rsidR="00D80DC7" w:rsidRDefault="00D80DC7" w:rsidP="001D3CB0">
      <w:r>
        <w:t xml:space="preserve">A </w:t>
      </w:r>
      <w:proofErr w:type="spellStart"/>
      <w:r>
        <w:t>idéia</w:t>
      </w:r>
      <w:proofErr w:type="spellEnd"/>
      <w:r>
        <w:t xml:space="preserve"> em caso de continuidade do projeto</w:t>
      </w:r>
      <w:r w:rsidR="00EB44CC">
        <w:t xml:space="preserve"> é não</w:t>
      </w:r>
      <w:r>
        <w:t xml:space="preserve"> utilizar nenhuma fiação, ser</w:t>
      </w:r>
      <w:r w:rsidR="00EB44CC">
        <w:t>á</w:t>
      </w:r>
      <w:r>
        <w:t xml:space="preserve"> fazer a transmissão de dados através de </w:t>
      </w:r>
      <w:proofErr w:type="spellStart"/>
      <w:r>
        <w:t>wirelless</w:t>
      </w:r>
      <w:proofErr w:type="spellEnd"/>
      <w:r>
        <w:t xml:space="preserve">, alocando </w:t>
      </w:r>
      <w:r w:rsidR="00EB44CC">
        <w:t xml:space="preserve">um módulo </w:t>
      </w:r>
      <w:proofErr w:type="spellStart"/>
      <w:r w:rsidR="00EB44CC" w:rsidRPr="00EB44CC">
        <w:t>Wifi</w:t>
      </w:r>
      <w:proofErr w:type="spellEnd"/>
      <w:r w:rsidR="00EB44CC" w:rsidRPr="00EB44CC">
        <w:t xml:space="preserve"> </w:t>
      </w:r>
      <w:proofErr w:type="spellStart"/>
      <w:r w:rsidR="00EB44CC" w:rsidRPr="00EB44CC">
        <w:t>Shield</w:t>
      </w:r>
      <w:proofErr w:type="spellEnd"/>
      <w:r w:rsidR="00EB44CC">
        <w:rPr>
          <w:rFonts w:ascii="Helvetica" w:hAnsi="Helvetica" w:cs="Helvetica"/>
          <w:color w:val="747474"/>
          <w:spacing w:val="-2"/>
          <w:sz w:val="21"/>
          <w:szCs w:val="21"/>
        </w:rPr>
        <w:t xml:space="preserve"> </w:t>
      </w:r>
      <w:r w:rsidR="00EB44CC" w:rsidRPr="00EB44CC">
        <w:t>CC3000</w:t>
      </w:r>
      <w:r w:rsidR="00EB44CC">
        <w:t xml:space="preserve"> ou o módulo </w:t>
      </w:r>
      <w:r w:rsidR="00EB44CC" w:rsidRPr="00EB44CC">
        <w:t>wireless ESP8266</w:t>
      </w:r>
      <w:r w:rsidR="00EB44CC">
        <w:t xml:space="preserve"> para acesso </w:t>
      </w:r>
      <w:proofErr w:type="spellStart"/>
      <w:r w:rsidR="00EB44CC">
        <w:t>a</w:t>
      </w:r>
      <w:proofErr w:type="spellEnd"/>
      <w:r w:rsidR="00EB44CC">
        <w:t xml:space="preserve"> internet, agregando mais versatilidade a nossa solução.</w:t>
      </w:r>
    </w:p>
    <w:p w14:paraId="31106340" w14:textId="77777777" w:rsidR="00D80DC7" w:rsidRPr="001D3CB0" w:rsidRDefault="00D80DC7" w:rsidP="001D3CB0"/>
    <w:p w14:paraId="2496559E" w14:textId="365F514F" w:rsidR="001D3CB0" w:rsidRDefault="001D3CB0" w:rsidP="001D3CB0"/>
    <w:p w14:paraId="01BF2569" w14:textId="1D0ADB3A" w:rsidR="001D3CB0" w:rsidRDefault="001D3CB0" w:rsidP="001D3CB0"/>
    <w:p w14:paraId="44890EBF" w14:textId="59079B96" w:rsidR="001D3CB0" w:rsidRDefault="001D3CB0" w:rsidP="001D3CB0"/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6" w:name="_Toc124080469"/>
      <w:bookmarkStart w:id="37" w:name="_Toc125201972"/>
      <w:bookmarkStart w:id="38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79"/>
          <w:headerReference w:type="default" r:id="rId80"/>
          <w:footerReference w:type="default" r:id="rId81"/>
          <w:headerReference w:type="first" r:id="rId82"/>
          <w:footerReference w:type="first" r:id="rId83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9" w:name="_Toc156754425"/>
      <w:bookmarkStart w:id="40" w:name="_Toc8811920"/>
      <w:r w:rsidRPr="00B55442">
        <w:lastRenderedPageBreak/>
        <w:t>ReferÊncias</w:t>
      </w:r>
      <w:bookmarkEnd w:id="36"/>
      <w:bookmarkEnd w:id="37"/>
      <w:bookmarkEnd w:id="38"/>
      <w:bookmarkEnd w:id="39"/>
      <w:bookmarkEnd w:id="40"/>
    </w:p>
    <w:p w14:paraId="648B83DC" w14:textId="6745F5C9" w:rsidR="00370E34" w:rsidRDefault="00370E34" w:rsidP="00FA5328">
      <w:pPr>
        <w:pStyle w:val="Referncias"/>
        <w:rPr>
          <w:lang w:val="pt-BR"/>
        </w:rPr>
      </w:pP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84"/>
      <w:footerReference w:type="default" r:id="rId85"/>
      <w:headerReference w:type="first" r:id="rId86"/>
      <w:footerReference w:type="first" r:id="rId87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9E41F5" w14:textId="77777777" w:rsidR="00AA475D" w:rsidRDefault="00AA475D">
      <w:r>
        <w:separator/>
      </w:r>
    </w:p>
    <w:p w14:paraId="29553F74" w14:textId="77777777" w:rsidR="00AA475D" w:rsidRDefault="00AA475D"/>
    <w:p w14:paraId="46700AC0" w14:textId="77777777" w:rsidR="00AA475D" w:rsidRDefault="00AA475D"/>
    <w:p w14:paraId="535937C6" w14:textId="77777777" w:rsidR="00AA475D" w:rsidRDefault="00AA475D"/>
  </w:endnote>
  <w:endnote w:type="continuationSeparator" w:id="0">
    <w:p w14:paraId="20F657C2" w14:textId="77777777" w:rsidR="00AA475D" w:rsidRDefault="00AA475D">
      <w:r>
        <w:continuationSeparator/>
      </w:r>
    </w:p>
    <w:p w14:paraId="259170FD" w14:textId="77777777" w:rsidR="00AA475D" w:rsidRDefault="00AA475D"/>
    <w:p w14:paraId="57A866A3" w14:textId="77777777" w:rsidR="00AA475D" w:rsidRDefault="00AA475D"/>
    <w:p w14:paraId="7276550D" w14:textId="77777777" w:rsidR="00AA475D" w:rsidRDefault="00AA475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F43540" w14:textId="77777777" w:rsidR="00542238" w:rsidRDefault="00542238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42238" w:rsidRDefault="00542238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94DEE5" w14:textId="77777777" w:rsidR="00542238" w:rsidRDefault="00542238">
    <w:pPr>
      <w:pStyle w:val="Rodap"/>
      <w:ind w:right="360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D4F5B" w14:textId="77777777" w:rsidR="00542238" w:rsidRDefault="00542238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E39474" w14:textId="77777777" w:rsidR="00542238" w:rsidRDefault="00542238" w:rsidP="00317E2D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31EE1B" w14:textId="77777777" w:rsidR="00542238" w:rsidRDefault="0054223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CAE8C8" w14:textId="77777777" w:rsidR="00542238" w:rsidRDefault="00542238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7A890D" w14:textId="77777777" w:rsidR="00542238" w:rsidRDefault="00542238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DEA69" w14:textId="77777777" w:rsidR="00542238" w:rsidRDefault="00542238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CE5CF1" w14:textId="77777777" w:rsidR="00542238" w:rsidRDefault="00542238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02F3AB" w14:textId="77777777" w:rsidR="00542238" w:rsidRDefault="00542238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AD817" w14:textId="77777777" w:rsidR="00542238" w:rsidRDefault="00542238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DACDD6" w14:textId="77777777" w:rsidR="00542238" w:rsidRDefault="00542238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A65DA" w14:textId="77777777" w:rsidR="00542238" w:rsidRDefault="0054223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7BFA7F" w14:textId="77777777" w:rsidR="00AA475D" w:rsidRDefault="00AA475D">
      <w:r>
        <w:separator/>
      </w:r>
    </w:p>
    <w:p w14:paraId="45458419" w14:textId="77777777" w:rsidR="00AA475D" w:rsidRDefault="00AA475D"/>
    <w:p w14:paraId="16E98222" w14:textId="77777777" w:rsidR="00AA475D" w:rsidRDefault="00AA475D"/>
    <w:p w14:paraId="17321E08" w14:textId="77777777" w:rsidR="00AA475D" w:rsidRDefault="00AA475D"/>
  </w:footnote>
  <w:footnote w:type="continuationSeparator" w:id="0">
    <w:p w14:paraId="1A6C3F04" w14:textId="77777777" w:rsidR="00AA475D" w:rsidRDefault="00AA475D">
      <w:r>
        <w:continuationSeparator/>
      </w:r>
    </w:p>
    <w:p w14:paraId="45BA2A3C" w14:textId="77777777" w:rsidR="00AA475D" w:rsidRDefault="00AA475D"/>
    <w:p w14:paraId="11F318F7" w14:textId="77777777" w:rsidR="00AA475D" w:rsidRDefault="00AA475D"/>
    <w:p w14:paraId="3611750D" w14:textId="77777777" w:rsidR="00AA475D" w:rsidRDefault="00AA475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B893C" w14:textId="1E00303F" w:rsidR="00542238" w:rsidRDefault="00542238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64pt;margin-top:-13pt;width:138.95pt;height:39.65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145 -460 -145 22519 21745 22519 21745 -460 -145 -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" fillcolor="#a5d5e2 [1624]" strokecolor="#40a7c2 [3048]">
          <v:fill color2="#e4f2f6 [504]" rotate="t" angle="180" colors="0 #9eeaff;22938f #bbefff;1 #e4f9ff" focus="100%" type="gradient"/>
          <v:shadow on="t" color="black" opacity="24903f" origin=",.5" offset="0,.55556mm"/>
          <v:textbox style="mso-next-textbox:#Retângulo 2">
            <w:txbxContent>
              <w:p w14:paraId="18850DF5" w14:textId="51E3DE7B" w:rsidR="00542238" w:rsidRDefault="00542238" w:rsidP="0060123F">
                <w:pPr>
                  <w:spacing w:line="240" w:lineRule="auto"/>
                  <w:jc w:val="center"/>
                  <w:rPr>
                    <w:noProof/>
                  </w:rPr>
                </w:pPr>
                <w:r>
                  <w:rPr>
                    <w:noProof/>
                  </w:rPr>
                  <w:drawing>
                    <wp:inline distT="0" distB="0" distL="0" distR="0" wp14:anchorId="2DDAED07" wp14:editId="42C3DEF0">
                      <wp:extent cx="1456690" cy="396240"/>
                      <wp:effectExtent l="0" t="0" r="0" b="0"/>
                      <wp:docPr id="46" name="Imagem 4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1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4396" b="1752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57960" cy="396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2E98E45" w14:textId="4F245EF2" w:rsidR="00542238" w:rsidRDefault="00542238" w:rsidP="0060123F">
                <w:pPr>
                  <w:spacing w:line="240" w:lineRule="auto"/>
                  <w:jc w:val="center"/>
                  <w:rPr>
                    <w:noProof/>
                  </w:rPr>
                </w:pPr>
              </w:p>
              <w:p w14:paraId="573A754C" w14:textId="1B295A95" w:rsidR="00542238" w:rsidRPr="00956C75" w:rsidRDefault="00542238" w:rsidP="0060123F">
                <w:pPr>
                  <w:spacing w:line="240" w:lineRule="auto"/>
                  <w:jc w:val="center"/>
                </w:pPr>
              </w:p>
            </w:txbxContent>
          </v:textbox>
          <w10:wrap type="through"/>
        </v:rect>
      </w:pict>
    </w:r>
    <w:r>
      <w:rPr>
        <w:noProof/>
      </w:rPr>
      <w:drawing>
        <wp:anchor distT="0" distB="0" distL="114300" distR="114300" simplePos="0" relativeHeight="251657216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45" name="Imagem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4CB5D" w14:textId="77777777" w:rsidR="00542238" w:rsidRDefault="00542238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542238" w:rsidRDefault="00542238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542238" w:rsidRDefault="00542238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51E6C" w14:textId="77777777" w:rsidR="00542238" w:rsidRDefault="00542238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42238" w:rsidRDefault="00542238" w:rsidP="0060123F">
    <w:pPr>
      <w:ind w:right="397" w:firstLine="360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A07102" w14:textId="77777777" w:rsidR="00542238" w:rsidRDefault="00542238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0804AD" w14:textId="77777777" w:rsidR="00542238" w:rsidRDefault="00542238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542238" w:rsidRPr="00E37DB5" w:rsidRDefault="00542238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>
      <w:rPr>
        <w:b/>
        <w:color w:val="999999"/>
        <w:sz w:val="20"/>
        <w:szCs w:val="20"/>
      </w:rPr>
      <w:t>ANEXO 2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E0EF6" w14:textId="77777777" w:rsidR="00542238" w:rsidRDefault="0054223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6F75B" w14:textId="77777777" w:rsidR="00542238" w:rsidRDefault="00542238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542238" w:rsidRPr="00E37DB5" w:rsidRDefault="00542238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>
      <w:rPr>
        <w:b/>
        <w:color w:val="999999"/>
        <w:sz w:val="20"/>
        <w:szCs w:val="20"/>
      </w:rPr>
      <w:t>INTRODUÇÃO</w:t>
    </w:r>
  </w:p>
  <w:p w14:paraId="5870EA0A" w14:textId="77777777" w:rsidR="00542238" w:rsidRDefault="00542238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D7094" w14:textId="77777777" w:rsidR="00542238" w:rsidRDefault="00542238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42238" w:rsidRPr="00E37DB5" w:rsidRDefault="00542238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9CCA58" w14:textId="77777777" w:rsidR="00542238" w:rsidRDefault="00542238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B22E60" w14:textId="77777777" w:rsidR="00542238" w:rsidRDefault="0054223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542238" w:rsidRDefault="00542238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>
      <w:rPr>
        <w:b/>
        <w:color w:val="808080"/>
        <w:sz w:val="20"/>
      </w:rPr>
      <w:t>DISCUSSÃO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AAB70" w14:textId="77777777" w:rsidR="00542238" w:rsidRDefault="0054223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42238" w:rsidRDefault="00542238" w:rsidP="0060123F">
    <w:pPr>
      <w:ind w:right="397"/>
      <w:jc w:val="right"/>
      <w:rPr>
        <w:b/>
        <w:color w:val="808080"/>
        <w:sz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347CC" w14:textId="77777777" w:rsidR="00542238" w:rsidRDefault="00542238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AB3BF7" w14:textId="77777777" w:rsidR="00542238" w:rsidRDefault="0054223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42238" w:rsidRDefault="00542238" w:rsidP="0060123F">
    <w:pPr>
      <w:ind w:right="397"/>
      <w:jc w:val="right"/>
      <w:rPr>
        <w:b/>
        <w:color w:val="808080"/>
        <w:sz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85CC6" w14:textId="77777777" w:rsidR="00542238" w:rsidRDefault="0054223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174CE"/>
    <w:multiLevelType w:val="hybridMultilevel"/>
    <w:tmpl w:val="92AA187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3" w15:restartNumberingAfterBreak="0">
    <w:nsid w:val="1E460EA9"/>
    <w:multiLevelType w:val="hybridMultilevel"/>
    <w:tmpl w:val="5490A1D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5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6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7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9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0" w15:restartNumberingAfterBreak="0">
    <w:nsid w:val="4778015C"/>
    <w:multiLevelType w:val="hybridMultilevel"/>
    <w:tmpl w:val="B9C40F3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31CB8"/>
    <w:multiLevelType w:val="hybridMultilevel"/>
    <w:tmpl w:val="DE82D0F8"/>
    <w:lvl w:ilvl="0" w:tplc="0416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68F54673"/>
    <w:multiLevelType w:val="hybridMultilevel"/>
    <w:tmpl w:val="C64029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15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8"/>
  </w:num>
  <w:num w:numId="3">
    <w:abstractNumId w:val="14"/>
  </w:num>
  <w:num w:numId="4">
    <w:abstractNumId w:val="2"/>
  </w:num>
  <w:num w:numId="5">
    <w:abstractNumId w:val="6"/>
  </w:num>
  <w:num w:numId="6">
    <w:abstractNumId w:val="9"/>
  </w:num>
  <w:num w:numId="7">
    <w:abstractNumId w:val="12"/>
  </w:num>
  <w:num w:numId="8">
    <w:abstractNumId w:val="4"/>
  </w:num>
  <w:num w:numId="9">
    <w:abstractNumId w:val="15"/>
  </w:num>
  <w:num w:numId="10">
    <w:abstractNumId w:val="5"/>
  </w:num>
  <w:num w:numId="11">
    <w:abstractNumId w:val="7"/>
  </w:num>
  <w:num w:numId="12">
    <w:abstractNumId w:val="16"/>
  </w:num>
  <w:num w:numId="13">
    <w:abstractNumId w:val="1"/>
  </w:num>
  <w:num w:numId="14">
    <w:abstractNumId w:val="10"/>
  </w:num>
  <w:num w:numId="15">
    <w:abstractNumId w:val="0"/>
  </w:num>
  <w:num w:numId="16">
    <w:abstractNumId w:val="3"/>
  </w:num>
  <w:num w:numId="17">
    <w:abstractNumId w:val="11"/>
  </w:num>
  <w:num w:numId="18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2C67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2A1A"/>
    <w:rsid w:val="001C2B52"/>
    <w:rsid w:val="001C3B64"/>
    <w:rsid w:val="001C7BCA"/>
    <w:rsid w:val="001C7E10"/>
    <w:rsid w:val="001D0623"/>
    <w:rsid w:val="001D3CB0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4A2"/>
    <w:rsid w:val="00277E37"/>
    <w:rsid w:val="00282C0C"/>
    <w:rsid w:val="00283092"/>
    <w:rsid w:val="002855C0"/>
    <w:rsid w:val="002878D0"/>
    <w:rsid w:val="00287998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3527"/>
    <w:rsid w:val="002E6DF7"/>
    <w:rsid w:val="002E7274"/>
    <w:rsid w:val="002F1ACC"/>
    <w:rsid w:val="002F2189"/>
    <w:rsid w:val="002F2D16"/>
    <w:rsid w:val="002F54F8"/>
    <w:rsid w:val="002F5C33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1A98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557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6A9F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12DC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5CBB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807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87EF5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445F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6D7"/>
    <w:rsid w:val="004F6852"/>
    <w:rsid w:val="004F74AE"/>
    <w:rsid w:val="00501430"/>
    <w:rsid w:val="0050169C"/>
    <w:rsid w:val="00502033"/>
    <w:rsid w:val="00503C25"/>
    <w:rsid w:val="00503EBA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2238"/>
    <w:rsid w:val="00544C1A"/>
    <w:rsid w:val="005478C6"/>
    <w:rsid w:val="00550831"/>
    <w:rsid w:val="00550EBF"/>
    <w:rsid w:val="0055210A"/>
    <w:rsid w:val="0055380C"/>
    <w:rsid w:val="00555AE7"/>
    <w:rsid w:val="00562CF1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97DAF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AB3"/>
    <w:rsid w:val="00604C42"/>
    <w:rsid w:val="006056B2"/>
    <w:rsid w:val="0060709A"/>
    <w:rsid w:val="0061025E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8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2EE"/>
    <w:rsid w:val="00684865"/>
    <w:rsid w:val="00685E2C"/>
    <w:rsid w:val="00687D97"/>
    <w:rsid w:val="006941FB"/>
    <w:rsid w:val="006972BA"/>
    <w:rsid w:val="006A0B1A"/>
    <w:rsid w:val="006A2712"/>
    <w:rsid w:val="006A594E"/>
    <w:rsid w:val="006A7B72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4B9E"/>
    <w:rsid w:val="00747E46"/>
    <w:rsid w:val="00747F8F"/>
    <w:rsid w:val="007500AA"/>
    <w:rsid w:val="00751293"/>
    <w:rsid w:val="007512A9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19E5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A86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0C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544A"/>
    <w:rsid w:val="008C6868"/>
    <w:rsid w:val="008D00AF"/>
    <w:rsid w:val="008D0E92"/>
    <w:rsid w:val="008D158C"/>
    <w:rsid w:val="008D2792"/>
    <w:rsid w:val="008D5018"/>
    <w:rsid w:val="008D571D"/>
    <w:rsid w:val="008D5D0E"/>
    <w:rsid w:val="008D672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2C8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39E2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75D"/>
    <w:rsid w:val="00AA481F"/>
    <w:rsid w:val="00AA4991"/>
    <w:rsid w:val="00AA735F"/>
    <w:rsid w:val="00AB02D9"/>
    <w:rsid w:val="00AB0918"/>
    <w:rsid w:val="00AB16A7"/>
    <w:rsid w:val="00AB1F1F"/>
    <w:rsid w:val="00AB2610"/>
    <w:rsid w:val="00AB2D7A"/>
    <w:rsid w:val="00AB313F"/>
    <w:rsid w:val="00AB45C4"/>
    <w:rsid w:val="00AB5671"/>
    <w:rsid w:val="00AC552A"/>
    <w:rsid w:val="00AC595A"/>
    <w:rsid w:val="00AC78BB"/>
    <w:rsid w:val="00AD0FFC"/>
    <w:rsid w:val="00AD11AF"/>
    <w:rsid w:val="00AD1929"/>
    <w:rsid w:val="00AD2D0E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1D6E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18C6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2284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195A"/>
    <w:rsid w:val="00BF29B1"/>
    <w:rsid w:val="00BF2B68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484D"/>
    <w:rsid w:val="00C151AB"/>
    <w:rsid w:val="00C154A8"/>
    <w:rsid w:val="00C1683C"/>
    <w:rsid w:val="00C16A14"/>
    <w:rsid w:val="00C16C3C"/>
    <w:rsid w:val="00C17DA5"/>
    <w:rsid w:val="00C20B7C"/>
    <w:rsid w:val="00C24AED"/>
    <w:rsid w:val="00C26C3F"/>
    <w:rsid w:val="00C301CA"/>
    <w:rsid w:val="00C32869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0D17"/>
    <w:rsid w:val="00C8185B"/>
    <w:rsid w:val="00C827DD"/>
    <w:rsid w:val="00C83243"/>
    <w:rsid w:val="00C8371F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EFB"/>
    <w:rsid w:val="00CF23A1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068E"/>
    <w:rsid w:val="00D115F7"/>
    <w:rsid w:val="00D122FD"/>
    <w:rsid w:val="00D14201"/>
    <w:rsid w:val="00D1424C"/>
    <w:rsid w:val="00D147C1"/>
    <w:rsid w:val="00D16A26"/>
    <w:rsid w:val="00D207C8"/>
    <w:rsid w:val="00D2295C"/>
    <w:rsid w:val="00D23F7B"/>
    <w:rsid w:val="00D26144"/>
    <w:rsid w:val="00D27FAD"/>
    <w:rsid w:val="00D32083"/>
    <w:rsid w:val="00D32C72"/>
    <w:rsid w:val="00D3430A"/>
    <w:rsid w:val="00D40B7E"/>
    <w:rsid w:val="00D40C5F"/>
    <w:rsid w:val="00D41C8D"/>
    <w:rsid w:val="00D47948"/>
    <w:rsid w:val="00D51269"/>
    <w:rsid w:val="00D51BEB"/>
    <w:rsid w:val="00D51E9C"/>
    <w:rsid w:val="00D53435"/>
    <w:rsid w:val="00D534E9"/>
    <w:rsid w:val="00D54655"/>
    <w:rsid w:val="00D5469A"/>
    <w:rsid w:val="00D55CEF"/>
    <w:rsid w:val="00D55FE2"/>
    <w:rsid w:val="00D60A75"/>
    <w:rsid w:val="00D60F70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0DC7"/>
    <w:rsid w:val="00D817B1"/>
    <w:rsid w:val="00D821BD"/>
    <w:rsid w:val="00D8262D"/>
    <w:rsid w:val="00D82D50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1664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16ADA"/>
    <w:rsid w:val="00E212D1"/>
    <w:rsid w:val="00E21AC0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11D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4CC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E76CB"/>
    <w:rsid w:val="00EF00DE"/>
    <w:rsid w:val="00EF58CB"/>
    <w:rsid w:val="00F016CF"/>
    <w:rsid w:val="00F025DD"/>
    <w:rsid w:val="00F03220"/>
    <w:rsid w:val="00F0524E"/>
    <w:rsid w:val="00F0602D"/>
    <w:rsid w:val="00F10737"/>
    <w:rsid w:val="00F10FCA"/>
    <w:rsid w:val="00F11810"/>
    <w:rsid w:val="00F1197D"/>
    <w:rsid w:val="00F13BEB"/>
    <w:rsid w:val="00F158DF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2D48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6C67"/>
    <w:rsid w:val="00FB721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1C2A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39"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7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6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11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12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9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10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4"/>
      </w:numPr>
    </w:pPr>
  </w:style>
  <w:style w:type="numbering" w:customStyle="1" w:styleId="ListaNumerada-Nmeros">
    <w:name w:val="Lista Numerada - Números"/>
    <w:rsid w:val="00B40135"/>
    <w:pPr>
      <w:numPr>
        <w:numId w:val="8"/>
      </w:numPr>
    </w:pPr>
  </w:style>
  <w:style w:type="numbering" w:customStyle="1" w:styleId="ListaNumerada-AlneaseIncisos">
    <w:name w:val="Lista Numerada - Alíneas e Incisos"/>
    <w:rsid w:val="00B40135"/>
    <w:pPr>
      <w:numPr>
        <w:numId w:val="5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3"/>
      </w:numPr>
    </w:pPr>
  </w:style>
  <w:style w:type="paragraph" w:customStyle="1" w:styleId="paragraph">
    <w:name w:val="paragraph"/>
    <w:basedOn w:val="Normal"/>
    <w:rsid w:val="00BF195A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  <w:style w:type="character" w:customStyle="1" w:styleId="normaltextrun">
    <w:name w:val="normaltextrun"/>
    <w:basedOn w:val="Fontepargpadro"/>
    <w:rsid w:val="00BF195A"/>
  </w:style>
  <w:style w:type="character" w:customStyle="1" w:styleId="eop">
    <w:name w:val="eop"/>
    <w:basedOn w:val="Fontepargpadro"/>
    <w:rsid w:val="00BF195A"/>
  </w:style>
  <w:style w:type="paragraph" w:styleId="PargrafodaLista">
    <w:name w:val="List Paragraph"/>
    <w:basedOn w:val="Normal"/>
    <w:uiPriority w:val="34"/>
    <w:qFormat/>
    <w:rsid w:val="00FB6C67"/>
    <w:pPr>
      <w:tabs>
        <w:tab w:val="clear" w:pos="851"/>
      </w:tabs>
      <w:spacing w:after="160" w:line="259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</w:rPr>
  </w:style>
  <w:style w:type="paragraph" w:styleId="SemEspaamento">
    <w:name w:val="No Spacing"/>
    <w:uiPriority w:val="1"/>
    <w:qFormat/>
    <w:rsid w:val="00827A86"/>
    <w:pPr>
      <w:tabs>
        <w:tab w:val="left" w:pos="851"/>
      </w:tabs>
      <w:jc w:val="both"/>
    </w:pPr>
    <w:rPr>
      <w:rFonts w:ascii="Arial" w:hAnsi="Arial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02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67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argox.com.br/blog/cargos-de-logistica-as-diferentes-profissoes-e-funcoes-exercidas-no-setor" TargetMode="External"/><Relationship Id="rId18" Type="http://schemas.openxmlformats.org/officeDocument/2006/relationships/footer" Target="footer3.xml"/><Relationship Id="rId26" Type="http://schemas.openxmlformats.org/officeDocument/2006/relationships/image" Target="media/image10.PNG"/><Relationship Id="rId39" Type="http://schemas.openxmlformats.org/officeDocument/2006/relationships/image" Target="media/image23.jpg"/><Relationship Id="rId21" Type="http://schemas.openxmlformats.org/officeDocument/2006/relationships/image" Target="media/image5.png"/><Relationship Id="rId34" Type="http://schemas.openxmlformats.org/officeDocument/2006/relationships/image" Target="media/image18.emf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footer" Target="footer5.xml"/><Relationship Id="rId76" Type="http://schemas.openxmlformats.org/officeDocument/2006/relationships/footer" Target="footer8.xml"/><Relationship Id="rId84" Type="http://schemas.openxmlformats.org/officeDocument/2006/relationships/header" Target="header13.xml"/><Relationship Id="rId89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footer" Target="footer7.xml"/><Relationship Id="rId2" Type="http://schemas.openxmlformats.org/officeDocument/2006/relationships/customXml" Target="../customXml/item1.xml"/><Relationship Id="rId16" Type="http://schemas.openxmlformats.org/officeDocument/2006/relationships/header" Target="header2.xml"/><Relationship Id="rId29" Type="http://schemas.openxmlformats.org/officeDocument/2006/relationships/image" Target="media/image13.emf"/><Relationship Id="rId11" Type="http://schemas.openxmlformats.org/officeDocument/2006/relationships/footer" Target="footer2.xml"/><Relationship Id="rId24" Type="http://schemas.openxmlformats.org/officeDocument/2006/relationships/image" Target="media/image8.emf"/><Relationship Id="rId32" Type="http://schemas.openxmlformats.org/officeDocument/2006/relationships/image" Target="media/image16.emf"/><Relationship Id="rId37" Type="http://schemas.openxmlformats.org/officeDocument/2006/relationships/image" Target="media/image21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header" Target="header5.xml"/><Relationship Id="rId74" Type="http://schemas.openxmlformats.org/officeDocument/2006/relationships/image" Target="media/image52.png"/><Relationship Id="rId79" Type="http://schemas.openxmlformats.org/officeDocument/2006/relationships/header" Target="header10.xml"/><Relationship Id="rId87" Type="http://schemas.openxmlformats.org/officeDocument/2006/relationships/footer" Target="footer13.xml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82" Type="http://schemas.openxmlformats.org/officeDocument/2006/relationships/header" Target="header12.xml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yperlink" Target="http://diariodocomercio.com.br/noticia.php?tit=logistica_em_alta_em_minas_gerais&amp;id=185110" TargetMode="External"/><Relationship Id="rId22" Type="http://schemas.openxmlformats.org/officeDocument/2006/relationships/image" Target="media/image6.emf"/><Relationship Id="rId27" Type="http://schemas.openxmlformats.org/officeDocument/2006/relationships/image" Target="media/image11.PNG"/><Relationship Id="rId30" Type="http://schemas.openxmlformats.org/officeDocument/2006/relationships/image" Target="media/image14.emf"/><Relationship Id="rId35" Type="http://schemas.openxmlformats.org/officeDocument/2006/relationships/image" Target="media/image19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footer" Target="footer6.xml"/><Relationship Id="rId77" Type="http://schemas.openxmlformats.org/officeDocument/2006/relationships/header" Target="header9.xml"/><Relationship Id="rId8" Type="http://schemas.openxmlformats.org/officeDocument/2006/relationships/endnotes" Target="endnotes.xml"/><Relationship Id="rId51" Type="http://schemas.openxmlformats.org/officeDocument/2006/relationships/image" Target="media/image35.jpg"/><Relationship Id="rId72" Type="http://schemas.openxmlformats.org/officeDocument/2006/relationships/image" Target="media/image50.png"/><Relationship Id="rId80" Type="http://schemas.openxmlformats.org/officeDocument/2006/relationships/header" Target="header11.xml"/><Relationship Id="rId85" Type="http://schemas.openxmlformats.org/officeDocument/2006/relationships/footer" Target="footer12.xml"/><Relationship Id="rId3" Type="http://schemas.openxmlformats.org/officeDocument/2006/relationships/numbering" Target="numbering.xml"/><Relationship Id="rId12" Type="http://schemas.openxmlformats.org/officeDocument/2006/relationships/image" Target="media/image3.jpg"/><Relationship Id="rId17" Type="http://schemas.openxmlformats.org/officeDocument/2006/relationships/header" Target="header3.xml"/><Relationship Id="rId25" Type="http://schemas.openxmlformats.org/officeDocument/2006/relationships/image" Target="media/image9.emf"/><Relationship Id="rId33" Type="http://schemas.openxmlformats.org/officeDocument/2006/relationships/image" Target="media/image17.emf"/><Relationship Id="rId38" Type="http://schemas.openxmlformats.org/officeDocument/2006/relationships/image" Target="media/image22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header" Target="header6.xml"/><Relationship Id="rId20" Type="http://schemas.openxmlformats.org/officeDocument/2006/relationships/header" Target="header4.xm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eader" Target="header7.xml"/><Relationship Id="rId75" Type="http://schemas.openxmlformats.org/officeDocument/2006/relationships/header" Target="header8.xml"/><Relationship Id="rId83" Type="http://schemas.openxmlformats.org/officeDocument/2006/relationships/footer" Target="footer11.xml"/><Relationship Id="rId88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7.emf"/><Relationship Id="rId28" Type="http://schemas.openxmlformats.org/officeDocument/2006/relationships/image" Target="media/image12.emf"/><Relationship Id="rId36" Type="http://schemas.openxmlformats.org/officeDocument/2006/relationships/image" Target="media/image20.jp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footer" Target="footer1.xml"/><Relationship Id="rId31" Type="http://schemas.openxmlformats.org/officeDocument/2006/relationships/image" Target="media/image15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1.jpeg"/><Relationship Id="rId78" Type="http://schemas.openxmlformats.org/officeDocument/2006/relationships/footer" Target="footer9.xml"/><Relationship Id="rId81" Type="http://schemas.openxmlformats.org/officeDocument/2006/relationships/footer" Target="footer10.xml"/><Relationship Id="rId86" Type="http://schemas.openxmlformats.org/officeDocument/2006/relationships/header" Target="header14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2612EB-7824-49A8-94A8-58E415C52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</Template>
  <TotalTime>663</TotalTime>
  <Pages>52</Pages>
  <Words>4294</Words>
  <Characters>23188</Characters>
  <Application>Microsoft Office Word</Application>
  <DocSecurity>0</DocSecurity>
  <Lines>193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27428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alex almeida</cp:lastModifiedBy>
  <cp:revision>17</cp:revision>
  <cp:lastPrinted>2009-11-04T00:12:00Z</cp:lastPrinted>
  <dcterms:created xsi:type="dcterms:W3CDTF">2019-05-15T12:45:00Z</dcterms:created>
  <dcterms:modified xsi:type="dcterms:W3CDTF">2019-05-19T11:04:00Z</dcterms:modified>
</cp:coreProperties>
</file>