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4D631AB2" w14:textId="07ACD28B" w:rsidR="00370E34" w:rsidRPr="004C56C6" w:rsidRDefault="00AD2D0E" w:rsidP="00E07423">
      <w:pPr>
        <w:pStyle w:val="NormalGrande"/>
      </w:pPr>
      <w:r>
        <w:t>Alex buarque da silva gusmão</w:t>
      </w:r>
    </w:p>
    <w:p w14:paraId="6E0402B1" w14:textId="39EA23E5" w:rsidR="00370E34" w:rsidRPr="004C56C6" w:rsidRDefault="00AD2D0E" w:rsidP="00E07423">
      <w:pPr>
        <w:pStyle w:val="NormalGrande"/>
      </w:pPr>
      <w:r>
        <w:t>alex celestino</w:t>
      </w:r>
    </w:p>
    <w:p w14:paraId="2AE82CF3" w14:textId="00FCC851" w:rsidR="00370E34" w:rsidRPr="004C56C6" w:rsidRDefault="00AD2D0E" w:rsidP="00E07423">
      <w:pPr>
        <w:pStyle w:val="NormalGrande"/>
      </w:pPr>
      <w:r>
        <w:t>amanda aparecida nunes da silva</w:t>
      </w:r>
    </w:p>
    <w:p w14:paraId="28112871" w14:textId="52C70C0B" w:rsidR="00370E34" w:rsidRPr="004C56C6" w:rsidRDefault="00AD2D0E" w:rsidP="00E07423">
      <w:pPr>
        <w:pStyle w:val="NormalGrande"/>
      </w:pPr>
      <w:r>
        <w:t>gustavo caieres</w:t>
      </w:r>
    </w:p>
    <w:p w14:paraId="702D65CA" w14:textId="462EC6DC" w:rsidR="00445CBB" w:rsidRDefault="00445CBB" w:rsidP="00445CBB">
      <w:pPr>
        <w:pStyle w:val="NormalGrande"/>
      </w:pPr>
      <w:r>
        <w:t>joão pedro da silva soares</w:t>
      </w:r>
    </w:p>
    <w:p w14:paraId="552D54FA" w14:textId="18A6F04B" w:rsidR="00370E34" w:rsidRPr="004C56C6" w:rsidRDefault="00445CBB" w:rsidP="00445CBB">
      <w:pPr>
        <w:pStyle w:val="NormalGrande"/>
      </w:pPr>
      <w:r>
        <w:t>lais da silva</w:t>
      </w:r>
    </w:p>
    <w:p w14:paraId="4721EC1D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E07423">
      <w:pPr>
        <w:pStyle w:val="NormalGrande"/>
      </w:pP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33F51764" w14:textId="3141E1FF" w:rsidR="00DB04D5" w:rsidRPr="004C56C6" w:rsidRDefault="00445CBB" w:rsidP="00DB04D5">
      <w:pPr>
        <w:pStyle w:val="NormalGrande"/>
      </w:pPr>
      <w:r>
        <w:t>boxzard – galpões inteligentes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4787B3C6" w:rsidR="00A379BB" w:rsidRDefault="00A379BB" w:rsidP="00E07423">
      <w:pPr>
        <w:pStyle w:val="NormalGrande"/>
      </w:pPr>
    </w:p>
    <w:p w14:paraId="3C089F5A" w14:textId="77777777" w:rsidR="00445CBB" w:rsidRPr="004C56C6" w:rsidRDefault="00445C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0912E094" w:rsidR="00370E34" w:rsidRDefault="00A379BB" w:rsidP="00E07423">
      <w:pPr>
        <w:pStyle w:val="NormalGrande"/>
      </w:pPr>
      <w:r>
        <w:t>201</w:t>
      </w:r>
      <w:r w:rsidR="00B37E2A">
        <w:t>9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0133CABC" w14:textId="5ED9C8E7" w:rsidR="007C0DC9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7C0DC9">
        <w:t>1</w:t>
      </w:r>
      <w:r w:rsidR="007C0DC9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7C0DC9">
        <w:t>VISÃO DO PROJETO</w:t>
      </w:r>
      <w:r w:rsidR="007C0DC9">
        <w:tab/>
      </w:r>
      <w:r w:rsidR="007C0DC9">
        <w:fldChar w:fldCharType="begin"/>
      </w:r>
      <w:r w:rsidR="007C0DC9">
        <w:instrText xml:space="preserve"> PAGEREF _Toc512519587 \h </w:instrText>
      </w:r>
      <w:r w:rsidR="007C0DC9">
        <w:fldChar w:fldCharType="separate"/>
      </w:r>
      <w:r w:rsidR="007C0DC9">
        <w:t>5</w:t>
      </w:r>
      <w:r w:rsidR="007C0DC9">
        <w:fldChar w:fldCharType="end"/>
      </w:r>
    </w:p>
    <w:p w14:paraId="3AF54033" w14:textId="0E0B4E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ACBD51" w14:textId="35A35FD7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E7BB19" w14:textId="30C839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016C7F" w14:textId="367873D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AC29BD" w14:textId="5A2D25BF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CA1D2F" w14:textId="5D207D1D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_Toc512519593 \h </w:instrText>
      </w:r>
      <w:r>
        <w:fldChar w:fldCharType="separate"/>
      </w:r>
      <w:r>
        <w:t>7</w:t>
      </w:r>
      <w:r>
        <w:fldChar w:fldCharType="end"/>
      </w:r>
    </w:p>
    <w:p w14:paraId="07CE9913" w14:textId="237F2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D33144" w14:textId="41FB69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015BC7F" w14:textId="7F58F316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ED0FDB" w14:textId="2AA6034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86157C" w14:textId="556ED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F2F01E" w14:textId="3B4BAF8E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E2667A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E2667A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_Toc512519599 \h </w:instrText>
      </w:r>
      <w:r>
        <w:fldChar w:fldCharType="separate"/>
      </w:r>
      <w:r>
        <w:t>9</w:t>
      </w:r>
      <w:r>
        <w:fldChar w:fldCharType="end"/>
      </w:r>
    </w:p>
    <w:p w14:paraId="71F27FF8" w14:textId="6006FE94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– Aquisição de dados via Arduino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243B76" w14:textId="685D21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C0A0D23" w14:textId="085E635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8A6C784" w14:textId="33AAB8A5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140D796" w14:textId="6FD436B5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F9B7E04" w14:textId="5ACC3900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_Toc512519605 \h </w:instrText>
      </w:r>
      <w:r>
        <w:fldChar w:fldCharType="separate"/>
      </w:r>
      <w:r>
        <w:t>11</w:t>
      </w:r>
      <w:r>
        <w:fldChar w:fldCharType="end"/>
      </w:r>
    </w:p>
    <w:p w14:paraId="4B3E4834" w14:textId="26E48F32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F64CA2F" w14:textId="49F0C4FE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Atendimento e Suporte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AD3801" w14:textId="776B3435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_Toc512519608 \h </w:instrText>
      </w:r>
      <w:r>
        <w:fldChar w:fldCharType="separate"/>
      </w:r>
      <w:r>
        <w:t>13</w:t>
      </w:r>
      <w:r>
        <w:fldChar w:fldCharType="end"/>
      </w:r>
    </w:p>
    <w:p w14:paraId="384A4A6B" w14:textId="6C9FA180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515AC5D" w14:textId="708689D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B8215D1" w14:textId="4CF029BC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88BEF4E" w14:textId="69D7E788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_Toc512519612 \h </w:instrText>
      </w:r>
      <w:r>
        <w:fldChar w:fldCharType="separate"/>
      </w:r>
      <w:r>
        <w:t>14</w:t>
      </w:r>
      <w:r>
        <w:fldChar w:fldCharType="end"/>
      </w:r>
    </w:p>
    <w:p w14:paraId="5F966359" w14:textId="1C08305B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1C2A1A" w:rsidP="0080036E">
      <w:pPr>
        <w:pStyle w:val="FolhadeRostodosCaptulos"/>
      </w:pPr>
      <w:r>
        <w:lastRenderedPageBreak/>
        <w:fldChar w:fldCharType="begin"/>
      </w:r>
      <w:r>
        <w:instrText xml:space="preserve"> REF _Ref125306779 \w </w:instrText>
      </w:r>
      <w:r>
        <w:fldChar w:fldCharType="separate"/>
      </w:r>
      <w:r w:rsidR="008841DA">
        <w:t>1</w:t>
      </w:r>
      <w:r>
        <w:fldChar w:fldCharType="end"/>
      </w:r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512519587"/>
      <w:bookmarkEnd w:id="2"/>
      <w:bookmarkEnd w:id="3"/>
      <w:r>
        <w:lastRenderedPageBreak/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512519588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0FB1953D" w14:textId="2D9D7FE0" w:rsidR="00370E34" w:rsidRDefault="003E6F98" w:rsidP="003F4E12">
      <w:pPr>
        <w:rPr>
          <w:noProof/>
        </w:rPr>
      </w:pPr>
      <w:r>
        <w:rPr>
          <w:noProof/>
        </w:rPr>
        <w:tab/>
      </w:r>
      <w:r w:rsidR="003F4E12">
        <w:rPr>
          <w:noProof/>
        </w:rPr>
        <w:t xml:space="preserve">Apresentação : </w:t>
      </w:r>
      <w:r w:rsidR="00445CBB">
        <w:rPr>
          <w:noProof/>
        </w:rPr>
        <w:t>boxZard</w:t>
      </w:r>
      <w:r w:rsidR="003F4E12">
        <w:rPr>
          <w:noProof/>
        </w:rPr>
        <w:t xml:space="preserve">, </w:t>
      </w:r>
      <w:r w:rsidR="00445CBB">
        <w:rPr>
          <w:noProof/>
        </w:rPr>
        <w:t>Alex Buarque da Silva Gusmões, Alex Celestino, Amanda Aparecida Nunes da Silva, Gustavo Caieres, João Pedro da Silva Soares, Lais Silva</w:t>
      </w:r>
      <w:r w:rsidR="003F4E12">
        <w:rPr>
          <w:noProof/>
        </w:rPr>
        <w:t xml:space="preserve">, logomarca, posicionamento no mercado / acadêmico. </w:t>
      </w: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6" w:name="_Toc124080447"/>
      <w:r>
        <w:rPr>
          <w:b/>
        </w:rPr>
        <w:t>CONTEXTO</w:t>
      </w:r>
    </w:p>
    <w:p w14:paraId="46146C21" w14:textId="77777777" w:rsidR="00A53FEA" w:rsidRPr="003F4E12" w:rsidRDefault="00A53FEA" w:rsidP="00A53FEA">
      <w:r w:rsidRPr="003F4E12">
        <w:t xml:space="preserve">Mercado de </w:t>
      </w:r>
      <w:proofErr w:type="spellStart"/>
      <w:r w:rsidRPr="003F4E12">
        <w:t>IoT</w:t>
      </w:r>
      <w:proofErr w:type="spellEnd"/>
      <w:r w:rsidRPr="003F4E12">
        <w:t xml:space="preserve"> e números</w:t>
      </w:r>
      <w:r>
        <w:t xml:space="preserve">. </w:t>
      </w:r>
      <w:bookmarkStart w:id="7" w:name="_GoBack"/>
      <w:r>
        <w:t xml:space="preserve">Preocupações </w:t>
      </w:r>
      <w:bookmarkEnd w:id="7"/>
      <w:r>
        <w:t>com sustentabilidade, controle de custos, etc.</w:t>
      </w:r>
    </w:p>
    <w:p w14:paraId="19E27546" w14:textId="4A958854" w:rsidR="003F4E12" w:rsidRPr="00192CAB" w:rsidRDefault="00084588" w:rsidP="003F4E12">
      <w:pPr>
        <w:pStyle w:val="Ttulo2"/>
        <w:rPr>
          <w:b/>
        </w:rPr>
      </w:pPr>
      <w:r w:rsidRPr="00084588">
        <w:rPr>
          <w:b/>
        </w:rPr>
        <w:t>Problema / justificativa do projeto</w:t>
      </w:r>
    </w:p>
    <w:p w14:paraId="3B7240CF" w14:textId="77777777" w:rsidR="00A53FEA" w:rsidRDefault="00A53FEA" w:rsidP="00A53FEA">
      <w:r>
        <w:t>As últimas linhas devem conter os objetivos enumerados que serão respondidos na conclusão.</w:t>
      </w:r>
    </w:p>
    <w:p w14:paraId="35EA34EA" w14:textId="77777777" w:rsidR="003F4E12" w:rsidRDefault="003F4E12" w:rsidP="003712CA"/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8" w:name="_Toc512519591"/>
      <w:r w:rsidRPr="00192CAB">
        <w:rPr>
          <w:b/>
        </w:rPr>
        <w:t>objetivo da solução</w:t>
      </w:r>
      <w:bookmarkEnd w:id="8"/>
    </w:p>
    <w:p w14:paraId="20227D52" w14:textId="77777777" w:rsidR="003F4E12" w:rsidRDefault="00CE6EFB" w:rsidP="003F4E12">
      <w:r>
        <w:t>Descrição da solução</w:t>
      </w:r>
    </w:p>
    <w:p w14:paraId="662E6477" w14:textId="77777777" w:rsidR="003F4E12" w:rsidRDefault="003F4E12" w:rsidP="003F4E12"/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9" w:name="_Toc512519592"/>
      <w:r w:rsidRPr="00192CAB">
        <w:rPr>
          <w:b/>
        </w:rPr>
        <w:t>diagrama da solução</w:t>
      </w:r>
      <w:bookmarkEnd w:id="9"/>
    </w:p>
    <w:p w14:paraId="1BE51EE4" w14:textId="4090FC80" w:rsidR="003F4E12" w:rsidRDefault="00283092" w:rsidP="003F4E12">
      <w:r>
        <w:t>Diagrama</w:t>
      </w:r>
      <w:r w:rsidR="00CE6EFB" w:rsidRPr="00CE6EFB">
        <w:t xml:space="preserve"> da solução para o cliente</w:t>
      </w:r>
      <w:r>
        <w:t xml:space="preserve"> final</w:t>
      </w:r>
      <w:r w:rsidR="00CE6EFB" w:rsidRPr="00CE6EFB">
        <w:t xml:space="preserve"> com foco no que vai solucionar e qual o ganho para o cliente</w:t>
      </w:r>
      <w:r w:rsidR="003F4E12">
        <w:t>.</w:t>
      </w:r>
    </w:p>
    <w:p w14:paraId="2D0B5FD2" w14:textId="37A5B5FF" w:rsidR="003F4E12" w:rsidRDefault="003F4E12" w:rsidP="003F4E12">
      <w:pPr>
        <w:sectPr w:rsidR="003F4E12" w:rsidSect="002A73B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6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0" w:name="_Toc512519593"/>
      <w:r>
        <w:lastRenderedPageBreak/>
        <w:t>PLANEJAMENTO DO PROJETO</w:t>
      </w:r>
      <w:bookmarkEnd w:id="10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1" w:name="_Toc512519594"/>
      <w:r w:rsidRPr="00192CAB">
        <w:rPr>
          <w:b/>
        </w:rPr>
        <w:t>Definição da Equipe do projeto</w:t>
      </w:r>
      <w:bookmarkEnd w:id="11"/>
      <w:r w:rsidR="00A10A2D" w:rsidRPr="00192CAB">
        <w:rPr>
          <w:b/>
        </w:rPr>
        <w:t xml:space="preserve"> </w:t>
      </w:r>
    </w:p>
    <w:p w14:paraId="23E100A8" w14:textId="77777777" w:rsidR="00124F5F" w:rsidRPr="00124F5F" w:rsidRDefault="00370E34" w:rsidP="00124F5F">
      <w:r w:rsidRPr="004B1208">
        <w:tab/>
      </w:r>
      <w:r w:rsidR="00124F5F" w:rsidRPr="00124F5F">
        <w:t>Descrever a equipe e seus papéis no projeto</w:t>
      </w:r>
      <w:r w:rsidR="00124F5F">
        <w:t xml:space="preserve">, mencionar os papéis de acordo com a metodologia ágil adotada. Ex. Scrum Master, </w:t>
      </w:r>
      <w:proofErr w:type="spellStart"/>
      <w:r w:rsidR="00124F5F">
        <w:t>Product</w:t>
      </w:r>
      <w:proofErr w:type="spellEnd"/>
      <w:r w:rsidR="00124F5F">
        <w:t xml:space="preserve"> </w:t>
      </w:r>
      <w:proofErr w:type="spellStart"/>
      <w:r w:rsidR="00124F5F">
        <w:t>Owner</w:t>
      </w:r>
      <w:proofErr w:type="spellEnd"/>
      <w:r w:rsidR="00124F5F">
        <w:t>, Time de Desenvolvimento, etc. Deixar claro quem fez o quê no projeto, um integrante pode ter mais de um papel no projeto.</w:t>
      </w:r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2" w:name="_Toc512519595"/>
      <w:r w:rsidRPr="00192CAB">
        <w:rPr>
          <w:b/>
        </w:rPr>
        <w:t>PROCESSO E FERRAMENTA DE GESTÃO DE PROJETOS</w:t>
      </w:r>
      <w:bookmarkEnd w:id="12"/>
      <w:r w:rsidRPr="00192CAB">
        <w:rPr>
          <w:b/>
        </w:rPr>
        <w:t xml:space="preserve"> </w:t>
      </w:r>
    </w:p>
    <w:p w14:paraId="36D8D2B1" w14:textId="77777777" w:rsidR="00370E34" w:rsidRDefault="00EB4A20" w:rsidP="00EB4A20">
      <w:r w:rsidRPr="004B1208">
        <w:tab/>
      </w:r>
      <w:r w:rsidR="004F00C9">
        <w:tab/>
      </w:r>
      <w:r w:rsidRPr="00EB4A20">
        <w:t xml:space="preserve">Descrever o processo de gestão e seus benefícios: Divisão das tarefas, evidências das Daily Meetings; Prints da ferramenta </w:t>
      </w:r>
      <w:r>
        <w:t xml:space="preserve">de gestão de atividades </w:t>
      </w:r>
      <w:r w:rsidRPr="00EB4A20">
        <w:t>utilizada</w:t>
      </w:r>
      <w:r w:rsidR="00370E34">
        <w:t>.</w:t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3" w:name="_Toc512519596"/>
      <w:r w:rsidRPr="00192CAB">
        <w:rPr>
          <w:b/>
        </w:rPr>
        <w:t>Gestão dos Riscos do Projeto</w:t>
      </w:r>
      <w:bookmarkEnd w:id="13"/>
      <w:r w:rsidR="00EB4A20" w:rsidRPr="00192CAB">
        <w:rPr>
          <w:b/>
        </w:rPr>
        <w:t xml:space="preserve"> </w:t>
      </w:r>
    </w:p>
    <w:p w14:paraId="1F7A14B0" w14:textId="77777777" w:rsidR="00370E34" w:rsidRDefault="00EB4A20" w:rsidP="00EB4A20">
      <w:r w:rsidRPr="004B1208">
        <w:tab/>
      </w:r>
      <w:r w:rsidR="002D45C8" w:rsidRPr="002D45C8">
        <w:t>Apresentar os principais riscos levantados, sua classificação e plano de resposta.</w:t>
      </w:r>
    </w:p>
    <w:p w14:paraId="29785EC2" w14:textId="1330C020" w:rsidR="00EB4A20" w:rsidRPr="00192CAB" w:rsidRDefault="005D1AEE" w:rsidP="00EB4A20">
      <w:pPr>
        <w:pStyle w:val="Ttulo2"/>
        <w:rPr>
          <w:b/>
        </w:rPr>
      </w:pPr>
      <w:bookmarkStart w:id="14" w:name="_Toc512519597"/>
      <w:r>
        <w:rPr>
          <w:b/>
        </w:rPr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4"/>
      <w:r w:rsidR="00EB4A20" w:rsidRPr="00192CAB">
        <w:rPr>
          <w:b/>
        </w:rPr>
        <w:t xml:space="preserve"> </w:t>
      </w:r>
    </w:p>
    <w:p w14:paraId="09D80282" w14:textId="731C5CF7" w:rsidR="00EB4A20" w:rsidRDefault="00EB4A20" w:rsidP="00EB4A20">
      <w:r w:rsidRPr="004B1208">
        <w:tab/>
      </w:r>
      <w:r w:rsidR="002D45C8" w:rsidRPr="002D45C8">
        <w:t xml:space="preserve">Apresentar o </w:t>
      </w:r>
      <w:proofErr w:type="spellStart"/>
      <w:r w:rsidR="002D45C8" w:rsidRPr="002D45C8">
        <w:t>Product</w:t>
      </w:r>
      <w:proofErr w:type="spellEnd"/>
      <w:r w:rsidR="002D45C8" w:rsidRPr="002D45C8">
        <w:t xml:space="preserve"> Backlog </w:t>
      </w:r>
      <w:r w:rsidR="00397739">
        <w:t xml:space="preserve">e </w:t>
      </w:r>
      <w:r w:rsidR="00397739" w:rsidRPr="002D45C8">
        <w:t xml:space="preserve">a lista dos requisitos, </w:t>
      </w:r>
      <w:r w:rsidR="005D1AEE">
        <w:t xml:space="preserve">com </w:t>
      </w:r>
      <w:r w:rsidR="00397739" w:rsidRPr="002D45C8">
        <w:t>a classificação</w:t>
      </w:r>
      <w:r w:rsidR="005D1AEE">
        <w:t xml:space="preserve"> de prioridade.</w:t>
      </w: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5" w:name="_Toc512519598"/>
      <w:r w:rsidRPr="00192CAB">
        <w:rPr>
          <w:b/>
        </w:rPr>
        <w:t>Sprints / sprint backlog</w:t>
      </w:r>
      <w:bookmarkEnd w:id="15"/>
      <w:r w:rsidRPr="00192CAB">
        <w:rPr>
          <w:b/>
        </w:rPr>
        <w:t xml:space="preserve"> </w:t>
      </w:r>
    </w:p>
    <w:p w14:paraId="0291C467" w14:textId="77777777" w:rsidR="000C7251" w:rsidRDefault="000C7251" w:rsidP="000C7251">
      <w:r w:rsidRPr="004B1208">
        <w:tab/>
      </w:r>
      <w:r w:rsidRPr="000C7251">
        <w:t xml:space="preserve">Apresentar o(s) Sprint Backlog(s) – O que do </w:t>
      </w:r>
      <w:proofErr w:type="spellStart"/>
      <w:r w:rsidRPr="000C7251">
        <w:t>Product</w:t>
      </w:r>
      <w:proofErr w:type="spellEnd"/>
      <w:r w:rsidRPr="000C7251">
        <w:t xml:space="preserve"> Backlog foi endereçado no(s) Sprint(s)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1C2A1A" w:rsidP="00A4698C">
      <w:pPr>
        <w:pStyle w:val="FolhadeRostodosCaptulos"/>
      </w:pPr>
      <w:r>
        <w:lastRenderedPageBreak/>
        <w:fldChar w:fldCharType="begin"/>
      </w:r>
      <w:r>
        <w:instrText xml:space="preserve"> REF _Ref125306944 \w </w:instrText>
      </w:r>
      <w:r>
        <w:fldChar w:fldCharType="separate"/>
      </w:r>
      <w:r w:rsidR="008841DA">
        <w:t>3</w:t>
      </w:r>
      <w:r>
        <w:fldChar w:fldCharType="end"/>
      </w:r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6" w:name="_Toc512519599"/>
      <w:r>
        <w:rPr>
          <w:color w:val="000000"/>
        </w:rPr>
        <w:lastRenderedPageBreak/>
        <w:t>desenvolvimento do projeto</w:t>
      </w:r>
      <w:bookmarkEnd w:id="16"/>
    </w:p>
    <w:p w14:paraId="2A3E6FFE" w14:textId="77777777" w:rsidR="00A66A93" w:rsidRDefault="00A66A93" w:rsidP="00A66A93"/>
    <w:p w14:paraId="385B2FED" w14:textId="77777777" w:rsidR="00A66A93" w:rsidRPr="00192CAB" w:rsidRDefault="00A66A93" w:rsidP="00A66A93">
      <w:pPr>
        <w:pStyle w:val="Ttulo2"/>
        <w:rPr>
          <w:b/>
        </w:rPr>
      </w:pPr>
      <w:bookmarkStart w:id="17" w:name="_Toc512519600"/>
      <w:r w:rsidRPr="00192CAB">
        <w:rPr>
          <w:b/>
        </w:rPr>
        <w:t>Solução Técnica – Aquisição de dados via Arduino</w:t>
      </w:r>
      <w:bookmarkEnd w:id="17"/>
      <w:r w:rsidRPr="00192CAB">
        <w:rPr>
          <w:b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>Descrição da solução, detalhamento dos componentes utilizados, diagramas de arquitetura</w:t>
      </w:r>
      <w:r w:rsidR="007D64DC">
        <w:t>, etc.</w:t>
      </w:r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8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19" w:name="_Toc512519601"/>
      <w:r w:rsidRPr="00192CAB">
        <w:rPr>
          <w:b/>
        </w:rPr>
        <w:t>Solução Técnica - Aplicação</w:t>
      </w:r>
      <w:bookmarkEnd w:id="19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20" w:name="_Toc512519602"/>
      <w:r w:rsidRPr="00192CAB">
        <w:rPr>
          <w:b/>
        </w:rPr>
        <w:t>Banco de Dados</w:t>
      </w:r>
      <w:bookmarkEnd w:id="20"/>
      <w:r w:rsidRPr="00192CAB">
        <w:rPr>
          <w:b/>
        </w:rPr>
        <w:t xml:space="preserve"> </w:t>
      </w:r>
    </w:p>
    <w:p w14:paraId="22D6D02A" w14:textId="77777777" w:rsidR="00A66A93" w:rsidRDefault="00A66A93" w:rsidP="00A66A93">
      <w:r w:rsidRPr="004B1208">
        <w:tab/>
      </w:r>
      <w:r w:rsidRPr="00A66A93"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1" w:name="_Toc512519603"/>
      <w:r w:rsidRPr="00192CAB">
        <w:rPr>
          <w:b/>
        </w:rPr>
        <w:t>Protótipo das telas, lógica e usabilidade</w:t>
      </w:r>
      <w:bookmarkEnd w:id="21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77777777" w:rsidR="00E04392" w:rsidRPr="00192CAB" w:rsidRDefault="00E04392" w:rsidP="00E04392">
      <w:pPr>
        <w:pStyle w:val="Ttulo2"/>
        <w:rPr>
          <w:b/>
        </w:rPr>
      </w:pPr>
      <w:bookmarkStart w:id="22" w:name="_Toc512519604"/>
      <w:r w:rsidRPr="00192CAB">
        <w:rPr>
          <w:b/>
        </w:rPr>
        <w:t>Testes</w:t>
      </w:r>
      <w:bookmarkEnd w:id="22"/>
      <w:r w:rsidRPr="00192CAB">
        <w:rPr>
          <w:b/>
        </w:rPr>
        <w:t xml:space="preserve"> </w:t>
      </w:r>
    </w:p>
    <w:p w14:paraId="26C57673" w14:textId="77777777" w:rsidR="00E04392" w:rsidRDefault="00E04392" w:rsidP="00E04392">
      <w:r w:rsidRPr="004B1208">
        <w:tab/>
      </w:r>
      <w:r w:rsidRPr="00E04392">
        <w:t>A partir dos requisitos, apresentar o Test Case / Guia de Homologação da solução + evidências de teste</w:t>
      </w:r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8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3" w:name="_Toc512519605"/>
      <w:r>
        <w:lastRenderedPageBreak/>
        <w:t>implantação do projeto</w:t>
      </w:r>
      <w:bookmarkEnd w:id="23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4" w:name="_Toc512519606"/>
      <w:r w:rsidRPr="00192CAB">
        <w:rPr>
          <w:b/>
        </w:rPr>
        <w:t>Manual de Instalação da solução</w:t>
      </w:r>
      <w:bookmarkEnd w:id="24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77777777" w:rsidR="008F3EFD" w:rsidRPr="00192CAB" w:rsidRDefault="008F3EFD" w:rsidP="008F3EFD">
      <w:pPr>
        <w:pStyle w:val="Ttulo2"/>
        <w:rPr>
          <w:b/>
        </w:rPr>
      </w:pPr>
      <w:bookmarkStart w:id="25" w:name="_Toc512519607"/>
      <w:r w:rsidRPr="00192CAB">
        <w:rPr>
          <w:b/>
        </w:rPr>
        <w:t>Processo de Atendimento e Suporte</w:t>
      </w:r>
      <w:bookmarkEnd w:id="25"/>
      <w:r w:rsidRPr="00192CAB">
        <w:rPr>
          <w:b/>
        </w:rPr>
        <w:t xml:space="preserve"> </w:t>
      </w:r>
    </w:p>
    <w:p w14:paraId="2FCEF06E" w14:textId="77777777"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</w:t>
      </w:r>
      <w:proofErr w:type="spellStart"/>
      <w:proofErr w:type="gramStart"/>
      <w:r w:rsidR="00530500">
        <w:t>telefone,e</w:t>
      </w:r>
      <w:proofErr w:type="gramEnd"/>
      <w:r w:rsidR="00530500">
        <w:t>-meil</w:t>
      </w:r>
      <w:proofErr w:type="spellEnd"/>
      <w:r w:rsidR="00530500">
        <w:t>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29"/>
          <w:footerReference w:type="default" r:id="rId30"/>
          <w:headerReference w:type="first" r:id="rId31"/>
          <w:footerReference w:type="first" r:id="rId32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1C2A1A" w:rsidP="00AB1F1F">
      <w:pPr>
        <w:pStyle w:val="FolhadeRostodosCaptulos"/>
      </w:pPr>
      <w:r>
        <w:lastRenderedPageBreak/>
        <w:fldChar w:fldCharType="begin"/>
      </w:r>
      <w:r>
        <w:instrText xml:space="preserve"> REF _Ref125307146 \w </w:instrText>
      </w:r>
      <w:r>
        <w:fldChar w:fldCharType="separate"/>
      </w:r>
      <w:r w:rsidR="008841DA">
        <w:t>5</w:t>
      </w:r>
      <w:r>
        <w:fldChar w:fldCharType="end"/>
      </w:r>
      <w:r w:rsidR="00BB1C7D">
        <w:tab/>
      </w:r>
      <w:r>
        <w:fldChar w:fldCharType="begin"/>
      </w:r>
      <w:r>
        <w:instrText xml:space="preserve"> REF _Ref125307146 </w:instrText>
      </w:r>
      <w:r>
        <w:fldChar w:fldCharType="separate"/>
      </w:r>
      <w:r w:rsidR="008841DA">
        <w:t>CONCLUSÕES</w:t>
      </w:r>
      <w:r>
        <w:fldChar w:fldCharType="end"/>
      </w:r>
    </w:p>
    <w:p w14:paraId="3360A73F" w14:textId="77777777" w:rsidR="00370E34" w:rsidRDefault="00370E34" w:rsidP="00AB1F1F">
      <w:pPr>
        <w:pStyle w:val="Ttulo1"/>
      </w:pPr>
      <w:bookmarkStart w:id="26" w:name="_Ref125307146"/>
      <w:bookmarkStart w:id="27" w:name="_Toc125374527"/>
      <w:bookmarkStart w:id="28" w:name="_Toc156754424"/>
      <w:bookmarkStart w:id="29" w:name="_Toc512519608"/>
      <w:r>
        <w:lastRenderedPageBreak/>
        <w:t>CONCLUSÕES</w:t>
      </w:r>
      <w:bookmarkEnd w:id="26"/>
      <w:bookmarkEnd w:id="27"/>
      <w:bookmarkEnd w:id="28"/>
      <w:bookmarkEnd w:id="29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0" w:name="_Toc512519609"/>
      <w:r w:rsidRPr="00192CAB">
        <w:rPr>
          <w:b/>
        </w:rPr>
        <w:t>resultados</w:t>
      </w:r>
      <w:bookmarkEnd w:id="30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1" w:name="_Toc512519610"/>
      <w:r w:rsidRPr="00192CAB">
        <w:rPr>
          <w:b/>
        </w:rPr>
        <w:t>Processo de aprendizado com o projeto</w:t>
      </w:r>
      <w:bookmarkEnd w:id="31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2" w:name="_Toc512519611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2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3" w:name="_Toc124080469"/>
      <w:bookmarkStart w:id="34" w:name="_Toc125201972"/>
      <w:bookmarkStart w:id="35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3"/>
          <w:headerReference w:type="default" r:id="rId34"/>
          <w:footerReference w:type="default" r:id="rId35"/>
          <w:headerReference w:type="first" r:id="rId36"/>
          <w:footerReference w:type="first" r:id="rId37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6" w:name="_Toc156754425"/>
      <w:bookmarkStart w:id="37" w:name="_Toc512519612"/>
      <w:r w:rsidRPr="00B55442">
        <w:lastRenderedPageBreak/>
        <w:t>ReferÊncias</w:t>
      </w:r>
      <w:bookmarkEnd w:id="33"/>
      <w:bookmarkEnd w:id="34"/>
      <w:bookmarkEnd w:id="35"/>
      <w:bookmarkEnd w:id="36"/>
      <w:bookmarkEnd w:id="37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38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39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0"/>
      <w:footerReference w:type="default" r:id="rId41"/>
      <w:headerReference w:type="first" r:id="rId42"/>
      <w:footerReference w:type="first" r:id="rId43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F5278" w14:textId="77777777" w:rsidR="001C2A1A" w:rsidRDefault="001C2A1A">
      <w:r>
        <w:separator/>
      </w:r>
    </w:p>
    <w:p w14:paraId="404BA8B9" w14:textId="77777777" w:rsidR="001C2A1A" w:rsidRDefault="001C2A1A"/>
    <w:p w14:paraId="3194A6F6" w14:textId="77777777" w:rsidR="001C2A1A" w:rsidRDefault="001C2A1A"/>
    <w:p w14:paraId="2ED5F878" w14:textId="77777777" w:rsidR="001C2A1A" w:rsidRDefault="001C2A1A"/>
  </w:endnote>
  <w:endnote w:type="continuationSeparator" w:id="0">
    <w:p w14:paraId="4E7F7313" w14:textId="77777777" w:rsidR="001C2A1A" w:rsidRDefault="001C2A1A">
      <w:r>
        <w:continuationSeparator/>
      </w:r>
    </w:p>
    <w:p w14:paraId="0A6E7B2B" w14:textId="77777777" w:rsidR="001C2A1A" w:rsidRDefault="001C2A1A"/>
    <w:p w14:paraId="4B77DD3D" w14:textId="77777777" w:rsidR="001C2A1A" w:rsidRDefault="001C2A1A"/>
    <w:p w14:paraId="506F44FA" w14:textId="77777777" w:rsidR="001C2A1A" w:rsidRDefault="001C2A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1CCF0" w14:textId="77777777" w:rsidR="001C2A1A" w:rsidRDefault="001C2A1A">
      <w:r>
        <w:separator/>
      </w:r>
    </w:p>
    <w:p w14:paraId="08500CBA" w14:textId="77777777" w:rsidR="001C2A1A" w:rsidRDefault="001C2A1A"/>
    <w:p w14:paraId="0204E084" w14:textId="77777777" w:rsidR="001C2A1A" w:rsidRDefault="001C2A1A"/>
    <w:p w14:paraId="1025CA20" w14:textId="77777777" w:rsidR="001C2A1A" w:rsidRDefault="001C2A1A"/>
  </w:footnote>
  <w:footnote w:type="continuationSeparator" w:id="0">
    <w:p w14:paraId="52169680" w14:textId="77777777" w:rsidR="001C2A1A" w:rsidRDefault="001C2A1A">
      <w:r>
        <w:continuationSeparator/>
      </w:r>
    </w:p>
    <w:p w14:paraId="47988E35" w14:textId="77777777" w:rsidR="001C2A1A" w:rsidRDefault="001C2A1A"/>
    <w:p w14:paraId="42945BB3" w14:textId="77777777" w:rsidR="001C2A1A" w:rsidRDefault="001C2A1A"/>
    <w:p w14:paraId="508EB0B4" w14:textId="77777777" w:rsidR="001C2A1A" w:rsidRDefault="001C2A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B893C" w14:textId="1E00303F" w:rsidR="00555AE7" w:rsidRDefault="00AD2D0E" w:rsidP="008828E4">
    <w:pPr>
      <w:ind w:right="360"/>
    </w:pPr>
    <w:r>
      <w:rPr>
        <w:noProof/>
      </w:rPr>
      <w:pict w14:anchorId="78B2C1E4">
        <v:rect id="Retângulo 2" o:spid="_x0000_s2072" style="position:absolute;left:0;text-align:left;margin-left:-64pt;margin-top:-13pt;width:138.95pt;height:39.65pt;z-index:251661824;visibility:visible;mso-wrap-distance-left:9pt;mso-wrap-distance-top:0;mso-wrap-distance-right:9pt;mso-wrap-distance-bottom:0;mso-position-horizontal-relative:text;mso-position-vertical-relative:text;mso-height-relative:margin;v-text-anchor:middle" wrapcoords="-145 -460 -145 22519 21745 22519 21745 -460 -145 -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" fillcolor="#a5d5e2 [1624]" strokecolor="#40a7c2 [3048]">
          <v:fill color2="#e4f2f6 [504]" rotate="t" angle="180" colors="0 #9eeaff;22938f #bbefff;1 #e4f9ff" focus="100%" type="gradient"/>
          <v:shadow on="t" color="black" opacity="24903f" origin=",.5" offset="0,.55556mm"/>
          <v:textbox style="mso-next-textbox:#Retângulo 2">
            <w:txbxContent>
              <w:p w14:paraId="18850DF5" w14:textId="51E3DE7B" w:rsidR="00AD2D0E" w:rsidRDefault="00AD2D0E" w:rsidP="0060123F">
                <w:pPr>
                  <w:spacing w:line="240" w:lineRule="auto"/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DDAED07" wp14:editId="42C3DEF0">
                      <wp:extent cx="1456690" cy="396240"/>
                      <wp:effectExtent l="0" t="0" r="0" b="0"/>
                      <wp:docPr id="13" name="Imagem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14396" b="1752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57960" cy="396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02E98E45" w14:textId="4F245EF2" w:rsidR="00AD2D0E" w:rsidRDefault="00AD2D0E" w:rsidP="0060123F">
                <w:pPr>
                  <w:spacing w:line="240" w:lineRule="auto"/>
                  <w:jc w:val="center"/>
                  <w:rPr>
                    <w:noProof/>
                  </w:rPr>
                </w:pPr>
              </w:p>
              <w:p w14:paraId="573A754C" w14:textId="1B295A95" w:rsidR="0060123F" w:rsidRPr="00956C75" w:rsidRDefault="0060123F" w:rsidP="0060123F">
                <w:pPr>
                  <w:spacing w:line="240" w:lineRule="auto"/>
                  <w:jc w:val="center"/>
                </w:pPr>
              </w:p>
            </w:txbxContent>
          </v:textbox>
          <w10:wrap type="through"/>
        </v:rect>
      </w:pict>
    </w:r>
    <w:r w:rsidR="0060123F">
      <w:rPr>
        <w:noProof/>
      </w:rPr>
      <w:drawing>
        <wp:anchor distT="0" distB="0" distL="114300" distR="114300" simplePos="0" relativeHeight="251657216" behindDoc="0" locked="0" layoutInCell="1" allowOverlap="1" wp14:anchorId="2FA78417" wp14:editId="48832AFD">
          <wp:simplePos x="0" y="0"/>
          <wp:positionH relativeFrom="column">
            <wp:posOffset>4159250</wp:posOffset>
          </wp:positionH>
          <wp:positionV relativeFrom="paragraph">
            <wp:posOffset>-254635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77777777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1C2A1A">
      <w:rPr>
        <w:noProof/>
        <w:lang w:eastAsia="pt-BR"/>
      </w:rPr>
      <w:pict w14:anchorId="37B9645E">
        <v:line id="_x0000_s2058" style="position:absolute;left:0;text-align:left;z-index:251659776;mso-position-horizontal-relative:text;mso-position-vertical-relative:text" from="0,13.6pt" to="433.7pt,13.6pt" o:allowincell="f"/>
      </w:pic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7777777" w:rsidR="00555AE7" w:rsidRPr="00E37DB5" w:rsidRDefault="001C2A1A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675B047F">
        <v:line id="_x0000_s2067" style="position:absolute;left:0;text-align:left;z-index:251657728" from="0,13.6pt" to="433.7pt,13.6pt"/>
      </w:pic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77777777" w:rsidR="00555AE7" w:rsidRPr="00E37DB5" w:rsidRDefault="001C2A1A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20D4412E">
        <v:line id="_x0000_s2049" style="position:absolute;left:0;text-align:left;z-index:251654656" from="0,13.6pt" to="433.7pt,13.6pt"/>
      </w:pic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D7094" w14:textId="77777777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77777777" w:rsidR="00555AE7" w:rsidRPr="00E37DB5" w:rsidRDefault="001C2A1A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4C11CD91">
        <v:line id="_x0000_s2053" style="position:absolute;left:0;text-align:left;z-index:251655680" from="0,13.6pt" to="433.7pt,13.6pt"/>
      </w:pic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77777777" w:rsidR="00555AE7" w:rsidRDefault="001C2A1A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w:pict w14:anchorId="270BAAA1">
        <v:line id="_x0000_s2055" style="position:absolute;left:0;text-align:left;z-index:251658752" from="0,13.6pt" to="433.7pt,13.6pt" o:allowincell="f"/>
      </w:pic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5"/>
  </w:num>
  <w:num w:numId="24">
    <w:abstractNumId w:val="30"/>
  </w:num>
  <w:num w:numId="25">
    <w:abstractNumId w:val="14"/>
  </w:num>
  <w:num w:numId="26">
    <w:abstractNumId w:val="23"/>
  </w:num>
  <w:num w:numId="27">
    <w:abstractNumId w:val="26"/>
  </w:num>
  <w:num w:numId="28">
    <w:abstractNumId w:val="29"/>
  </w:num>
  <w:num w:numId="29">
    <w:abstractNumId w:val="16"/>
  </w:num>
  <w:num w:numId="30">
    <w:abstractNumId w:val="31"/>
  </w:num>
  <w:num w:numId="31">
    <w:abstractNumId w:val="17"/>
  </w:num>
  <w:num w:numId="32">
    <w:abstractNumId w:val="24"/>
  </w:num>
  <w:num w:numId="33">
    <w:abstractNumId w:val="32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8"/>
  </w:num>
  <w:num w:numId="40">
    <w:abstractNumId w:val="27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2A1A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5CBB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2D0E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07C8"/>
    <w:rsid w:val="00D2295C"/>
    <w:rsid w:val="00D23F7B"/>
    <w:rsid w:val="00D26144"/>
    <w:rsid w:val="00D27FAD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3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9" Type="http://schemas.openxmlformats.org/officeDocument/2006/relationships/hyperlink" Target="http://www.ncbi.nlm.nih.gov/entrez/query.fcgi?cmd=Retrieve&amp;db=PubMed&amp;dopt=Citation&amp;list_uids=6337002" TargetMode="Externa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34" Type="http://schemas.openxmlformats.org/officeDocument/2006/relationships/header" Target="header14.xml"/><Relationship Id="rId42" Type="http://schemas.openxmlformats.org/officeDocument/2006/relationships/header" Target="header17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header" Target="header13.xml"/><Relationship Id="rId38" Type="http://schemas.openxmlformats.org/officeDocument/2006/relationships/hyperlink" Target="http://www.ncbi.nlm.nih.gov/entrez/query.fcgi?cmd=Retrieve&amp;db=PubMed&amp;dopt=Citation&amp;list_uids=15090378" TargetMode="Externa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29" Type="http://schemas.openxmlformats.org/officeDocument/2006/relationships/header" Target="header11.xml"/><Relationship Id="rId41" Type="http://schemas.openxmlformats.org/officeDocument/2006/relationships/footer" Target="footer1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footer" Target="footer12.xml"/><Relationship Id="rId37" Type="http://schemas.openxmlformats.org/officeDocument/2006/relationships/footer" Target="footer14.xml"/><Relationship Id="rId40" Type="http://schemas.openxmlformats.org/officeDocument/2006/relationships/header" Target="header16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31" Type="http://schemas.openxmlformats.org/officeDocument/2006/relationships/header" Target="header12.xml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43" Type="http://schemas.openxmlformats.org/officeDocument/2006/relationships/footer" Target="footer16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038F6-866A-428E-98E8-278E842CF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95</TotalTime>
  <Pages>13</Pages>
  <Words>1097</Words>
  <Characters>5927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João Pedro Soares</cp:lastModifiedBy>
  <cp:revision>42</cp:revision>
  <cp:lastPrinted>2009-11-04T00:12:00Z</cp:lastPrinted>
  <dcterms:created xsi:type="dcterms:W3CDTF">2017-11-20T21:48:00Z</dcterms:created>
  <dcterms:modified xsi:type="dcterms:W3CDTF">2019-05-10T23:47:00Z</dcterms:modified>
</cp:coreProperties>
</file>